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13F7" w14:textId="4CB3C340" w:rsidR="00F36B39" w:rsidRPr="00455657" w:rsidRDefault="00741572" w:rsidP="00CB24E0">
      <w:pPr>
        <w:pStyle w:val="Ttulo"/>
        <w:jc w:val="left"/>
        <w:rPr>
          <w:color w:val="000000" w:themeColor="text1"/>
        </w:rPr>
        <w:sectPr w:rsidR="00F36B39" w:rsidRPr="00455657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31EF03" wp14:editId="386F27C0">
                <wp:simplePos x="0" y="0"/>
                <wp:positionH relativeFrom="column">
                  <wp:posOffset>5269865</wp:posOffset>
                </wp:positionH>
                <wp:positionV relativeFrom="paragraph">
                  <wp:posOffset>11391900</wp:posOffset>
                </wp:positionV>
                <wp:extent cx="2239010" cy="315595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478AC" w14:textId="77777777" w:rsidR="00CF087C" w:rsidRDefault="00CF087C" w:rsidP="00741572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  <w:t>DESCARGARPORTADAS.COM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1EF03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414.95pt;margin-top:897pt;width:176.3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" filled="f" stroked="f" strokeweight=".5pt">
                <v:textbox>
                  <w:txbxContent>
                    <w:p w14:paraId="6FF478AC" w14:textId="77777777" w:rsidR="00CF087C" w:rsidRDefault="00CF087C" w:rsidP="00741572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  <w: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  <w:t>DESCARGARPORTADAS.COM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AB2A58" wp14:editId="1D9B6F1F">
                <wp:simplePos x="0" y="0"/>
                <wp:positionH relativeFrom="column">
                  <wp:posOffset>3692525</wp:posOffset>
                </wp:positionH>
                <wp:positionV relativeFrom="paragraph">
                  <wp:posOffset>9758045</wp:posOffset>
                </wp:positionV>
                <wp:extent cx="4225290" cy="2112645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211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45634" w14:textId="24AAF98D" w:rsidR="00CF087C" w:rsidRDefault="00CF087C" w:rsidP="00741572">
                            <w:pPr>
                              <w:rPr>
                                <w:lang w:eastAsia="es-ES_tradnl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6142D23" wp14:editId="0E426861">
                                  <wp:extent cx="3933825" cy="1828800"/>
                                  <wp:effectExtent l="0" t="0" r="9525" b="0"/>
                                  <wp:docPr id="39" name="Imagen 39" descr="Mouse, Computer, Hardware, Input, Computer Mou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6" descr="Mouse, Computer, Hardware, Input, Computer Mou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933825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BF575" w14:textId="77777777" w:rsidR="00CF087C" w:rsidRDefault="00CF087C" w:rsidP="00741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A58" id="Cuadro de texto 6" o:spid="_x0000_s1027" type="#_x0000_t202" style="position:absolute;margin-left:290.75pt;margin-top:768.35pt;width:332.7pt;height:166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" filled="f" stroked="f" strokeweight=".5pt">
                <v:textbox>
                  <w:txbxContent>
                    <w:p w14:paraId="6F145634" w14:textId="24AAF98D" w:rsidR="00CF087C" w:rsidRDefault="00CF087C" w:rsidP="00741572">
                      <w:pPr>
                        <w:rPr>
                          <w:lang w:eastAsia="es-ES_tradnl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6142D23" wp14:editId="0E426861">
                            <wp:extent cx="3933825" cy="1828800"/>
                            <wp:effectExtent l="0" t="0" r="9525" b="0"/>
                            <wp:docPr id="39" name="Imagen 39" descr="Mouse, Computer, Hardware, Input, Computer Mou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6" descr="Mouse, Computer, Hardware, Input, Computer Mou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9338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3BF575" w14:textId="77777777" w:rsidR="00CF087C" w:rsidRDefault="00CF087C" w:rsidP="00741572"/>
                  </w:txbxContent>
                </v:textbox>
              </v:shape>
            </w:pict>
          </mc:Fallback>
        </mc:AlternateContent>
      </w:r>
      <w:r w:rsidR="00CB24E0">
        <w:rPr>
          <w:noProof/>
        </w:rPr>
        <w:drawing>
          <wp:anchor distT="0" distB="0" distL="114300" distR="114300" simplePos="0" relativeHeight="251658247" behindDoc="1" locked="0" layoutInCell="1" allowOverlap="1" wp14:anchorId="15FF9BEB" wp14:editId="4C6E037A">
            <wp:simplePos x="0" y="0"/>
            <wp:positionH relativeFrom="page">
              <wp:align>right</wp:align>
            </wp:positionH>
            <wp:positionV relativeFrom="paragraph">
              <wp:posOffset>7326630</wp:posOffset>
            </wp:positionV>
            <wp:extent cx="3929380" cy="1638300"/>
            <wp:effectExtent l="0" t="0" r="0" b="0"/>
            <wp:wrapNone/>
            <wp:docPr id="41" name="Imagen 41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4E0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088B798" wp14:editId="018F9173">
                <wp:simplePos x="0" y="0"/>
                <wp:positionH relativeFrom="column">
                  <wp:posOffset>5260340</wp:posOffset>
                </wp:positionH>
                <wp:positionV relativeFrom="paragraph">
                  <wp:posOffset>5001260</wp:posOffset>
                </wp:positionV>
                <wp:extent cx="1205865" cy="381000"/>
                <wp:effectExtent l="0" t="0" r="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EFF86" w14:textId="77777777" w:rsidR="00CF087C" w:rsidRDefault="00CF087C" w:rsidP="00CB24E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8B798" id="Cuadro de texto 40" o:spid="_x0000_s1028" type="#_x0000_t202" style="position:absolute;margin-left:414.2pt;margin-top:393.8pt;width:94.95pt;height:30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" filled="f" stroked="f" strokeweight=".5pt">
                <v:textbox>
                  <w:txbxContent>
                    <w:p w14:paraId="210EFF86" w14:textId="77777777" w:rsidR="00CF087C" w:rsidRDefault="00CF087C" w:rsidP="00CB24E0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9750BB6" wp14:editId="6671088A">
                <wp:simplePos x="0" y="0"/>
                <wp:positionH relativeFrom="page">
                  <wp:posOffset>1438275</wp:posOffset>
                </wp:positionH>
                <wp:positionV relativeFrom="paragraph">
                  <wp:posOffset>4095750</wp:posOffset>
                </wp:positionV>
                <wp:extent cx="5962650" cy="1285875"/>
                <wp:effectExtent l="0" t="0" r="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DD2A9" w14:textId="65A041AD" w:rsidR="00CF087C" w:rsidRDefault="007D3651" w:rsidP="006F1AB8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Estructura de descomposición del trabajo (EDT</w:t>
                            </w:r>
                            <w:r w:rsidR="00CF087C"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0BB6" id="Cuadro de texto 37" o:spid="_x0000_s1029" type="#_x0000_t202" style="position:absolute;margin-left:113.25pt;margin-top:322.5pt;width:469.5pt;height:101.2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" filled="f" stroked="f" strokeweight=".5pt">
                <v:textbox>
                  <w:txbxContent>
                    <w:p w14:paraId="6D4DD2A9" w14:textId="65A041AD" w:rsidR="00CF087C" w:rsidRDefault="007D3651" w:rsidP="006F1AB8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Estructura de descomposición del trabajo (EDT</w:t>
                      </w:r>
                      <w:r w:rsidR="00CF087C"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FC2AC1E" wp14:editId="792BB503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2478405" cy="1491615"/>
                <wp:effectExtent l="0" t="0" r="0" b="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650AA" w14:textId="77777777" w:rsidR="00CF087C" w:rsidRDefault="00CF087C" w:rsidP="006F1AB8">
                            <w:pPr>
                              <w:rPr>
                                <w:color w:val="37405A"/>
                                <w:sz w:val="160"/>
                              </w:rPr>
                            </w:pPr>
                            <w:r>
                              <w:rPr>
                                <w:color w:val="37405A"/>
                                <w:sz w:val="16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AC1E" id="Cuadro de texto 34" o:spid="_x0000_s1030" type="#_x0000_t202" style="position:absolute;margin-left:298.5pt;margin-top:-27.75pt;width:195.15pt;height:117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" filled="f" stroked="f" strokeweight=".5pt">
                <v:textbox>
                  <w:txbxContent>
                    <w:p w14:paraId="703650AA" w14:textId="77777777" w:rsidR="00CF087C" w:rsidRDefault="00CF087C" w:rsidP="006F1AB8">
                      <w:pPr>
                        <w:rPr>
                          <w:color w:val="37405A"/>
                          <w:sz w:val="160"/>
                        </w:rPr>
                      </w:pPr>
                      <w:r>
                        <w:rPr>
                          <w:color w:val="37405A"/>
                          <w:sz w:val="16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F5AA8AD" wp14:editId="09BE7031">
                <wp:simplePos x="0" y="0"/>
                <wp:positionH relativeFrom="column">
                  <wp:posOffset>-676275</wp:posOffset>
                </wp:positionH>
                <wp:positionV relativeFrom="paragraph">
                  <wp:posOffset>-247650</wp:posOffset>
                </wp:positionV>
                <wp:extent cx="4238625" cy="2049145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7AC76" w14:textId="77777777" w:rsidR="00CF087C" w:rsidRPr="00C21F27" w:rsidRDefault="00CF087C" w:rsidP="006F1AB8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Móvil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A8AD" id="Cuadro de texto 32" o:spid="_x0000_s1031" type="#_x0000_t202" style="position:absolute;margin-left:-53.25pt;margin-top:-19.5pt;width:333.75pt;height:161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" filled="f" stroked="f" strokeweight=".5pt">
                <v:textbox>
                  <w:txbxContent>
                    <w:p w14:paraId="05C7AC76" w14:textId="77777777" w:rsidR="00CF087C" w:rsidRPr="00C21F27" w:rsidRDefault="00CF087C" w:rsidP="006F1AB8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</w:t>
                      </w: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Móvil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Tacna Food and Drinks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w:drawing>
          <wp:anchor distT="0" distB="0" distL="114300" distR="114300" simplePos="0" relativeHeight="251658242" behindDoc="1" locked="0" layoutInCell="1" allowOverlap="1" wp14:anchorId="0086BE3C" wp14:editId="34F978AD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772400" cy="1004887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DBF9F" w14:textId="60CB5028" w:rsidR="00F36B39" w:rsidRDefault="000A7339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lastRenderedPageBreak/>
        <w:t>Revisión Histórica</w:t>
      </w:r>
    </w:p>
    <w:p w14:paraId="72CEF435" w14:textId="77777777" w:rsidR="00EF3663" w:rsidRPr="00EF3663" w:rsidRDefault="00EF3663" w:rsidP="00EF3663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657" w:rsidRPr="00455657" w14:paraId="578AA815" w14:textId="77777777" w:rsidTr="7C4312CA">
        <w:tc>
          <w:tcPr>
            <w:tcW w:w="2304" w:type="dxa"/>
          </w:tcPr>
          <w:p w14:paraId="51AD2F3F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Fecha</w:t>
            </w:r>
          </w:p>
        </w:tc>
        <w:tc>
          <w:tcPr>
            <w:tcW w:w="1152" w:type="dxa"/>
          </w:tcPr>
          <w:p w14:paraId="7BFA60B8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Versión</w:t>
            </w:r>
          </w:p>
        </w:tc>
        <w:tc>
          <w:tcPr>
            <w:tcW w:w="3744" w:type="dxa"/>
          </w:tcPr>
          <w:p w14:paraId="4F5D7512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4F6101B0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Autor</w:t>
            </w:r>
          </w:p>
        </w:tc>
      </w:tr>
      <w:tr w:rsidR="00455657" w:rsidRPr="00455657" w14:paraId="05EC0EA0" w14:textId="77777777" w:rsidTr="7C4312CA">
        <w:tc>
          <w:tcPr>
            <w:tcW w:w="2304" w:type="dxa"/>
          </w:tcPr>
          <w:p w14:paraId="7D5F2416" w14:textId="134A5C48" w:rsidR="00F36B39" w:rsidRPr="00455657" w:rsidRDefault="007D365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A24542" w:rsidRPr="00455657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A24542" w:rsidRPr="00455657">
              <w:rPr>
                <w:color w:val="000000" w:themeColor="text1"/>
              </w:rPr>
              <w:t>/20</w:t>
            </w:r>
            <w:r w:rsidR="00846D5A">
              <w:rPr>
                <w:color w:val="000000" w:themeColor="text1"/>
              </w:rPr>
              <w:t>20</w:t>
            </w:r>
          </w:p>
        </w:tc>
        <w:tc>
          <w:tcPr>
            <w:tcW w:w="1152" w:type="dxa"/>
          </w:tcPr>
          <w:p w14:paraId="45F866DD" w14:textId="11670904" w:rsidR="00F36B39" w:rsidRPr="00455657" w:rsidRDefault="007D365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658F0453" w14:textId="6B825086" w:rsidR="00F36B39" w:rsidRPr="00455657" w:rsidRDefault="00A24542">
            <w:pPr>
              <w:pStyle w:val="Tabletext"/>
              <w:rPr>
                <w:color w:val="000000" w:themeColor="text1"/>
              </w:rPr>
            </w:pPr>
            <w:r w:rsidRPr="00455657">
              <w:rPr>
                <w:color w:val="000000" w:themeColor="text1"/>
              </w:rPr>
              <w:t xml:space="preserve">Primera realización del documento </w:t>
            </w:r>
            <w:r w:rsidR="007D3651">
              <w:rPr>
                <w:color w:val="000000" w:themeColor="text1"/>
              </w:rPr>
              <w:t>EDT</w:t>
            </w:r>
          </w:p>
        </w:tc>
        <w:tc>
          <w:tcPr>
            <w:tcW w:w="2304" w:type="dxa"/>
          </w:tcPr>
          <w:p w14:paraId="3AA5CE67" w14:textId="374B5A45" w:rsidR="00F36B39" w:rsidRPr="00455657" w:rsidRDefault="00F724A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Marko Rivas</w:t>
            </w:r>
            <w:r w:rsidR="2F023041" w:rsidRPr="3324C58B">
              <w:rPr>
                <w:color w:val="000000" w:themeColor="text1"/>
              </w:rPr>
              <w:t xml:space="preserve"> Rios</w:t>
            </w:r>
          </w:p>
        </w:tc>
      </w:tr>
    </w:tbl>
    <w:p w14:paraId="4D59CBA5" w14:textId="77777777" w:rsidR="00F36B39" w:rsidRPr="00455657" w:rsidRDefault="00F36B39">
      <w:pPr>
        <w:rPr>
          <w:color w:val="000000" w:themeColor="text1"/>
        </w:rPr>
      </w:pPr>
    </w:p>
    <w:p w14:paraId="08E64C44" w14:textId="77777777" w:rsidR="00F36B39" w:rsidRPr="00455657" w:rsidRDefault="00E54811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br w:type="page"/>
      </w:r>
      <w:r w:rsidR="00D54139" w:rsidRPr="00455657">
        <w:rPr>
          <w:color w:val="000000" w:themeColor="text1"/>
        </w:rPr>
        <w:lastRenderedPageBreak/>
        <w:t>Tabla de contenido</w:t>
      </w:r>
    </w:p>
    <w:p w14:paraId="59955011" w14:textId="6746CA0C" w:rsidR="00677228" w:rsidRDefault="00E5481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455657">
        <w:rPr>
          <w:color w:val="000000" w:themeColor="text1"/>
        </w:rPr>
        <w:fldChar w:fldCharType="begin"/>
      </w:r>
      <w:r w:rsidRPr="00455657">
        <w:rPr>
          <w:color w:val="000000" w:themeColor="text1"/>
        </w:rPr>
        <w:instrText xml:space="preserve"> TOC \o "1-3" </w:instrText>
      </w:r>
      <w:r w:rsidRPr="00455657">
        <w:rPr>
          <w:color w:val="000000" w:themeColor="text1"/>
        </w:rPr>
        <w:fldChar w:fldCharType="separate"/>
      </w:r>
      <w:r w:rsidR="00677228">
        <w:rPr>
          <w:noProof/>
        </w:rPr>
        <w:t>1.</w:t>
      </w:r>
      <w:r w:rsidR="00677228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677228">
        <w:rPr>
          <w:noProof/>
        </w:rPr>
        <w:t>Información del proyecto</w:t>
      </w:r>
      <w:r w:rsidR="00677228">
        <w:rPr>
          <w:noProof/>
        </w:rPr>
        <w:tab/>
      </w:r>
      <w:r w:rsidR="00677228">
        <w:rPr>
          <w:noProof/>
        </w:rPr>
        <w:fldChar w:fldCharType="begin"/>
      </w:r>
      <w:r w:rsidR="00677228">
        <w:rPr>
          <w:noProof/>
        </w:rPr>
        <w:instrText xml:space="preserve"> PAGEREF _Toc53478726 \h </w:instrText>
      </w:r>
      <w:r w:rsidR="00677228">
        <w:rPr>
          <w:noProof/>
        </w:rPr>
      </w:r>
      <w:r w:rsidR="00677228">
        <w:rPr>
          <w:noProof/>
        </w:rPr>
        <w:fldChar w:fldCharType="separate"/>
      </w:r>
      <w:r w:rsidR="00677228">
        <w:rPr>
          <w:noProof/>
        </w:rPr>
        <w:t>4</w:t>
      </w:r>
      <w:r w:rsidR="00677228">
        <w:rPr>
          <w:noProof/>
        </w:rPr>
        <w:fldChar w:fldCharType="end"/>
      </w:r>
    </w:p>
    <w:p w14:paraId="502D7304" w14:textId="06591A87" w:rsidR="00677228" w:rsidRDefault="0067722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_Toc53478727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A24E4B" w14:textId="5A4A6239" w:rsidR="00677228" w:rsidRDefault="0067722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Vista jerárquica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_Toc53478728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A29E63" w14:textId="72D2F381" w:rsidR="00677228" w:rsidRDefault="0067722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Vista de árbol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_Toc53478729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8E0EBE" w14:textId="5CA321A4" w:rsidR="00F36B39" w:rsidRPr="00455657" w:rsidRDefault="00E54811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fldChar w:fldCharType="end"/>
      </w:r>
      <w:r w:rsidRPr="00455657">
        <w:rPr>
          <w:color w:val="000000" w:themeColor="text1"/>
        </w:rPr>
        <w:br w:type="page"/>
      </w:r>
      <w:r w:rsidRPr="00455657">
        <w:rPr>
          <w:color w:val="000000" w:themeColor="text1"/>
        </w:rPr>
        <w:lastRenderedPageBreak/>
        <w:fldChar w:fldCharType="begin"/>
      </w:r>
      <w:r w:rsidRPr="00455657">
        <w:rPr>
          <w:color w:val="000000" w:themeColor="text1"/>
        </w:rPr>
        <w:instrText xml:space="preserve"> TITLE  \* MERGEFORMAT </w:instrText>
      </w:r>
      <w:r w:rsidRPr="00455657">
        <w:rPr>
          <w:color w:val="000000" w:themeColor="text1"/>
        </w:rPr>
        <w:fldChar w:fldCharType="separate"/>
      </w:r>
      <w:r w:rsidR="006D1082" w:rsidRPr="00455657">
        <w:rPr>
          <w:color w:val="000000" w:themeColor="text1"/>
        </w:rPr>
        <w:t xml:space="preserve">Documento de </w:t>
      </w:r>
      <w:r w:rsidR="004E36C6" w:rsidRPr="00455657">
        <w:rPr>
          <w:color w:val="000000" w:themeColor="text1"/>
        </w:rPr>
        <w:t>Arquitectura</w:t>
      </w:r>
      <w:r w:rsidR="006D1082" w:rsidRPr="00455657">
        <w:rPr>
          <w:color w:val="000000" w:themeColor="text1"/>
        </w:rPr>
        <w:t xml:space="preserve"> de Software</w:t>
      </w:r>
      <w:r w:rsidRPr="00455657">
        <w:rPr>
          <w:color w:val="000000" w:themeColor="text1"/>
        </w:rPr>
        <w:fldChar w:fldCharType="end"/>
      </w:r>
      <w:r w:rsidRPr="00455657">
        <w:rPr>
          <w:color w:val="000000" w:themeColor="text1"/>
        </w:rPr>
        <w:t xml:space="preserve"> </w:t>
      </w:r>
    </w:p>
    <w:p w14:paraId="29D84C9E" w14:textId="77777777" w:rsidR="00CD7E18" w:rsidRPr="00455657" w:rsidRDefault="00CD7E18" w:rsidP="00CD7E18">
      <w:pPr>
        <w:rPr>
          <w:color w:val="000000" w:themeColor="text1"/>
        </w:rPr>
      </w:pPr>
    </w:p>
    <w:p w14:paraId="61CC803E" w14:textId="27994AA6" w:rsidR="0003007B" w:rsidRDefault="007D3651" w:rsidP="007D3651">
      <w:pPr>
        <w:pStyle w:val="Ttulo1"/>
        <w:rPr>
          <w:sz w:val="22"/>
          <w:szCs w:val="18"/>
        </w:rPr>
      </w:pPr>
      <w:bookmarkStart w:id="0" w:name="_Toc53478726"/>
      <w:r w:rsidRPr="007D3651">
        <w:rPr>
          <w:sz w:val="22"/>
          <w:szCs w:val="18"/>
        </w:rPr>
        <w:t>Información del proyecto</w:t>
      </w:r>
      <w:bookmarkEnd w:id="0"/>
    </w:p>
    <w:p w14:paraId="3ED183F1" w14:textId="77777777" w:rsidR="007D3651" w:rsidRPr="007D3651" w:rsidRDefault="007D3651" w:rsidP="007D3651"/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7D3651" w14:paraId="5EB193EE" w14:textId="77777777" w:rsidTr="007D3651">
        <w:tc>
          <w:tcPr>
            <w:tcW w:w="2835" w:type="dxa"/>
          </w:tcPr>
          <w:p w14:paraId="741D0FA5" w14:textId="3A0C0F7A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  <w:r w:rsidRPr="007D3651">
              <w:rPr>
                <w:rFonts w:ascii="Arial" w:hAnsi="Arial" w:cs="Arial"/>
                <w:sz w:val="22"/>
                <w:szCs w:val="22"/>
              </w:rPr>
              <w:t>Empresa / Organización</w:t>
            </w:r>
          </w:p>
        </w:tc>
        <w:tc>
          <w:tcPr>
            <w:tcW w:w="5811" w:type="dxa"/>
          </w:tcPr>
          <w:p w14:paraId="19EE1BEA" w14:textId="1748A850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Estación Software</w:t>
            </w:r>
          </w:p>
        </w:tc>
      </w:tr>
      <w:tr w:rsidR="007D3651" w:rsidRPr="007D3651" w14:paraId="5DDBDE3D" w14:textId="77777777" w:rsidTr="007D3651">
        <w:tc>
          <w:tcPr>
            <w:tcW w:w="2835" w:type="dxa"/>
          </w:tcPr>
          <w:p w14:paraId="5D850CF1" w14:textId="51EB14DB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Proyecto</w:t>
            </w:r>
          </w:p>
        </w:tc>
        <w:tc>
          <w:tcPr>
            <w:tcW w:w="5811" w:type="dxa"/>
          </w:tcPr>
          <w:p w14:paraId="544E6094" w14:textId="37340428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D3651">
              <w:rPr>
                <w:rFonts w:ascii="Arial" w:hAnsi="Arial" w:cs="Arial"/>
                <w:sz w:val="22"/>
                <w:szCs w:val="22"/>
                <w:lang w:val="en-US"/>
              </w:rPr>
              <w:t>Aplicación</w:t>
            </w:r>
            <w:proofErr w:type="spellEnd"/>
            <w:r w:rsidRPr="007D365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651">
              <w:rPr>
                <w:rFonts w:ascii="Arial" w:hAnsi="Arial" w:cs="Arial"/>
                <w:sz w:val="22"/>
                <w:szCs w:val="22"/>
                <w:lang w:val="en-US"/>
              </w:rPr>
              <w:t>móvil</w:t>
            </w:r>
            <w:proofErr w:type="spellEnd"/>
            <w:r w:rsidRPr="007D3651">
              <w:rPr>
                <w:rFonts w:ascii="Arial" w:hAnsi="Arial" w:cs="Arial"/>
                <w:sz w:val="22"/>
                <w:szCs w:val="22"/>
                <w:lang w:val="en-US"/>
              </w:rPr>
              <w:t xml:space="preserve"> Tacna Food and Drink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</w:p>
        </w:tc>
      </w:tr>
      <w:tr w:rsidR="007D3651" w14:paraId="04E7B049" w14:textId="77777777" w:rsidTr="007D3651">
        <w:tc>
          <w:tcPr>
            <w:tcW w:w="2835" w:type="dxa"/>
          </w:tcPr>
          <w:p w14:paraId="56E9A725" w14:textId="0D11D8BA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preparación</w:t>
            </w:r>
          </w:p>
        </w:tc>
        <w:tc>
          <w:tcPr>
            <w:tcW w:w="5811" w:type="dxa"/>
          </w:tcPr>
          <w:p w14:paraId="5CBE203D" w14:textId="4BBCB17E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12/10/2020</w:t>
            </w:r>
          </w:p>
        </w:tc>
      </w:tr>
      <w:tr w:rsidR="007D3651" w14:paraId="40DFC313" w14:textId="77777777" w:rsidTr="007D3651">
        <w:tc>
          <w:tcPr>
            <w:tcW w:w="2835" w:type="dxa"/>
          </w:tcPr>
          <w:p w14:paraId="4762981E" w14:textId="44D8C907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Patrocinador principal</w:t>
            </w:r>
          </w:p>
        </w:tc>
        <w:tc>
          <w:tcPr>
            <w:tcW w:w="5811" w:type="dxa"/>
          </w:tcPr>
          <w:p w14:paraId="2C728832" w14:textId="162833BA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Ing. Alberto Flor</w:t>
            </w:r>
          </w:p>
        </w:tc>
      </w:tr>
      <w:tr w:rsidR="007D3651" w14:paraId="3C989BEF" w14:textId="77777777" w:rsidTr="007D3651">
        <w:tc>
          <w:tcPr>
            <w:tcW w:w="2835" w:type="dxa"/>
          </w:tcPr>
          <w:p w14:paraId="634B92BB" w14:textId="3586A512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Gerente de proyecto</w:t>
            </w:r>
          </w:p>
        </w:tc>
        <w:tc>
          <w:tcPr>
            <w:tcW w:w="5811" w:type="dxa"/>
          </w:tcPr>
          <w:p w14:paraId="6549002D" w14:textId="10E01D23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Marko Rivas Rios</w:t>
            </w:r>
          </w:p>
        </w:tc>
      </w:tr>
    </w:tbl>
    <w:p w14:paraId="404A3599" w14:textId="77777777" w:rsidR="007D3651" w:rsidRPr="007D3651" w:rsidRDefault="007D3651" w:rsidP="007D3651"/>
    <w:p w14:paraId="67B0DB25" w14:textId="00CA7341" w:rsidR="007D3651" w:rsidRDefault="007D3651" w:rsidP="007D3651">
      <w:pPr>
        <w:pStyle w:val="Ttulo1"/>
        <w:rPr>
          <w:sz w:val="22"/>
          <w:szCs w:val="18"/>
        </w:rPr>
      </w:pPr>
      <w:bookmarkStart w:id="1" w:name="_Toc53478727"/>
      <w:r w:rsidRPr="007D3651">
        <w:rPr>
          <w:sz w:val="22"/>
          <w:szCs w:val="18"/>
        </w:rPr>
        <w:t>Aprobaciones</w:t>
      </w:r>
      <w:bookmarkEnd w:id="1"/>
    </w:p>
    <w:p w14:paraId="71B4262E" w14:textId="27299AF0" w:rsidR="007D3651" w:rsidRDefault="007D3651" w:rsidP="007D3651"/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412"/>
        <w:gridCol w:w="3117"/>
        <w:gridCol w:w="3117"/>
      </w:tblGrid>
      <w:tr w:rsidR="007D3651" w14:paraId="24CBA49E" w14:textId="77777777" w:rsidTr="007D3651">
        <w:tc>
          <w:tcPr>
            <w:tcW w:w="2412" w:type="dxa"/>
          </w:tcPr>
          <w:p w14:paraId="3BB4C15D" w14:textId="58BBA782" w:rsidR="007D3651" w:rsidRPr="007D3651" w:rsidRDefault="007D3651" w:rsidP="007D365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3651">
              <w:rPr>
                <w:rFonts w:ascii="Arial" w:hAnsi="Arial" w:cs="Arial"/>
                <w:b/>
                <w:bCs/>
                <w:sz w:val="22"/>
                <w:szCs w:val="22"/>
              </w:rPr>
              <w:t>Aprobador</w:t>
            </w:r>
          </w:p>
        </w:tc>
        <w:tc>
          <w:tcPr>
            <w:tcW w:w="3117" w:type="dxa"/>
          </w:tcPr>
          <w:p w14:paraId="206AD8D7" w14:textId="14D3B9B0" w:rsidR="007D3651" w:rsidRPr="007D3651" w:rsidRDefault="007D3651" w:rsidP="007D365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3651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117" w:type="dxa"/>
          </w:tcPr>
          <w:p w14:paraId="3E0D7198" w14:textId="74F7BA45" w:rsidR="007D3651" w:rsidRPr="007D3651" w:rsidRDefault="007D3651" w:rsidP="007D365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3651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7D3651" w14:paraId="0BDB719B" w14:textId="77777777" w:rsidTr="007D3651">
        <w:trPr>
          <w:trHeight w:val="786"/>
        </w:trPr>
        <w:tc>
          <w:tcPr>
            <w:tcW w:w="2412" w:type="dxa"/>
          </w:tcPr>
          <w:p w14:paraId="3377176B" w14:textId="7091B433" w:rsidR="007D3651" w:rsidRPr="007D3651" w:rsidRDefault="007D3651" w:rsidP="007D36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Marko Rivas Rios</w:t>
            </w:r>
          </w:p>
        </w:tc>
        <w:tc>
          <w:tcPr>
            <w:tcW w:w="3117" w:type="dxa"/>
          </w:tcPr>
          <w:p w14:paraId="7ACA2B6D" w14:textId="61798EDE" w:rsidR="007D3651" w:rsidRPr="007D3651" w:rsidRDefault="007D3651" w:rsidP="007D36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12/10/2020</w:t>
            </w:r>
          </w:p>
        </w:tc>
        <w:tc>
          <w:tcPr>
            <w:tcW w:w="3117" w:type="dxa"/>
          </w:tcPr>
          <w:p w14:paraId="38F0E058" w14:textId="77777777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3651" w14:paraId="50C25804" w14:textId="77777777" w:rsidTr="007D3651">
        <w:trPr>
          <w:trHeight w:val="840"/>
        </w:trPr>
        <w:tc>
          <w:tcPr>
            <w:tcW w:w="2412" w:type="dxa"/>
          </w:tcPr>
          <w:p w14:paraId="7CA1EE6B" w14:textId="66E41D46" w:rsidR="007D3651" w:rsidRPr="007D3651" w:rsidRDefault="007D3651" w:rsidP="007D36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Ronald Ordoñez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Quilli</w:t>
            </w:r>
            <w:proofErr w:type="spellEnd"/>
          </w:p>
        </w:tc>
        <w:tc>
          <w:tcPr>
            <w:tcW w:w="3117" w:type="dxa"/>
          </w:tcPr>
          <w:p w14:paraId="6B447807" w14:textId="2717D099" w:rsidR="007D3651" w:rsidRPr="007D3651" w:rsidRDefault="007D3651" w:rsidP="007D36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12/10/2020</w:t>
            </w:r>
          </w:p>
        </w:tc>
        <w:tc>
          <w:tcPr>
            <w:tcW w:w="3117" w:type="dxa"/>
          </w:tcPr>
          <w:p w14:paraId="3CBD99CE" w14:textId="77777777" w:rsidR="007D3651" w:rsidRPr="007D3651" w:rsidRDefault="007D3651" w:rsidP="007D36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29C1AF" w14:textId="227AB260" w:rsidR="00677228" w:rsidRDefault="00677228" w:rsidP="007D3651"/>
    <w:p w14:paraId="71FA1814" w14:textId="7178F165" w:rsidR="007D3651" w:rsidRPr="007D3651" w:rsidRDefault="00677228" w:rsidP="00677228">
      <w:pPr>
        <w:widowControl/>
        <w:spacing w:line="240" w:lineRule="auto"/>
      </w:pPr>
      <w:r>
        <w:br w:type="page"/>
      </w:r>
    </w:p>
    <w:p w14:paraId="4E83B7E4" w14:textId="57AA4A62" w:rsidR="007D3651" w:rsidRDefault="007D3651" w:rsidP="007D3651">
      <w:pPr>
        <w:pStyle w:val="Ttulo1"/>
        <w:rPr>
          <w:sz w:val="22"/>
          <w:szCs w:val="18"/>
        </w:rPr>
      </w:pPr>
      <w:bookmarkStart w:id="2" w:name="_Toc53478728"/>
      <w:r w:rsidRPr="007D3651">
        <w:rPr>
          <w:sz w:val="22"/>
          <w:szCs w:val="18"/>
        </w:rPr>
        <w:lastRenderedPageBreak/>
        <w:t>Vista jerárquica</w:t>
      </w:r>
      <w:bookmarkEnd w:id="2"/>
    </w:p>
    <w:p w14:paraId="3AF47269" w14:textId="27B29DF6" w:rsidR="007D3651" w:rsidRPr="00677228" w:rsidRDefault="00677228" w:rsidP="00677228">
      <w:pPr>
        <w:pStyle w:val="Prrafodelista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677228">
        <w:rPr>
          <w:rFonts w:ascii="Arial" w:hAnsi="Arial" w:cs="Arial"/>
          <w:sz w:val="22"/>
          <w:szCs w:val="22"/>
        </w:rPr>
        <w:t xml:space="preserve">Aplicación móvil Tacna </w:t>
      </w:r>
      <w:proofErr w:type="spellStart"/>
      <w:r w:rsidRPr="00677228">
        <w:rPr>
          <w:rFonts w:ascii="Arial" w:hAnsi="Arial" w:cs="Arial"/>
          <w:sz w:val="22"/>
          <w:szCs w:val="22"/>
        </w:rPr>
        <w:t>Food</w:t>
      </w:r>
      <w:proofErr w:type="spellEnd"/>
      <w:r w:rsidRPr="00677228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677228">
        <w:rPr>
          <w:rFonts w:ascii="Arial" w:hAnsi="Arial" w:cs="Arial"/>
          <w:sz w:val="22"/>
          <w:szCs w:val="22"/>
        </w:rPr>
        <w:t>Drinks</w:t>
      </w:r>
      <w:proofErr w:type="spellEnd"/>
    </w:p>
    <w:p w14:paraId="0A62A948" w14:textId="50FED88B" w:rsidR="00677228" w:rsidRDefault="00677228" w:rsidP="00677228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677228">
        <w:rPr>
          <w:rFonts w:ascii="Arial" w:hAnsi="Arial" w:cs="Arial"/>
          <w:sz w:val="22"/>
          <w:szCs w:val="22"/>
        </w:rPr>
        <w:t>Fase de Inicio</w:t>
      </w:r>
    </w:p>
    <w:p w14:paraId="5BC621A7" w14:textId="77325846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Iniciación</w:t>
      </w:r>
    </w:p>
    <w:p w14:paraId="61716898" w14:textId="1D98FE23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Ideación del Proyecto</w:t>
      </w:r>
    </w:p>
    <w:p w14:paraId="5EC8582C" w14:textId="69B0742A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Planificación</w:t>
      </w:r>
    </w:p>
    <w:p w14:paraId="3165680B" w14:textId="6D897E80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EDT</w:t>
      </w:r>
    </w:p>
    <w:p w14:paraId="4EC6ED82" w14:textId="01A6F8A3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Estándares de Programación</w:t>
      </w:r>
    </w:p>
    <w:p w14:paraId="7D9D3EAE" w14:textId="6DA89393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Documento Visión </w:t>
      </w:r>
    </w:p>
    <w:p w14:paraId="3698FAAE" w14:textId="2F6DFDE5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Ejecución</w:t>
      </w:r>
    </w:p>
    <w:p w14:paraId="29B1F78F" w14:textId="3E449FBA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Documento de Especificación de Requisitos</w:t>
      </w:r>
    </w:p>
    <w:p w14:paraId="570C6706" w14:textId="2B55BDCB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Calidad</w:t>
      </w:r>
    </w:p>
    <w:p w14:paraId="135EEBF7" w14:textId="5F5C36D6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Checklist</w:t>
      </w:r>
      <w:proofErr w:type="spellEnd"/>
      <w:r>
        <w:rPr>
          <w:rFonts w:ascii="Arial" w:hAnsi="Arial" w:cs="Arial"/>
          <w:sz w:val="22"/>
          <w:szCs w:val="22"/>
        </w:rPr>
        <w:t xml:space="preserve"> de Requerimientos</w:t>
      </w:r>
    </w:p>
    <w:p w14:paraId="6FB0998A" w14:textId="5DFF8A6A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Checklist</w:t>
      </w:r>
      <w:proofErr w:type="spellEnd"/>
      <w:r>
        <w:rPr>
          <w:rFonts w:ascii="Arial" w:hAnsi="Arial" w:cs="Arial"/>
          <w:sz w:val="22"/>
          <w:szCs w:val="22"/>
        </w:rPr>
        <w:t xml:space="preserve"> de Diseño</w:t>
      </w:r>
    </w:p>
    <w:p w14:paraId="6FF8DBF0" w14:textId="19B83A2E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Conformidades</w:t>
      </w:r>
    </w:p>
    <w:p w14:paraId="4B9CB547" w14:textId="7BEEA176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Actas</w:t>
      </w:r>
    </w:p>
    <w:p w14:paraId="0CB52195" w14:textId="77777777" w:rsidR="00677228" w:rsidRPr="00677228" w:rsidRDefault="00677228" w:rsidP="00677228">
      <w:pPr>
        <w:pStyle w:val="Prrafodelista"/>
        <w:ind w:left="1728"/>
        <w:rPr>
          <w:rFonts w:ascii="Arial" w:hAnsi="Arial" w:cs="Arial"/>
          <w:sz w:val="22"/>
          <w:szCs w:val="22"/>
        </w:rPr>
      </w:pPr>
    </w:p>
    <w:p w14:paraId="547D178B" w14:textId="7B0934AA" w:rsidR="00677228" w:rsidRDefault="00677228" w:rsidP="00677228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677228">
        <w:rPr>
          <w:rFonts w:ascii="Arial" w:hAnsi="Arial" w:cs="Arial"/>
          <w:sz w:val="22"/>
          <w:szCs w:val="22"/>
        </w:rPr>
        <w:t xml:space="preserve">Fase de </w:t>
      </w:r>
      <w:r>
        <w:rPr>
          <w:rFonts w:ascii="Arial" w:hAnsi="Arial" w:cs="Arial"/>
          <w:sz w:val="22"/>
          <w:szCs w:val="22"/>
        </w:rPr>
        <w:t>E</w:t>
      </w:r>
      <w:r w:rsidRPr="00677228">
        <w:rPr>
          <w:rFonts w:ascii="Arial" w:hAnsi="Arial" w:cs="Arial"/>
          <w:sz w:val="22"/>
          <w:szCs w:val="22"/>
        </w:rPr>
        <w:t>laboración</w:t>
      </w:r>
    </w:p>
    <w:p w14:paraId="2B364B28" w14:textId="3F114855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Análisis y Diseño</w:t>
      </w:r>
    </w:p>
    <w:p w14:paraId="1510CC95" w14:textId="2AAAA29B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Documento de Arquitectura de Software</w:t>
      </w:r>
    </w:p>
    <w:p w14:paraId="6F2CE17B" w14:textId="6C4CCC07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Trazabilidad</w:t>
      </w:r>
    </w:p>
    <w:p w14:paraId="593C1B08" w14:textId="4121EC17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Matriz de Trazabilidad de Requisitos</w:t>
      </w:r>
    </w:p>
    <w:p w14:paraId="269DDD02" w14:textId="534B9C89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Riesgos</w:t>
      </w:r>
    </w:p>
    <w:p w14:paraId="16C118ED" w14:textId="42B31E60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 de Gestión de Riesgos</w:t>
      </w:r>
    </w:p>
    <w:p w14:paraId="6CA11D51" w14:textId="77777777" w:rsidR="00677228" w:rsidRPr="00677228" w:rsidRDefault="00677228" w:rsidP="00677228">
      <w:pPr>
        <w:pStyle w:val="Prrafodelista"/>
        <w:ind w:left="1728"/>
        <w:rPr>
          <w:rFonts w:ascii="Arial" w:hAnsi="Arial" w:cs="Arial"/>
          <w:sz w:val="22"/>
          <w:szCs w:val="22"/>
        </w:rPr>
      </w:pPr>
    </w:p>
    <w:p w14:paraId="1F980FCC" w14:textId="115A3C17" w:rsidR="00677228" w:rsidRDefault="00677228" w:rsidP="00677228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677228">
        <w:rPr>
          <w:rFonts w:ascii="Arial" w:hAnsi="Arial" w:cs="Arial"/>
          <w:sz w:val="22"/>
          <w:szCs w:val="22"/>
        </w:rPr>
        <w:t>Fase de Construcción</w:t>
      </w:r>
    </w:p>
    <w:p w14:paraId="4DBFFABF" w14:textId="2C6C3097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Desarrollo del sistema</w:t>
      </w:r>
    </w:p>
    <w:p w14:paraId="4D90DB1C" w14:textId="538CD6F4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Tacna F&amp;D Business</w:t>
      </w:r>
    </w:p>
    <w:p w14:paraId="5D1F26D4" w14:textId="6A54CFCF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Usuarios</w:t>
      </w:r>
    </w:p>
    <w:p w14:paraId="28B16FAC" w14:textId="6851A817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Establecimientos</w:t>
      </w:r>
    </w:p>
    <w:p w14:paraId="06190146" w14:textId="0A4ABB3C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Vales</w:t>
      </w:r>
    </w:p>
    <w:p w14:paraId="3A1862C7" w14:textId="72224B87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Tacna F&amp;D</w:t>
      </w:r>
    </w:p>
    <w:p w14:paraId="28B86AD0" w14:textId="60BD26F8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Usuarios</w:t>
      </w:r>
    </w:p>
    <w:p w14:paraId="0FD20047" w14:textId="0AC3A1E1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Establecimientos</w:t>
      </w:r>
    </w:p>
    <w:p w14:paraId="08A06471" w14:textId="00117E78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Pedidos</w:t>
      </w:r>
    </w:p>
    <w:p w14:paraId="5B67A4F8" w14:textId="79A3EB3B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Vales</w:t>
      </w:r>
    </w:p>
    <w:p w14:paraId="680C103D" w14:textId="18847F7F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Tacna F&amp;D Delivery</w:t>
      </w:r>
    </w:p>
    <w:p w14:paraId="2E1BF1CC" w14:textId="75CBC7CC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Usuarios</w:t>
      </w:r>
    </w:p>
    <w:p w14:paraId="40EB439C" w14:textId="7B4E6588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Establecimientos</w:t>
      </w:r>
    </w:p>
    <w:p w14:paraId="6575AC5E" w14:textId="575850D8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Módulo de Pedidos </w:t>
      </w:r>
    </w:p>
    <w:p w14:paraId="70C949E2" w14:textId="283674A3" w:rsidR="00677228" w:rsidRDefault="00677228" w:rsidP="00677228">
      <w:pPr>
        <w:pStyle w:val="Prrafodelista"/>
        <w:numPr>
          <w:ilvl w:val="3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Pruebas</w:t>
      </w:r>
    </w:p>
    <w:p w14:paraId="4C255C11" w14:textId="21D487E9" w:rsidR="00677228" w:rsidRDefault="00677228" w:rsidP="00677228">
      <w:pPr>
        <w:pStyle w:val="Prrafodelista"/>
        <w:numPr>
          <w:ilvl w:val="4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 de Pruebas</w:t>
      </w:r>
    </w:p>
    <w:p w14:paraId="716ECCC9" w14:textId="77777777" w:rsidR="00677228" w:rsidRPr="00677228" w:rsidRDefault="00677228" w:rsidP="00677228">
      <w:pPr>
        <w:pStyle w:val="Prrafodelista"/>
        <w:ind w:left="2232"/>
        <w:rPr>
          <w:rFonts w:ascii="Arial" w:hAnsi="Arial" w:cs="Arial"/>
          <w:sz w:val="22"/>
          <w:szCs w:val="22"/>
        </w:rPr>
      </w:pPr>
    </w:p>
    <w:p w14:paraId="315D4F77" w14:textId="32C8DE0C" w:rsidR="00677228" w:rsidRDefault="00677228" w:rsidP="00677228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677228">
        <w:rPr>
          <w:rFonts w:ascii="Arial" w:hAnsi="Arial" w:cs="Arial"/>
          <w:sz w:val="22"/>
          <w:szCs w:val="22"/>
        </w:rPr>
        <w:t>Fase de Cierre</w:t>
      </w:r>
    </w:p>
    <w:p w14:paraId="5EFB3711" w14:textId="47D1AD0C" w:rsidR="00677228" w:rsidRDefault="00677228" w:rsidP="00677228">
      <w:pPr>
        <w:pStyle w:val="Prrafodelista"/>
        <w:numPr>
          <w:ilvl w:val="2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Acta de Cierre del Proyecto</w:t>
      </w:r>
    </w:p>
    <w:p w14:paraId="14362C21" w14:textId="42AF05AD" w:rsidR="00677228" w:rsidRPr="00677228" w:rsidRDefault="00677228" w:rsidP="00677228">
      <w:pPr>
        <w:widowControl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2E729F9" w14:textId="77777777" w:rsidR="00677228" w:rsidRDefault="00677228" w:rsidP="007D3651">
      <w:pPr>
        <w:pStyle w:val="Ttulo1"/>
        <w:rPr>
          <w:sz w:val="22"/>
          <w:szCs w:val="18"/>
        </w:rPr>
        <w:sectPr w:rsidR="00677228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D67FDB8" w14:textId="7285D271" w:rsidR="007D3651" w:rsidRPr="007D3651" w:rsidRDefault="007D3651" w:rsidP="007D3651">
      <w:pPr>
        <w:pStyle w:val="Ttulo1"/>
        <w:rPr>
          <w:sz w:val="22"/>
          <w:szCs w:val="18"/>
        </w:rPr>
      </w:pPr>
      <w:bookmarkStart w:id="3" w:name="_Toc53478729"/>
      <w:r w:rsidRPr="007D3651">
        <w:rPr>
          <w:sz w:val="22"/>
          <w:szCs w:val="18"/>
        </w:rPr>
        <w:lastRenderedPageBreak/>
        <w:t>Vista de árbol</w:t>
      </w:r>
      <w:bookmarkEnd w:id="3"/>
    </w:p>
    <w:p w14:paraId="2F072B6D" w14:textId="6AD3AFB4" w:rsidR="0045449E" w:rsidRDefault="00677228" w:rsidP="002D50AA">
      <w:pPr>
        <w:pStyle w:val="Textoindependiente"/>
      </w:pPr>
      <w:r>
        <w:rPr>
          <w:noProof/>
        </w:rPr>
        <w:drawing>
          <wp:anchor distT="0" distB="0" distL="114300" distR="114300" simplePos="0" relativeHeight="251659271" behindDoc="1" locked="0" layoutInCell="1" allowOverlap="1" wp14:anchorId="0FD4FCE2" wp14:editId="13AC4CF8">
            <wp:simplePos x="0" y="0"/>
            <wp:positionH relativeFrom="column">
              <wp:posOffset>-474980</wp:posOffset>
            </wp:positionH>
            <wp:positionV relativeFrom="paragraph">
              <wp:posOffset>241935</wp:posOffset>
            </wp:positionV>
            <wp:extent cx="9286240" cy="2449830"/>
            <wp:effectExtent l="0" t="0" r="0" b="7620"/>
            <wp:wrapTight wrapText="bothSides">
              <wp:wrapPolygon edited="0">
                <wp:start x="0" y="0"/>
                <wp:lineTo x="0" y="21499"/>
                <wp:lineTo x="21535" y="21499"/>
                <wp:lineTo x="2153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2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AFC15" w14:textId="62DA469C" w:rsidR="00677228" w:rsidRDefault="00677228" w:rsidP="002D50AA">
      <w:pPr>
        <w:pStyle w:val="Textoindependiente"/>
      </w:pPr>
    </w:p>
    <w:p w14:paraId="25C1B92E" w14:textId="244BEA34" w:rsidR="003839C1" w:rsidRPr="007D3651" w:rsidRDefault="003839C1" w:rsidP="007D3651">
      <w:pPr>
        <w:widowControl/>
        <w:spacing w:line="240" w:lineRule="auto"/>
      </w:pPr>
    </w:p>
    <w:sectPr w:rsidR="003839C1" w:rsidRPr="007D3651" w:rsidSect="00677228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FA9C8" w14:textId="77777777" w:rsidR="00654202" w:rsidRDefault="00654202">
      <w:pPr>
        <w:spacing w:line="240" w:lineRule="auto"/>
      </w:pPr>
      <w:r>
        <w:separator/>
      </w:r>
    </w:p>
  </w:endnote>
  <w:endnote w:type="continuationSeparator" w:id="0">
    <w:p w14:paraId="63ABDC38" w14:textId="77777777" w:rsidR="00654202" w:rsidRDefault="00654202">
      <w:pPr>
        <w:spacing w:line="240" w:lineRule="auto"/>
      </w:pPr>
      <w:r>
        <w:continuationSeparator/>
      </w:r>
    </w:p>
  </w:endnote>
  <w:endnote w:type="continuationNotice" w:id="1">
    <w:p w14:paraId="62AE23F9" w14:textId="77777777" w:rsidR="00654202" w:rsidRDefault="006542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53BFA" w14:textId="77777777" w:rsidR="00CF087C" w:rsidRDefault="00CF08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FAB8C4" w14:textId="77777777" w:rsidR="00CF087C" w:rsidRDefault="00CF08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087C" w14:paraId="3D4013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A08F84" w14:textId="4A37BADD" w:rsidR="00CF087C" w:rsidRPr="003D206A" w:rsidRDefault="00CF087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AE8476" w14:textId="4ABBCE5F" w:rsidR="00CF087C" w:rsidRPr="003D206A" w:rsidRDefault="00CF087C">
          <w:pPr>
            <w:jc w:val="center"/>
          </w:pPr>
          <w:proofErr w:type="spellStart"/>
          <w:r>
            <w:t>TacnaF&amp;D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1C5D9C" w14:textId="77777777" w:rsidR="00CF087C" w:rsidRDefault="00CF087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proofErr w:type="spellStart"/>
          <w:r>
            <w:rPr>
              <w:rStyle w:val="Nmerodepgina"/>
            </w:rPr>
            <w:t>of</w:t>
          </w:r>
          <w:proofErr w:type="spellEnd"/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5E296F5C" w14:textId="77777777" w:rsidR="00CF087C" w:rsidRDefault="00CF08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C5D3" w14:textId="77777777" w:rsidR="00CF087C" w:rsidRDefault="00CF08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B41E6" w14:textId="77777777" w:rsidR="00654202" w:rsidRDefault="00654202">
      <w:pPr>
        <w:spacing w:line="240" w:lineRule="auto"/>
      </w:pPr>
      <w:r>
        <w:separator/>
      </w:r>
    </w:p>
  </w:footnote>
  <w:footnote w:type="continuationSeparator" w:id="0">
    <w:p w14:paraId="3435B6FB" w14:textId="77777777" w:rsidR="00654202" w:rsidRDefault="00654202">
      <w:pPr>
        <w:spacing w:line="240" w:lineRule="auto"/>
      </w:pPr>
      <w:r>
        <w:continuationSeparator/>
      </w:r>
    </w:p>
  </w:footnote>
  <w:footnote w:type="continuationNotice" w:id="1">
    <w:p w14:paraId="69DEB59E" w14:textId="77777777" w:rsidR="00654202" w:rsidRDefault="0065420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087C" w14:paraId="5BE60E39" w14:textId="77777777">
      <w:tc>
        <w:tcPr>
          <w:tcW w:w="6379" w:type="dxa"/>
        </w:tcPr>
        <w:p w14:paraId="4B1B0110" w14:textId="612222A9" w:rsidR="00CF087C" w:rsidRPr="000A7339" w:rsidRDefault="00CF087C">
          <w:r>
            <w:t>Aplicación Móvil de Establecimientos de comida y bebidas</w:t>
          </w:r>
        </w:p>
      </w:tc>
      <w:tc>
        <w:tcPr>
          <w:tcW w:w="3179" w:type="dxa"/>
        </w:tcPr>
        <w:p w14:paraId="6604A976" w14:textId="0B6B7906" w:rsidR="00CF087C" w:rsidRPr="000A7339" w:rsidRDefault="00CF087C">
          <w:pPr>
            <w:tabs>
              <w:tab w:val="left" w:pos="1135"/>
            </w:tabs>
            <w:spacing w:before="40"/>
            <w:ind w:right="68"/>
          </w:pPr>
          <w:r w:rsidRPr="000A7339">
            <w:t xml:space="preserve">  Versión:           </w:t>
          </w:r>
          <w:r w:rsidR="007D3651">
            <w:t>1.0</w:t>
          </w:r>
        </w:p>
      </w:tc>
    </w:tr>
    <w:tr w:rsidR="00CF087C" w14:paraId="42EF4023" w14:textId="77777777">
      <w:tc>
        <w:tcPr>
          <w:tcW w:w="6379" w:type="dxa"/>
        </w:tcPr>
        <w:p w14:paraId="23BC924D" w14:textId="77777777" w:rsidR="00CF087C" w:rsidRPr="000A7339" w:rsidRDefault="00CF087C">
          <w:r w:rsidRPr="000A7339">
            <w:t>Documento de Arquitectura de Software</w:t>
          </w:r>
        </w:p>
      </w:tc>
      <w:tc>
        <w:tcPr>
          <w:tcW w:w="3179" w:type="dxa"/>
        </w:tcPr>
        <w:p w14:paraId="1445558A" w14:textId="225AEC04" w:rsidR="00CF087C" w:rsidRPr="000A7339" w:rsidRDefault="00CF087C">
          <w:r w:rsidRPr="000A7339">
            <w:t xml:space="preserve">  Fecha: </w:t>
          </w:r>
          <w:r w:rsidR="007D3651">
            <w:t xml:space="preserve"> 12</w:t>
          </w:r>
          <w:r w:rsidRPr="000A7339">
            <w:t>/</w:t>
          </w:r>
          <w:r>
            <w:t>10</w:t>
          </w:r>
          <w:r w:rsidRPr="000A7339">
            <w:t>/20</w:t>
          </w:r>
          <w:r>
            <w:t>20</w:t>
          </w:r>
        </w:p>
      </w:tc>
    </w:tr>
    <w:tr w:rsidR="00CF087C" w14:paraId="0F2D5EF8" w14:textId="77777777">
      <w:tc>
        <w:tcPr>
          <w:tcW w:w="9558" w:type="dxa"/>
          <w:gridSpan w:val="2"/>
        </w:tcPr>
        <w:p w14:paraId="6F7C509C" w14:textId="6A80EE9E" w:rsidR="00CF087C" w:rsidRPr="000A7339" w:rsidRDefault="00CF087C">
          <w:r w:rsidRPr="000A7339">
            <w:t xml:space="preserve">Documento </w:t>
          </w:r>
          <w:r w:rsidR="007D3651">
            <w:t>EDT</w:t>
          </w:r>
        </w:p>
      </w:tc>
    </w:tr>
  </w:tbl>
  <w:p w14:paraId="5AA111F4" w14:textId="77777777" w:rsidR="00CF087C" w:rsidRDefault="00CF08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CF56" w14:textId="77777777" w:rsidR="00CF087C" w:rsidRDefault="00CF08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32E95"/>
    <w:multiLevelType w:val="hybridMultilevel"/>
    <w:tmpl w:val="35EE7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72E0"/>
    <w:multiLevelType w:val="hybridMultilevel"/>
    <w:tmpl w:val="FFFFFFFF"/>
    <w:lvl w:ilvl="0" w:tplc="AF364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C3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29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0E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A8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8B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A3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89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C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414FDD"/>
    <w:multiLevelType w:val="hybridMultilevel"/>
    <w:tmpl w:val="1A3A9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45ED6"/>
    <w:multiLevelType w:val="hybridMultilevel"/>
    <w:tmpl w:val="FFFFFFFF"/>
    <w:lvl w:ilvl="0" w:tplc="E8D02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23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8E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C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7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A1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6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A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E17D4"/>
    <w:multiLevelType w:val="hybridMultilevel"/>
    <w:tmpl w:val="B8AC208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5844C8"/>
    <w:multiLevelType w:val="multilevel"/>
    <w:tmpl w:val="02DE3E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5CD2E1B"/>
    <w:multiLevelType w:val="hybridMultilevel"/>
    <w:tmpl w:val="FFFFFFFF"/>
    <w:lvl w:ilvl="0" w:tplc="F526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862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102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5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A3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6B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5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CA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EB1911"/>
    <w:multiLevelType w:val="hybridMultilevel"/>
    <w:tmpl w:val="FFFFFFFF"/>
    <w:lvl w:ilvl="0" w:tplc="D37CD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24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0E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1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C3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2A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89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C6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B1017"/>
    <w:multiLevelType w:val="hybridMultilevel"/>
    <w:tmpl w:val="F4004E22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5F6135"/>
    <w:multiLevelType w:val="hybridMultilevel"/>
    <w:tmpl w:val="FFFFFFFF"/>
    <w:lvl w:ilvl="0" w:tplc="0810C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06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C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2F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4E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80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5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A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2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9C4560"/>
    <w:multiLevelType w:val="multilevel"/>
    <w:tmpl w:val="489C4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09F292F"/>
    <w:multiLevelType w:val="hybridMultilevel"/>
    <w:tmpl w:val="A49A389E"/>
    <w:lvl w:ilvl="0" w:tplc="343423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42711F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886CC3"/>
    <w:multiLevelType w:val="hybridMultilevel"/>
    <w:tmpl w:val="8C34379A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9" w15:restartNumberingAfterBreak="0">
    <w:nsid w:val="5D1243E9"/>
    <w:multiLevelType w:val="hybridMultilevel"/>
    <w:tmpl w:val="FFFFFFFF"/>
    <w:lvl w:ilvl="0" w:tplc="2A100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685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F2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2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6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4323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F62291"/>
    <w:multiLevelType w:val="hybridMultilevel"/>
    <w:tmpl w:val="FFFFFFFF"/>
    <w:lvl w:ilvl="0" w:tplc="7E5E7284">
      <w:start w:val="1"/>
      <w:numFmt w:val="decimal"/>
      <w:lvlText w:val="%1."/>
      <w:lvlJc w:val="left"/>
      <w:pPr>
        <w:ind w:left="720" w:hanging="360"/>
      </w:pPr>
    </w:lvl>
    <w:lvl w:ilvl="1" w:tplc="C2DE3FFA">
      <w:start w:val="1"/>
      <w:numFmt w:val="lowerLetter"/>
      <w:lvlText w:val="%2."/>
      <w:lvlJc w:val="left"/>
      <w:pPr>
        <w:ind w:left="1440" w:hanging="360"/>
      </w:pPr>
    </w:lvl>
    <w:lvl w:ilvl="2" w:tplc="EC0C490C">
      <w:start w:val="1"/>
      <w:numFmt w:val="lowerRoman"/>
      <w:lvlText w:val="%3."/>
      <w:lvlJc w:val="right"/>
      <w:pPr>
        <w:ind w:left="2160" w:hanging="180"/>
      </w:pPr>
    </w:lvl>
    <w:lvl w:ilvl="3" w:tplc="B24ED128">
      <w:start w:val="1"/>
      <w:numFmt w:val="decimal"/>
      <w:lvlText w:val="%4."/>
      <w:lvlJc w:val="left"/>
      <w:pPr>
        <w:ind w:left="2880" w:hanging="360"/>
      </w:pPr>
    </w:lvl>
    <w:lvl w:ilvl="4" w:tplc="8540860A">
      <w:start w:val="1"/>
      <w:numFmt w:val="lowerLetter"/>
      <w:lvlText w:val="%5."/>
      <w:lvlJc w:val="left"/>
      <w:pPr>
        <w:ind w:left="3600" w:hanging="360"/>
      </w:pPr>
    </w:lvl>
    <w:lvl w:ilvl="5" w:tplc="CC5EEC84">
      <w:start w:val="1"/>
      <w:numFmt w:val="lowerRoman"/>
      <w:lvlText w:val="%6."/>
      <w:lvlJc w:val="right"/>
      <w:pPr>
        <w:ind w:left="4320" w:hanging="180"/>
      </w:pPr>
    </w:lvl>
    <w:lvl w:ilvl="6" w:tplc="2416CFC6">
      <w:start w:val="1"/>
      <w:numFmt w:val="decimal"/>
      <w:lvlText w:val="%7."/>
      <w:lvlJc w:val="left"/>
      <w:pPr>
        <w:ind w:left="5040" w:hanging="360"/>
      </w:pPr>
    </w:lvl>
    <w:lvl w:ilvl="7" w:tplc="56CAD51C">
      <w:start w:val="1"/>
      <w:numFmt w:val="lowerLetter"/>
      <w:lvlText w:val="%8."/>
      <w:lvlJc w:val="left"/>
      <w:pPr>
        <w:ind w:left="5760" w:hanging="360"/>
      </w:pPr>
    </w:lvl>
    <w:lvl w:ilvl="8" w:tplc="228EFCE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4B3BBF"/>
    <w:multiLevelType w:val="multilevel"/>
    <w:tmpl w:val="AE96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97" w:hanging="397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97" w:hanging="397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66D7DB4"/>
    <w:multiLevelType w:val="hybridMultilevel"/>
    <w:tmpl w:val="7DA47282"/>
    <w:lvl w:ilvl="0" w:tplc="76E6BF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5C7B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F6B5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DC06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D4B4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5E64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341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0ACC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3ECF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66E2F47"/>
    <w:multiLevelType w:val="hybridMultilevel"/>
    <w:tmpl w:val="FFFFFFFF"/>
    <w:lvl w:ilvl="0" w:tplc="F1CEF154">
      <w:start w:val="1"/>
      <w:numFmt w:val="decimal"/>
      <w:lvlText w:val="%1."/>
      <w:lvlJc w:val="left"/>
      <w:pPr>
        <w:ind w:left="720" w:hanging="360"/>
      </w:pPr>
    </w:lvl>
    <w:lvl w:ilvl="1" w:tplc="D456636A">
      <w:start w:val="1"/>
      <w:numFmt w:val="lowerLetter"/>
      <w:lvlText w:val="%2."/>
      <w:lvlJc w:val="left"/>
      <w:pPr>
        <w:ind w:left="1440" w:hanging="360"/>
      </w:pPr>
    </w:lvl>
    <w:lvl w:ilvl="2" w:tplc="3DD22D68">
      <w:start w:val="1"/>
      <w:numFmt w:val="lowerRoman"/>
      <w:lvlText w:val="%3."/>
      <w:lvlJc w:val="right"/>
      <w:pPr>
        <w:ind w:left="2160" w:hanging="180"/>
      </w:pPr>
    </w:lvl>
    <w:lvl w:ilvl="3" w:tplc="74B4BBBA">
      <w:start w:val="1"/>
      <w:numFmt w:val="decimal"/>
      <w:lvlText w:val="%4."/>
      <w:lvlJc w:val="left"/>
      <w:pPr>
        <w:ind w:left="2880" w:hanging="360"/>
      </w:pPr>
    </w:lvl>
    <w:lvl w:ilvl="4" w:tplc="5CCEC608">
      <w:start w:val="1"/>
      <w:numFmt w:val="lowerLetter"/>
      <w:lvlText w:val="%5."/>
      <w:lvlJc w:val="left"/>
      <w:pPr>
        <w:ind w:left="3600" w:hanging="360"/>
      </w:pPr>
    </w:lvl>
    <w:lvl w:ilvl="5" w:tplc="B56442FC">
      <w:start w:val="1"/>
      <w:numFmt w:val="lowerRoman"/>
      <w:lvlText w:val="%6."/>
      <w:lvlJc w:val="right"/>
      <w:pPr>
        <w:ind w:left="4320" w:hanging="180"/>
      </w:pPr>
    </w:lvl>
    <w:lvl w:ilvl="6" w:tplc="3C6ED774">
      <w:start w:val="1"/>
      <w:numFmt w:val="decimal"/>
      <w:lvlText w:val="%7."/>
      <w:lvlJc w:val="left"/>
      <w:pPr>
        <w:ind w:left="5040" w:hanging="360"/>
      </w:pPr>
    </w:lvl>
    <w:lvl w:ilvl="7" w:tplc="F4CCBCBC">
      <w:start w:val="1"/>
      <w:numFmt w:val="lowerLetter"/>
      <w:lvlText w:val="%8."/>
      <w:lvlJc w:val="left"/>
      <w:pPr>
        <w:ind w:left="5760" w:hanging="360"/>
      </w:pPr>
    </w:lvl>
    <w:lvl w:ilvl="8" w:tplc="15F0173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E9617F9"/>
    <w:multiLevelType w:val="hybridMultilevel"/>
    <w:tmpl w:val="B610269C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9"/>
  </w:num>
  <w:num w:numId="4">
    <w:abstractNumId w:val="26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6"/>
  </w:num>
  <w:num w:numId="9">
    <w:abstractNumId w:val="5"/>
  </w:num>
  <w:num w:numId="10">
    <w:abstractNumId w:val="17"/>
  </w:num>
  <w:num w:numId="11">
    <w:abstractNumId w:val="13"/>
  </w:num>
  <w:num w:numId="12">
    <w:abstractNumId w:val="34"/>
  </w:num>
  <w:num w:numId="13">
    <w:abstractNumId w:val="12"/>
  </w:num>
  <w:num w:numId="14">
    <w:abstractNumId w:val="9"/>
  </w:num>
  <w:num w:numId="15">
    <w:abstractNumId w:val="33"/>
  </w:num>
  <w:num w:numId="16">
    <w:abstractNumId w:val="23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31"/>
  </w:num>
  <w:num w:numId="22">
    <w:abstractNumId w:val="15"/>
  </w:num>
  <w:num w:numId="23">
    <w:abstractNumId w:val="8"/>
  </w:num>
  <w:num w:numId="24">
    <w:abstractNumId w:val="19"/>
  </w:num>
  <w:num w:numId="25">
    <w:abstractNumId w:val="40"/>
  </w:num>
  <w:num w:numId="26">
    <w:abstractNumId w:val="25"/>
  </w:num>
  <w:num w:numId="27">
    <w:abstractNumId w:val="16"/>
  </w:num>
  <w:num w:numId="28">
    <w:abstractNumId w:val="4"/>
  </w:num>
  <w:num w:numId="29">
    <w:abstractNumId w:val="20"/>
  </w:num>
  <w:num w:numId="30">
    <w:abstractNumId w:val="38"/>
  </w:num>
  <w:num w:numId="31">
    <w:abstractNumId w:val="32"/>
  </w:num>
  <w:num w:numId="32">
    <w:abstractNumId w:val="7"/>
  </w:num>
  <w:num w:numId="33">
    <w:abstractNumId w:val="29"/>
  </w:num>
  <w:num w:numId="34">
    <w:abstractNumId w:val="18"/>
  </w:num>
  <w:num w:numId="35">
    <w:abstractNumId w:val="35"/>
  </w:num>
  <w:num w:numId="36">
    <w:abstractNumId w:val="22"/>
  </w:num>
  <w:num w:numId="37">
    <w:abstractNumId w:val="3"/>
  </w:num>
  <w:num w:numId="38">
    <w:abstractNumId w:val="37"/>
  </w:num>
  <w:num w:numId="39">
    <w:abstractNumId w:val="6"/>
  </w:num>
  <w:num w:numId="40">
    <w:abstractNumId w:val="28"/>
  </w:num>
  <w:num w:numId="41">
    <w:abstractNumId w:val="2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1"/>
    <w:rsid w:val="00000139"/>
    <w:rsid w:val="00001CB1"/>
    <w:rsid w:val="0000774C"/>
    <w:rsid w:val="00011A50"/>
    <w:rsid w:val="00012B30"/>
    <w:rsid w:val="00015071"/>
    <w:rsid w:val="00016450"/>
    <w:rsid w:val="0003007B"/>
    <w:rsid w:val="000361D7"/>
    <w:rsid w:val="000423D7"/>
    <w:rsid w:val="0004326A"/>
    <w:rsid w:val="00047506"/>
    <w:rsid w:val="00060E31"/>
    <w:rsid w:val="0006518C"/>
    <w:rsid w:val="00065631"/>
    <w:rsid w:val="0007328A"/>
    <w:rsid w:val="00075CCD"/>
    <w:rsid w:val="000855D8"/>
    <w:rsid w:val="00085A76"/>
    <w:rsid w:val="00095BF3"/>
    <w:rsid w:val="000A393E"/>
    <w:rsid w:val="000A7339"/>
    <w:rsid w:val="000B3416"/>
    <w:rsid w:val="000C1575"/>
    <w:rsid w:val="000C52C2"/>
    <w:rsid w:val="000D218C"/>
    <w:rsid w:val="000E016D"/>
    <w:rsid w:val="000F4E93"/>
    <w:rsid w:val="000F53C5"/>
    <w:rsid w:val="000F550D"/>
    <w:rsid w:val="00107D42"/>
    <w:rsid w:val="001105AF"/>
    <w:rsid w:val="0011677B"/>
    <w:rsid w:val="001271D8"/>
    <w:rsid w:val="00134B87"/>
    <w:rsid w:val="001355EB"/>
    <w:rsid w:val="00161270"/>
    <w:rsid w:val="001625DE"/>
    <w:rsid w:val="0017617B"/>
    <w:rsid w:val="00177862"/>
    <w:rsid w:val="00183913"/>
    <w:rsid w:val="001906DD"/>
    <w:rsid w:val="001967FC"/>
    <w:rsid w:val="001A06B2"/>
    <w:rsid w:val="001A4589"/>
    <w:rsid w:val="001B3F7E"/>
    <w:rsid w:val="001B4A33"/>
    <w:rsid w:val="001B558F"/>
    <w:rsid w:val="001B76A3"/>
    <w:rsid w:val="001C3ADC"/>
    <w:rsid w:val="001C5054"/>
    <w:rsid w:val="001C519F"/>
    <w:rsid w:val="001C784A"/>
    <w:rsid w:val="001C7C4B"/>
    <w:rsid w:val="001D5D34"/>
    <w:rsid w:val="001D6F92"/>
    <w:rsid w:val="001F3AE7"/>
    <w:rsid w:val="001F73FC"/>
    <w:rsid w:val="001F7A4A"/>
    <w:rsid w:val="00202FB8"/>
    <w:rsid w:val="002033D8"/>
    <w:rsid w:val="00203E86"/>
    <w:rsid w:val="00206998"/>
    <w:rsid w:val="0020749F"/>
    <w:rsid w:val="00215878"/>
    <w:rsid w:val="002165AD"/>
    <w:rsid w:val="00223E00"/>
    <w:rsid w:val="00246236"/>
    <w:rsid w:val="0025188E"/>
    <w:rsid w:val="00260C45"/>
    <w:rsid w:val="00262743"/>
    <w:rsid w:val="00263B52"/>
    <w:rsid w:val="00273AED"/>
    <w:rsid w:val="002764AB"/>
    <w:rsid w:val="0028083E"/>
    <w:rsid w:val="002916CE"/>
    <w:rsid w:val="00291955"/>
    <w:rsid w:val="0029260B"/>
    <w:rsid w:val="002B5848"/>
    <w:rsid w:val="002C7E23"/>
    <w:rsid w:val="002D0D8C"/>
    <w:rsid w:val="002D3DE1"/>
    <w:rsid w:val="002D4211"/>
    <w:rsid w:val="002D4648"/>
    <w:rsid w:val="002D50AA"/>
    <w:rsid w:val="002D5348"/>
    <w:rsid w:val="002E1F2F"/>
    <w:rsid w:val="002E4600"/>
    <w:rsid w:val="002E5A42"/>
    <w:rsid w:val="002F21BB"/>
    <w:rsid w:val="002F2D8B"/>
    <w:rsid w:val="00305734"/>
    <w:rsid w:val="00313A19"/>
    <w:rsid w:val="0032199F"/>
    <w:rsid w:val="003230E9"/>
    <w:rsid w:val="00337E7B"/>
    <w:rsid w:val="00344D24"/>
    <w:rsid w:val="00350B68"/>
    <w:rsid w:val="003536D1"/>
    <w:rsid w:val="003617FD"/>
    <w:rsid w:val="0037339D"/>
    <w:rsid w:val="003803CF"/>
    <w:rsid w:val="003811F7"/>
    <w:rsid w:val="003816B8"/>
    <w:rsid w:val="0038319D"/>
    <w:rsid w:val="003839C1"/>
    <w:rsid w:val="003867E5"/>
    <w:rsid w:val="00391A02"/>
    <w:rsid w:val="00395C02"/>
    <w:rsid w:val="003A02CD"/>
    <w:rsid w:val="003B311D"/>
    <w:rsid w:val="003B42B5"/>
    <w:rsid w:val="003C06B2"/>
    <w:rsid w:val="003D206A"/>
    <w:rsid w:val="003D61AA"/>
    <w:rsid w:val="00412321"/>
    <w:rsid w:val="0042020E"/>
    <w:rsid w:val="00446329"/>
    <w:rsid w:val="0045449E"/>
    <w:rsid w:val="00455657"/>
    <w:rsid w:val="00462064"/>
    <w:rsid w:val="00471746"/>
    <w:rsid w:val="004760DA"/>
    <w:rsid w:val="00476B76"/>
    <w:rsid w:val="00477337"/>
    <w:rsid w:val="00483B82"/>
    <w:rsid w:val="00484342"/>
    <w:rsid w:val="00485D84"/>
    <w:rsid w:val="00491B87"/>
    <w:rsid w:val="00496FAC"/>
    <w:rsid w:val="004979DA"/>
    <w:rsid w:val="004B621E"/>
    <w:rsid w:val="004C16D6"/>
    <w:rsid w:val="004C470D"/>
    <w:rsid w:val="004D4067"/>
    <w:rsid w:val="004D5448"/>
    <w:rsid w:val="004D7B29"/>
    <w:rsid w:val="004E36C6"/>
    <w:rsid w:val="004E52CC"/>
    <w:rsid w:val="004F196E"/>
    <w:rsid w:val="004F61F0"/>
    <w:rsid w:val="00504BA8"/>
    <w:rsid w:val="00505044"/>
    <w:rsid w:val="005071A4"/>
    <w:rsid w:val="00507915"/>
    <w:rsid w:val="00510612"/>
    <w:rsid w:val="00511D1F"/>
    <w:rsid w:val="00513FF5"/>
    <w:rsid w:val="00514097"/>
    <w:rsid w:val="00515B5C"/>
    <w:rsid w:val="00515B7D"/>
    <w:rsid w:val="0053399E"/>
    <w:rsid w:val="0054667B"/>
    <w:rsid w:val="00546966"/>
    <w:rsid w:val="00551083"/>
    <w:rsid w:val="0055704D"/>
    <w:rsid w:val="00561997"/>
    <w:rsid w:val="00573ED9"/>
    <w:rsid w:val="00587E05"/>
    <w:rsid w:val="00593E6A"/>
    <w:rsid w:val="005B2024"/>
    <w:rsid w:val="005B5BCC"/>
    <w:rsid w:val="005C1274"/>
    <w:rsid w:val="005C1769"/>
    <w:rsid w:val="005C36B7"/>
    <w:rsid w:val="005C4BC7"/>
    <w:rsid w:val="005C563D"/>
    <w:rsid w:val="005C64FF"/>
    <w:rsid w:val="005D05C5"/>
    <w:rsid w:val="005D64EC"/>
    <w:rsid w:val="005E00C2"/>
    <w:rsid w:val="005E485C"/>
    <w:rsid w:val="005E4F2B"/>
    <w:rsid w:val="005E60AE"/>
    <w:rsid w:val="005F27D5"/>
    <w:rsid w:val="006069B5"/>
    <w:rsid w:val="00612A25"/>
    <w:rsid w:val="006134A5"/>
    <w:rsid w:val="006220CA"/>
    <w:rsid w:val="00626674"/>
    <w:rsid w:val="00630668"/>
    <w:rsid w:val="006308BD"/>
    <w:rsid w:val="00633E74"/>
    <w:rsid w:val="0064408C"/>
    <w:rsid w:val="00647D6F"/>
    <w:rsid w:val="00650A63"/>
    <w:rsid w:val="00654202"/>
    <w:rsid w:val="00657F1A"/>
    <w:rsid w:val="0066744F"/>
    <w:rsid w:val="00670866"/>
    <w:rsid w:val="00677228"/>
    <w:rsid w:val="00687D71"/>
    <w:rsid w:val="006921C9"/>
    <w:rsid w:val="00696D1E"/>
    <w:rsid w:val="006B34B9"/>
    <w:rsid w:val="006C3EB6"/>
    <w:rsid w:val="006C46E7"/>
    <w:rsid w:val="006C6C58"/>
    <w:rsid w:val="006D1082"/>
    <w:rsid w:val="006D3D11"/>
    <w:rsid w:val="006D5EE0"/>
    <w:rsid w:val="006D7382"/>
    <w:rsid w:val="006E2763"/>
    <w:rsid w:val="006F1178"/>
    <w:rsid w:val="006F1AB8"/>
    <w:rsid w:val="007026C1"/>
    <w:rsid w:val="007028DE"/>
    <w:rsid w:val="00712E17"/>
    <w:rsid w:val="00716011"/>
    <w:rsid w:val="00733C3C"/>
    <w:rsid w:val="00734954"/>
    <w:rsid w:val="00740D5D"/>
    <w:rsid w:val="00741572"/>
    <w:rsid w:val="00744F92"/>
    <w:rsid w:val="007462B6"/>
    <w:rsid w:val="00754652"/>
    <w:rsid w:val="00754A73"/>
    <w:rsid w:val="007761D6"/>
    <w:rsid w:val="007819AE"/>
    <w:rsid w:val="007836E6"/>
    <w:rsid w:val="00790F32"/>
    <w:rsid w:val="007937BB"/>
    <w:rsid w:val="007959B3"/>
    <w:rsid w:val="007A10FE"/>
    <w:rsid w:val="007A17D0"/>
    <w:rsid w:val="007A32CC"/>
    <w:rsid w:val="007A641A"/>
    <w:rsid w:val="007A6F59"/>
    <w:rsid w:val="007B65E1"/>
    <w:rsid w:val="007D3651"/>
    <w:rsid w:val="007D3B1A"/>
    <w:rsid w:val="007E1778"/>
    <w:rsid w:val="007E2F27"/>
    <w:rsid w:val="007E4926"/>
    <w:rsid w:val="00806A36"/>
    <w:rsid w:val="00807991"/>
    <w:rsid w:val="00815E3D"/>
    <w:rsid w:val="00823A82"/>
    <w:rsid w:val="00834DF2"/>
    <w:rsid w:val="00846D5A"/>
    <w:rsid w:val="00852960"/>
    <w:rsid w:val="00854069"/>
    <w:rsid w:val="008601D3"/>
    <w:rsid w:val="008607CA"/>
    <w:rsid w:val="00862229"/>
    <w:rsid w:val="008762C8"/>
    <w:rsid w:val="00880779"/>
    <w:rsid w:val="00881C86"/>
    <w:rsid w:val="00883F65"/>
    <w:rsid w:val="00893EE3"/>
    <w:rsid w:val="008A33E4"/>
    <w:rsid w:val="008B006B"/>
    <w:rsid w:val="008B26E4"/>
    <w:rsid w:val="008B3FA4"/>
    <w:rsid w:val="008B42EE"/>
    <w:rsid w:val="008C3F72"/>
    <w:rsid w:val="008C605B"/>
    <w:rsid w:val="008D5DE5"/>
    <w:rsid w:val="008D69A4"/>
    <w:rsid w:val="008F2344"/>
    <w:rsid w:val="008F390E"/>
    <w:rsid w:val="008F54E0"/>
    <w:rsid w:val="009308A9"/>
    <w:rsid w:val="00932FC0"/>
    <w:rsid w:val="00937880"/>
    <w:rsid w:val="00937BC5"/>
    <w:rsid w:val="009430B5"/>
    <w:rsid w:val="009473FD"/>
    <w:rsid w:val="00947A32"/>
    <w:rsid w:val="00954E1E"/>
    <w:rsid w:val="009618E8"/>
    <w:rsid w:val="00963CAB"/>
    <w:rsid w:val="0098201F"/>
    <w:rsid w:val="0098774B"/>
    <w:rsid w:val="009957E4"/>
    <w:rsid w:val="009A0603"/>
    <w:rsid w:val="009A1AF4"/>
    <w:rsid w:val="009B0583"/>
    <w:rsid w:val="009B738C"/>
    <w:rsid w:val="009D0FEB"/>
    <w:rsid w:val="009D11C1"/>
    <w:rsid w:val="009E28BE"/>
    <w:rsid w:val="009F1FA5"/>
    <w:rsid w:val="009F2AAA"/>
    <w:rsid w:val="009F4B3F"/>
    <w:rsid w:val="00A14C12"/>
    <w:rsid w:val="00A15ABA"/>
    <w:rsid w:val="00A24542"/>
    <w:rsid w:val="00A36AD6"/>
    <w:rsid w:val="00A46E15"/>
    <w:rsid w:val="00A641A8"/>
    <w:rsid w:val="00A740C3"/>
    <w:rsid w:val="00A808C7"/>
    <w:rsid w:val="00A838C3"/>
    <w:rsid w:val="00A86C57"/>
    <w:rsid w:val="00A960CD"/>
    <w:rsid w:val="00AA7E5F"/>
    <w:rsid w:val="00AB1128"/>
    <w:rsid w:val="00AB4CED"/>
    <w:rsid w:val="00AB667E"/>
    <w:rsid w:val="00AC3223"/>
    <w:rsid w:val="00AC58E2"/>
    <w:rsid w:val="00AE5282"/>
    <w:rsid w:val="00AF797B"/>
    <w:rsid w:val="00B023B5"/>
    <w:rsid w:val="00B06064"/>
    <w:rsid w:val="00B067F0"/>
    <w:rsid w:val="00B15832"/>
    <w:rsid w:val="00B17A50"/>
    <w:rsid w:val="00B24400"/>
    <w:rsid w:val="00B26161"/>
    <w:rsid w:val="00B30145"/>
    <w:rsid w:val="00B43222"/>
    <w:rsid w:val="00B44F94"/>
    <w:rsid w:val="00B46CD1"/>
    <w:rsid w:val="00B500ED"/>
    <w:rsid w:val="00B528FF"/>
    <w:rsid w:val="00B53A33"/>
    <w:rsid w:val="00B80219"/>
    <w:rsid w:val="00B813B5"/>
    <w:rsid w:val="00B8778B"/>
    <w:rsid w:val="00B96B2C"/>
    <w:rsid w:val="00BA0244"/>
    <w:rsid w:val="00BA5CA0"/>
    <w:rsid w:val="00BB2178"/>
    <w:rsid w:val="00BB3B46"/>
    <w:rsid w:val="00BB67DC"/>
    <w:rsid w:val="00BC55FE"/>
    <w:rsid w:val="00BC5BD1"/>
    <w:rsid w:val="00BC5FF9"/>
    <w:rsid w:val="00BD33F4"/>
    <w:rsid w:val="00BE2570"/>
    <w:rsid w:val="00BF3A3A"/>
    <w:rsid w:val="00BF6F4F"/>
    <w:rsid w:val="00BF79FF"/>
    <w:rsid w:val="00C04A5C"/>
    <w:rsid w:val="00C04D36"/>
    <w:rsid w:val="00C07934"/>
    <w:rsid w:val="00C20BC7"/>
    <w:rsid w:val="00C21F27"/>
    <w:rsid w:val="00C24EE1"/>
    <w:rsid w:val="00C301FB"/>
    <w:rsid w:val="00C30D71"/>
    <w:rsid w:val="00C318ED"/>
    <w:rsid w:val="00C362E4"/>
    <w:rsid w:val="00C367EC"/>
    <w:rsid w:val="00C46731"/>
    <w:rsid w:val="00C46760"/>
    <w:rsid w:val="00C6649E"/>
    <w:rsid w:val="00C67086"/>
    <w:rsid w:val="00C718F3"/>
    <w:rsid w:val="00C75EC3"/>
    <w:rsid w:val="00C81BAA"/>
    <w:rsid w:val="00C832B9"/>
    <w:rsid w:val="00C844F0"/>
    <w:rsid w:val="00C84EF1"/>
    <w:rsid w:val="00C858D3"/>
    <w:rsid w:val="00C875AA"/>
    <w:rsid w:val="00CA12B4"/>
    <w:rsid w:val="00CA2CF9"/>
    <w:rsid w:val="00CA3321"/>
    <w:rsid w:val="00CB24E0"/>
    <w:rsid w:val="00CC3BFE"/>
    <w:rsid w:val="00CC55AD"/>
    <w:rsid w:val="00CD65B6"/>
    <w:rsid w:val="00CD7E18"/>
    <w:rsid w:val="00CE0170"/>
    <w:rsid w:val="00CE3CFD"/>
    <w:rsid w:val="00CE4D31"/>
    <w:rsid w:val="00CF087C"/>
    <w:rsid w:val="00CF499F"/>
    <w:rsid w:val="00CF53FD"/>
    <w:rsid w:val="00D007BF"/>
    <w:rsid w:val="00D047AB"/>
    <w:rsid w:val="00D10D04"/>
    <w:rsid w:val="00D11454"/>
    <w:rsid w:val="00D1778C"/>
    <w:rsid w:val="00D22BA0"/>
    <w:rsid w:val="00D32DF6"/>
    <w:rsid w:val="00D43A83"/>
    <w:rsid w:val="00D43C52"/>
    <w:rsid w:val="00D47802"/>
    <w:rsid w:val="00D52E04"/>
    <w:rsid w:val="00D54139"/>
    <w:rsid w:val="00D62AC5"/>
    <w:rsid w:val="00D63B7B"/>
    <w:rsid w:val="00D66AEA"/>
    <w:rsid w:val="00D80E80"/>
    <w:rsid w:val="00D901B3"/>
    <w:rsid w:val="00D9041C"/>
    <w:rsid w:val="00D919DB"/>
    <w:rsid w:val="00D96D4E"/>
    <w:rsid w:val="00DA4F3A"/>
    <w:rsid w:val="00DA53DC"/>
    <w:rsid w:val="00DA54C5"/>
    <w:rsid w:val="00DA6DF8"/>
    <w:rsid w:val="00DA782C"/>
    <w:rsid w:val="00DC0C3D"/>
    <w:rsid w:val="00DC1C9B"/>
    <w:rsid w:val="00DD19A8"/>
    <w:rsid w:val="00DD2EE2"/>
    <w:rsid w:val="00DF0B03"/>
    <w:rsid w:val="00DF4840"/>
    <w:rsid w:val="00E066A2"/>
    <w:rsid w:val="00E12E36"/>
    <w:rsid w:val="00E27632"/>
    <w:rsid w:val="00E30493"/>
    <w:rsid w:val="00E3509D"/>
    <w:rsid w:val="00E41B3B"/>
    <w:rsid w:val="00E52085"/>
    <w:rsid w:val="00E54811"/>
    <w:rsid w:val="00E57C91"/>
    <w:rsid w:val="00E57E97"/>
    <w:rsid w:val="00E607CD"/>
    <w:rsid w:val="00E616F8"/>
    <w:rsid w:val="00E63868"/>
    <w:rsid w:val="00E64E56"/>
    <w:rsid w:val="00E657D2"/>
    <w:rsid w:val="00E65F8B"/>
    <w:rsid w:val="00E67C80"/>
    <w:rsid w:val="00E70C13"/>
    <w:rsid w:val="00E730EF"/>
    <w:rsid w:val="00E82579"/>
    <w:rsid w:val="00E93103"/>
    <w:rsid w:val="00EA1FB4"/>
    <w:rsid w:val="00EA4649"/>
    <w:rsid w:val="00EA7AF2"/>
    <w:rsid w:val="00EB1266"/>
    <w:rsid w:val="00EB4411"/>
    <w:rsid w:val="00ED008F"/>
    <w:rsid w:val="00ED20A0"/>
    <w:rsid w:val="00ED6664"/>
    <w:rsid w:val="00EF3663"/>
    <w:rsid w:val="00F013BF"/>
    <w:rsid w:val="00F045A9"/>
    <w:rsid w:val="00F04A68"/>
    <w:rsid w:val="00F07746"/>
    <w:rsid w:val="00F1036C"/>
    <w:rsid w:val="00F1073F"/>
    <w:rsid w:val="00F14342"/>
    <w:rsid w:val="00F25696"/>
    <w:rsid w:val="00F25DB7"/>
    <w:rsid w:val="00F267ED"/>
    <w:rsid w:val="00F341F0"/>
    <w:rsid w:val="00F36B39"/>
    <w:rsid w:val="00F37B5E"/>
    <w:rsid w:val="00F52DAA"/>
    <w:rsid w:val="00F6410A"/>
    <w:rsid w:val="00F65101"/>
    <w:rsid w:val="00F70B40"/>
    <w:rsid w:val="00F724A3"/>
    <w:rsid w:val="00F74188"/>
    <w:rsid w:val="00F77334"/>
    <w:rsid w:val="00F825B5"/>
    <w:rsid w:val="00F8375C"/>
    <w:rsid w:val="00F84938"/>
    <w:rsid w:val="00FA090B"/>
    <w:rsid w:val="00FA2305"/>
    <w:rsid w:val="00FB2490"/>
    <w:rsid w:val="00FD251D"/>
    <w:rsid w:val="00FD69E0"/>
    <w:rsid w:val="00FE447E"/>
    <w:rsid w:val="012247BE"/>
    <w:rsid w:val="0128CC85"/>
    <w:rsid w:val="0168F255"/>
    <w:rsid w:val="0203787A"/>
    <w:rsid w:val="0250F41B"/>
    <w:rsid w:val="026639F1"/>
    <w:rsid w:val="030358DE"/>
    <w:rsid w:val="03DCEF33"/>
    <w:rsid w:val="041F4F8C"/>
    <w:rsid w:val="0438E4EB"/>
    <w:rsid w:val="0454BCBB"/>
    <w:rsid w:val="058472D7"/>
    <w:rsid w:val="05B617C9"/>
    <w:rsid w:val="07927D66"/>
    <w:rsid w:val="0894AB1E"/>
    <w:rsid w:val="0AB1DCDF"/>
    <w:rsid w:val="0B5B9745"/>
    <w:rsid w:val="0BCA1799"/>
    <w:rsid w:val="0E0220C4"/>
    <w:rsid w:val="0F4E9ABB"/>
    <w:rsid w:val="108341E6"/>
    <w:rsid w:val="113859C0"/>
    <w:rsid w:val="11443581"/>
    <w:rsid w:val="1162F128"/>
    <w:rsid w:val="11B02E1A"/>
    <w:rsid w:val="12B89DB7"/>
    <w:rsid w:val="12BF1BCB"/>
    <w:rsid w:val="133BE2E0"/>
    <w:rsid w:val="133D36DE"/>
    <w:rsid w:val="13FB3DDB"/>
    <w:rsid w:val="144D29BC"/>
    <w:rsid w:val="14BD3742"/>
    <w:rsid w:val="14F5B956"/>
    <w:rsid w:val="16636B24"/>
    <w:rsid w:val="169C3D42"/>
    <w:rsid w:val="16B8CDB4"/>
    <w:rsid w:val="178499B1"/>
    <w:rsid w:val="1839C9C7"/>
    <w:rsid w:val="1880DA0C"/>
    <w:rsid w:val="18D0B469"/>
    <w:rsid w:val="19B1A2C2"/>
    <w:rsid w:val="19C10EB7"/>
    <w:rsid w:val="19EEC867"/>
    <w:rsid w:val="1CF6C66D"/>
    <w:rsid w:val="1D36B5E0"/>
    <w:rsid w:val="1D68DA01"/>
    <w:rsid w:val="1D7EFD99"/>
    <w:rsid w:val="1DF7A608"/>
    <w:rsid w:val="1E069C04"/>
    <w:rsid w:val="1F679453"/>
    <w:rsid w:val="1FC08043"/>
    <w:rsid w:val="213A824E"/>
    <w:rsid w:val="2205F4A5"/>
    <w:rsid w:val="222205BE"/>
    <w:rsid w:val="228FAA90"/>
    <w:rsid w:val="22DC253F"/>
    <w:rsid w:val="22E815BC"/>
    <w:rsid w:val="22F62B80"/>
    <w:rsid w:val="2326FB19"/>
    <w:rsid w:val="2346F61A"/>
    <w:rsid w:val="237CA326"/>
    <w:rsid w:val="239A12E7"/>
    <w:rsid w:val="252FDAC4"/>
    <w:rsid w:val="258A43CC"/>
    <w:rsid w:val="25ECAEDE"/>
    <w:rsid w:val="26A2C2EF"/>
    <w:rsid w:val="26B17CE3"/>
    <w:rsid w:val="281C2C0D"/>
    <w:rsid w:val="285EADFB"/>
    <w:rsid w:val="29F0AA66"/>
    <w:rsid w:val="2ABBA206"/>
    <w:rsid w:val="2CB2A996"/>
    <w:rsid w:val="2D90498E"/>
    <w:rsid w:val="2F023041"/>
    <w:rsid w:val="2FA1B60F"/>
    <w:rsid w:val="2FB477D4"/>
    <w:rsid w:val="3009A506"/>
    <w:rsid w:val="3046BE64"/>
    <w:rsid w:val="30BE2456"/>
    <w:rsid w:val="30BFDC36"/>
    <w:rsid w:val="3151FB3E"/>
    <w:rsid w:val="3154412C"/>
    <w:rsid w:val="31C11615"/>
    <w:rsid w:val="32DA1D32"/>
    <w:rsid w:val="3324C58B"/>
    <w:rsid w:val="33A32F93"/>
    <w:rsid w:val="33B9D5F3"/>
    <w:rsid w:val="3436461F"/>
    <w:rsid w:val="35347DE8"/>
    <w:rsid w:val="3607C8AB"/>
    <w:rsid w:val="364897CD"/>
    <w:rsid w:val="371BEDC4"/>
    <w:rsid w:val="378C7D3F"/>
    <w:rsid w:val="39618FCF"/>
    <w:rsid w:val="3A3FB41F"/>
    <w:rsid w:val="3B992D96"/>
    <w:rsid w:val="3C0EBF4B"/>
    <w:rsid w:val="3C7C4571"/>
    <w:rsid w:val="3CF9332C"/>
    <w:rsid w:val="3D42748D"/>
    <w:rsid w:val="3DA8A4AA"/>
    <w:rsid w:val="3DDA8325"/>
    <w:rsid w:val="3F47962E"/>
    <w:rsid w:val="4067510C"/>
    <w:rsid w:val="40EB7ECE"/>
    <w:rsid w:val="41855FE8"/>
    <w:rsid w:val="426B6403"/>
    <w:rsid w:val="42F6C9FF"/>
    <w:rsid w:val="4306D5FF"/>
    <w:rsid w:val="435A9A1E"/>
    <w:rsid w:val="43F88D6A"/>
    <w:rsid w:val="44BC582D"/>
    <w:rsid w:val="452F23DA"/>
    <w:rsid w:val="46650EAF"/>
    <w:rsid w:val="4735455E"/>
    <w:rsid w:val="478D7A80"/>
    <w:rsid w:val="479D99DD"/>
    <w:rsid w:val="47D0C175"/>
    <w:rsid w:val="48E0CB8D"/>
    <w:rsid w:val="4912645D"/>
    <w:rsid w:val="49572A99"/>
    <w:rsid w:val="499009D0"/>
    <w:rsid w:val="49973DBD"/>
    <w:rsid w:val="4A128C98"/>
    <w:rsid w:val="4A1A3402"/>
    <w:rsid w:val="4A5426B6"/>
    <w:rsid w:val="4A63C9D9"/>
    <w:rsid w:val="4B83C061"/>
    <w:rsid w:val="4C0E3D76"/>
    <w:rsid w:val="4CFA6D64"/>
    <w:rsid w:val="4E890956"/>
    <w:rsid w:val="4EA3C840"/>
    <w:rsid w:val="4EF08E4B"/>
    <w:rsid w:val="4F01168D"/>
    <w:rsid w:val="51642EB8"/>
    <w:rsid w:val="51650C97"/>
    <w:rsid w:val="51C2146B"/>
    <w:rsid w:val="51D4EE9A"/>
    <w:rsid w:val="51FAD1A0"/>
    <w:rsid w:val="543729C6"/>
    <w:rsid w:val="54726685"/>
    <w:rsid w:val="550B4724"/>
    <w:rsid w:val="55C1A3C8"/>
    <w:rsid w:val="5675B5D7"/>
    <w:rsid w:val="571E743D"/>
    <w:rsid w:val="57A2CA5C"/>
    <w:rsid w:val="57B6DFEF"/>
    <w:rsid w:val="5847AD43"/>
    <w:rsid w:val="58607525"/>
    <w:rsid w:val="58F4AE1D"/>
    <w:rsid w:val="59A5004F"/>
    <w:rsid w:val="5A01AF06"/>
    <w:rsid w:val="5A77465A"/>
    <w:rsid w:val="5B20C959"/>
    <w:rsid w:val="5B29DDFA"/>
    <w:rsid w:val="5B82CB8C"/>
    <w:rsid w:val="5B8D49D1"/>
    <w:rsid w:val="5BA7B95D"/>
    <w:rsid w:val="5C08D4AF"/>
    <w:rsid w:val="5C0B3213"/>
    <w:rsid w:val="5C6784B4"/>
    <w:rsid w:val="5D50F8B0"/>
    <w:rsid w:val="5D559F9A"/>
    <w:rsid w:val="5D8444C0"/>
    <w:rsid w:val="5E2D8A0B"/>
    <w:rsid w:val="5E8C7803"/>
    <w:rsid w:val="5EFFBD30"/>
    <w:rsid w:val="5FAEC147"/>
    <w:rsid w:val="5FDCDA9F"/>
    <w:rsid w:val="60172F59"/>
    <w:rsid w:val="603FCC25"/>
    <w:rsid w:val="60749561"/>
    <w:rsid w:val="6110709C"/>
    <w:rsid w:val="6184B50B"/>
    <w:rsid w:val="6214853B"/>
    <w:rsid w:val="62A500BE"/>
    <w:rsid w:val="62B47CCD"/>
    <w:rsid w:val="62BA12C4"/>
    <w:rsid w:val="63B5AB21"/>
    <w:rsid w:val="63F6C7BA"/>
    <w:rsid w:val="640E8BA3"/>
    <w:rsid w:val="64215906"/>
    <w:rsid w:val="64227F95"/>
    <w:rsid w:val="647BB16D"/>
    <w:rsid w:val="64CF014E"/>
    <w:rsid w:val="65A0F8DD"/>
    <w:rsid w:val="66CF2598"/>
    <w:rsid w:val="66FF4E26"/>
    <w:rsid w:val="6779E1EA"/>
    <w:rsid w:val="677DAAE3"/>
    <w:rsid w:val="67B71E51"/>
    <w:rsid w:val="67C29EAF"/>
    <w:rsid w:val="69C53F77"/>
    <w:rsid w:val="69E36124"/>
    <w:rsid w:val="6AA0A9C5"/>
    <w:rsid w:val="6AB6EAFE"/>
    <w:rsid w:val="6AC9C6E5"/>
    <w:rsid w:val="6B3772E6"/>
    <w:rsid w:val="6B5A0BF8"/>
    <w:rsid w:val="6B72FD67"/>
    <w:rsid w:val="6B9462D0"/>
    <w:rsid w:val="6BA2EBF2"/>
    <w:rsid w:val="6C58CF3F"/>
    <w:rsid w:val="6D4C1913"/>
    <w:rsid w:val="6D64CE59"/>
    <w:rsid w:val="6D67476D"/>
    <w:rsid w:val="6D75837F"/>
    <w:rsid w:val="6EFEC7BE"/>
    <w:rsid w:val="6F9A5037"/>
    <w:rsid w:val="71D4B0D8"/>
    <w:rsid w:val="7263EAB4"/>
    <w:rsid w:val="72A2E044"/>
    <w:rsid w:val="731392F5"/>
    <w:rsid w:val="738472BB"/>
    <w:rsid w:val="73E06EE5"/>
    <w:rsid w:val="74119794"/>
    <w:rsid w:val="744F5B17"/>
    <w:rsid w:val="751BB422"/>
    <w:rsid w:val="7597A5FB"/>
    <w:rsid w:val="75A10D1F"/>
    <w:rsid w:val="75A5FA59"/>
    <w:rsid w:val="75DF7F16"/>
    <w:rsid w:val="7629A013"/>
    <w:rsid w:val="76BDCB0D"/>
    <w:rsid w:val="76D9F1D1"/>
    <w:rsid w:val="770449A1"/>
    <w:rsid w:val="7722F18A"/>
    <w:rsid w:val="7725B898"/>
    <w:rsid w:val="77C7632D"/>
    <w:rsid w:val="7800998C"/>
    <w:rsid w:val="78C05B7B"/>
    <w:rsid w:val="7A844295"/>
    <w:rsid w:val="7B29FCED"/>
    <w:rsid w:val="7B5F6132"/>
    <w:rsid w:val="7B81257F"/>
    <w:rsid w:val="7B89D70E"/>
    <w:rsid w:val="7C4312CA"/>
    <w:rsid w:val="7C55087B"/>
    <w:rsid w:val="7CE9EAFF"/>
    <w:rsid w:val="7D6A6AFD"/>
    <w:rsid w:val="7EE2D1CE"/>
    <w:rsid w:val="7FC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CC879C"/>
  <w15:chartTrackingRefBased/>
  <w15:docId w15:val="{7EAEC9C2-0D45-4CEB-83C7-2F40DBBB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0EF"/>
    <w:pPr>
      <w:widowControl w:val="0"/>
      <w:spacing w:line="240" w:lineRule="atLeast"/>
    </w:pPr>
    <w:rPr>
      <w:lang w:val="es-PE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C563D"/>
    <w:pPr>
      <w:spacing w:after="120"/>
      <w:ind w:left="720"/>
      <w:jc w:val="both"/>
    </w:pPr>
    <w:rPr>
      <w:color w:val="000000" w:themeColor="text1"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table" w:styleId="Tablaconcuadrcula">
    <w:name w:val="Table Grid"/>
    <w:basedOn w:val="Tablanormal"/>
    <w:uiPriority w:val="39"/>
    <w:unhideWhenUsed/>
    <w:rsid w:val="00947A32"/>
    <w:rPr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47A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825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1271D8"/>
    <w:pPr>
      <w:ind w:left="720"/>
      <w:contextualSpacing/>
    </w:pPr>
  </w:style>
  <w:style w:type="paragraph" w:customStyle="1" w:styleId="paragraph">
    <w:name w:val="paragraph"/>
    <w:basedOn w:val="Normal"/>
    <w:rsid w:val="00DD2EE2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DD2EE2"/>
  </w:style>
  <w:style w:type="character" w:customStyle="1" w:styleId="eop">
    <w:name w:val="eop"/>
    <w:basedOn w:val="Fuentedeprrafopredeter"/>
    <w:rsid w:val="00DD2EE2"/>
  </w:style>
  <w:style w:type="character" w:customStyle="1" w:styleId="TextoindependienteCar">
    <w:name w:val="Texto independiente Car"/>
    <w:basedOn w:val="Fuentedeprrafopredeter"/>
    <w:link w:val="Textoindependiente"/>
    <w:semiHidden/>
    <w:rsid w:val="008A33E4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B87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B87"/>
    <w:rPr>
      <w:rFonts w:ascii="Consolas" w:hAnsi="Consolas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F3663"/>
    <w:rPr>
      <w:rFonts w:ascii="Arial" w:hAnsi="Arial"/>
      <w:b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CA12B4"/>
    <w:rPr>
      <w:rFonts w:ascii="Arial" w:hAnsi="Arial"/>
      <w:b/>
      <w:sz w:val="24"/>
      <w:lang w:val="en-US" w:eastAsia="en-US"/>
    </w:rPr>
  </w:style>
  <w:style w:type="paragraph" w:styleId="NormalWeb">
    <w:name w:val="Normal (Web)"/>
    <w:basedOn w:val="Normal"/>
    <w:rsid w:val="00515B5C"/>
    <w:pPr>
      <w:widowControl/>
      <w:spacing w:before="120" w:after="240" w:line="360" w:lineRule="atLeast"/>
    </w:pPr>
    <w:rPr>
      <w:color w:val="000000"/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741572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9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7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26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1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cdn.pixabay.com/photo/2013/07/13/12/38/mouse-160032_960_720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T\2019-II\Dise&#241;o%20y%20Arquitectura%20de%20Software\rup_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5C40-CA81-4406-97ED-343EE1C4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</TotalTime>
  <Pages>6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Juan</dc:creator>
  <cp:keywords/>
  <dc:description/>
  <cp:lastModifiedBy>Marko Antonio Rivas Rios</cp:lastModifiedBy>
  <cp:revision>2</cp:revision>
  <cp:lastPrinted>1900-01-01T08:00:00Z</cp:lastPrinted>
  <dcterms:created xsi:type="dcterms:W3CDTF">2020-10-13T15:52:00Z</dcterms:created>
  <dcterms:modified xsi:type="dcterms:W3CDTF">2020-10-13T15:52:00Z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