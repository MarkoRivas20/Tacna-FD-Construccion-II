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13F7" w14:textId="5D9BCC67" w:rsidR="00F36B39" w:rsidRPr="00455657" w:rsidRDefault="008238AB" w:rsidP="00CB24E0">
      <w:pPr>
        <w:pStyle w:val="Ttulo"/>
        <w:jc w:val="left"/>
        <w:rPr>
          <w:color w:val="000000" w:themeColor="text1"/>
        </w:rPr>
        <w:sectPr w:rsidR="00F36B39" w:rsidRPr="00455657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088B798" wp14:editId="608BC150">
                <wp:simplePos x="0" y="0"/>
                <wp:positionH relativeFrom="column">
                  <wp:posOffset>5260340</wp:posOffset>
                </wp:positionH>
                <wp:positionV relativeFrom="paragraph">
                  <wp:posOffset>4591050</wp:posOffset>
                </wp:positionV>
                <wp:extent cx="1205865" cy="381000"/>
                <wp:effectExtent l="0" t="0" r="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86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EFF86" w14:textId="77777777" w:rsidR="00CF087C" w:rsidRDefault="00CF087C" w:rsidP="00CB24E0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7405A"/>
                                <w:sz w:val="28"/>
                                <w:lang w:val="en-US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8B798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14.2pt;margin-top:361.5pt;width:94.95pt;height:30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" filled="f" stroked="f" strokeweight=".5pt">
                <v:textbox>
                  <w:txbxContent>
                    <w:p w14:paraId="210EFF86" w14:textId="77777777" w:rsidR="00CF087C" w:rsidRDefault="00CF087C" w:rsidP="00CB24E0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37405A"/>
                          <w:sz w:val="28"/>
                          <w:lang w:val="en-US"/>
                        </w:rPr>
                        <w:t>Version 1.0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1EF03" wp14:editId="386F27C0">
                <wp:simplePos x="0" y="0"/>
                <wp:positionH relativeFrom="column">
                  <wp:posOffset>5269865</wp:posOffset>
                </wp:positionH>
                <wp:positionV relativeFrom="paragraph">
                  <wp:posOffset>11391900</wp:posOffset>
                </wp:positionV>
                <wp:extent cx="2239010" cy="315595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837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478AC" w14:textId="77777777" w:rsidR="00CF087C" w:rsidRDefault="00CF087C" w:rsidP="00741572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  <w:t>DESCARGARPORTADAS.COM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1EF03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margin-left:414.95pt;margin-top:897pt;width:176.3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" filled="f" stroked="f" strokeweight=".5pt">
                <v:textbox>
                  <w:txbxContent>
                    <w:p w14:paraId="6FF478AC" w14:textId="77777777" w:rsidR="00CF087C" w:rsidRDefault="00CF087C" w:rsidP="00741572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  <w: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  <w:t>DESCARGARPORTADAS.COM</w:t>
                      </w:r>
                    </w:p>
                  </w:txbxContent>
                </v:textbox>
              </v:shape>
            </w:pict>
          </mc:Fallback>
        </mc:AlternateContent>
      </w:r>
      <w:r w:rsidR="0074157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FAB2A58" wp14:editId="1D9B6F1F">
                <wp:simplePos x="0" y="0"/>
                <wp:positionH relativeFrom="column">
                  <wp:posOffset>3692525</wp:posOffset>
                </wp:positionH>
                <wp:positionV relativeFrom="paragraph">
                  <wp:posOffset>9758045</wp:posOffset>
                </wp:positionV>
                <wp:extent cx="4225290" cy="2112645"/>
                <wp:effectExtent l="0" t="0" r="0" b="19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55" cy="211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45634" w14:textId="24AAF98D" w:rsidR="00CF087C" w:rsidRDefault="00CF087C" w:rsidP="00741572">
                            <w:pPr>
                              <w:rPr>
                                <w:lang w:eastAsia="es-ES_tradnl"/>
                              </w:rPr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6142D23" wp14:editId="0E426861">
                                  <wp:extent cx="3933825" cy="1828800"/>
                                  <wp:effectExtent l="0" t="0" r="9525" b="0"/>
                                  <wp:docPr id="39" name="Imagen 39" descr="Mouse, Computer, Hardware, Input, Computer M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 descr="Mouse, Computer, Hardware, Input, Computer M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933825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3BF575" w14:textId="77777777" w:rsidR="00CF087C" w:rsidRDefault="00CF087C" w:rsidP="00741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A58" id="Cuadro de texto 6" o:spid="_x0000_s1027" type="#_x0000_t202" style="position:absolute;margin-left:290.75pt;margin-top:768.35pt;width:332.7pt;height:166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" filled="f" stroked="f" strokeweight=".5pt">
                <v:textbox>
                  <w:txbxContent>
                    <w:p w14:paraId="6F145634" w14:textId="24AAF98D" w:rsidR="00CF087C" w:rsidRDefault="00CF087C" w:rsidP="00741572">
                      <w:pPr>
                        <w:rPr>
                          <w:lang w:eastAsia="es-ES_tradnl"/>
                        </w:rPr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6142D23" wp14:editId="0E426861">
                            <wp:extent cx="3933825" cy="1828800"/>
                            <wp:effectExtent l="0" t="0" r="9525" b="0"/>
                            <wp:docPr id="39" name="Imagen 39" descr="Mouse, Computer, Hardware, Input, Computer M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 descr="Mouse, Computer, Hardware, Input, Computer M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933825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3BF575" w14:textId="77777777" w:rsidR="00CF087C" w:rsidRDefault="00CF087C" w:rsidP="00741572"/>
                  </w:txbxContent>
                </v:textbox>
              </v:shape>
            </w:pict>
          </mc:Fallback>
        </mc:AlternateContent>
      </w:r>
      <w:r w:rsidR="00CB24E0">
        <w:rPr>
          <w:noProof/>
        </w:rPr>
        <w:drawing>
          <wp:anchor distT="0" distB="0" distL="114300" distR="114300" simplePos="0" relativeHeight="251658247" behindDoc="1" locked="0" layoutInCell="1" allowOverlap="1" wp14:anchorId="15FF9BEB" wp14:editId="77336BD8">
            <wp:simplePos x="0" y="0"/>
            <wp:positionH relativeFrom="page">
              <wp:align>right</wp:align>
            </wp:positionH>
            <wp:positionV relativeFrom="paragraph">
              <wp:posOffset>7326630</wp:posOffset>
            </wp:positionV>
            <wp:extent cx="3929380" cy="1638300"/>
            <wp:effectExtent l="0" t="0" r="0" b="0"/>
            <wp:wrapNone/>
            <wp:docPr id="41" name="Imagen 41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750BB6" wp14:editId="6671088A">
                <wp:simplePos x="0" y="0"/>
                <wp:positionH relativeFrom="page">
                  <wp:posOffset>1438275</wp:posOffset>
                </wp:positionH>
                <wp:positionV relativeFrom="paragraph">
                  <wp:posOffset>4095750</wp:posOffset>
                </wp:positionV>
                <wp:extent cx="5962650" cy="1285875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DD2A9" w14:textId="5332EA4A" w:rsidR="00CF087C" w:rsidRDefault="00351112" w:rsidP="006F1AB8">
                            <w:pPr>
                              <w:jc w:val="right"/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</w:pPr>
                            <w:r>
                              <w:rPr>
                                <w:rFonts w:ascii="Helvetica" w:hAnsi="Helvetica" w:cs="Al Bayan Plain"/>
                                <w:b/>
                                <w:bCs/>
                                <w:color w:val="C00000"/>
                                <w:sz w:val="56"/>
                                <w:szCs w:val="78"/>
                                <w:lang w:val="es-ES"/>
                              </w:rPr>
                              <w:t>Plan de Gestión de Riesgos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50BB6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9" type="#_x0000_t202" style="position:absolute;margin-left:113.25pt;margin-top:322.5pt;width:469.5pt;height:101.2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" filled="f" stroked="f" strokeweight=".5pt">
                <v:textbox>
                  <w:txbxContent>
                    <w:p w14:paraId="6D4DD2A9" w14:textId="5332EA4A" w:rsidR="00CF087C" w:rsidRDefault="00351112" w:rsidP="006F1AB8">
                      <w:pPr>
                        <w:jc w:val="right"/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</w:pPr>
                      <w:r>
                        <w:rPr>
                          <w:rFonts w:ascii="Helvetica" w:hAnsi="Helvetica" w:cs="Al Bayan Plain"/>
                          <w:b/>
                          <w:bCs/>
                          <w:color w:val="C00000"/>
                          <w:sz w:val="56"/>
                          <w:szCs w:val="78"/>
                          <w:lang w:val="es-ES"/>
                        </w:rPr>
                        <w:t>Plan de Gestión de Riesgos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2AC1E" wp14:editId="792BB503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2478405" cy="1491615"/>
                <wp:effectExtent l="0" t="0" r="0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650AA" w14:textId="77777777" w:rsidR="00CF087C" w:rsidRDefault="00CF087C" w:rsidP="006F1AB8">
                            <w:pPr>
                              <w:rPr>
                                <w:color w:val="37405A"/>
                                <w:sz w:val="160"/>
                              </w:rPr>
                            </w:pPr>
                            <w:r>
                              <w:rPr>
                                <w:color w:val="37405A"/>
                                <w:sz w:val="16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AC1E" id="Cuadro de texto 34" o:spid="_x0000_s1030" type="#_x0000_t202" style="position:absolute;margin-left:298.5pt;margin-top:-27.75pt;width:195.15pt;height:117.4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" filled="f" stroked="f" strokeweight=".5pt">
                <v:textbox>
                  <w:txbxContent>
                    <w:p w14:paraId="703650AA" w14:textId="77777777" w:rsidR="00CF087C" w:rsidRDefault="00CF087C" w:rsidP="006F1AB8">
                      <w:pPr>
                        <w:rPr>
                          <w:color w:val="37405A"/>
                          <w:sz w:val="160"/>
                        </w:rPr>
                      </w:pPr>
                      <w:r>
                        <w:rPr>
                          <w:color w:val="37405A"/>
                          <w:sz w:val="16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5AA8AD" wp14:editId="09BE7031">
                <wp:simplePos x="0" y="0"/>
                <wp:positionH relativeFrom="column">
                  <wp:posOffset>-676275</wp:posOffset>
                </wp:positionH>
                <wp:positionV relativeFrom="paragraph">
                  <wp:posOffset>-247650</wp:posOffset>
                </wp:positionV>
                <wp:extent cx="4238625" cy="2049145"/>
                <wp:effectExtent l="0" t="0" r="0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8625" cy="204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7AC76" w14:textId="77777777" w:rsidR="00CF087C" w:rsidRPr="00C21F27" w:rsidRDefault="00CF087C" w:rsidP="006F1AB8">
                            <w:pPr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</w:pP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Aplicación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>Móvil</w:t>
                            </w:r>
                            <w:proofErr w:type="spellEnd"/>
                            <w:r w:rsidRPr="00C21F27">
                              <w:rPr>
                                <w:rFonts w:ascii="Helvetica Light" w:hAnsi="Helvetica Light"/>
                                <w:b/>
                                <w:color w:val="37405A"/>
                                <w:sz w:val="78"/>
                                <w:szCs w:val="2"/>
                                <w:lang w:val="en-US"/>
                              </w:rPr>
                              <w:t xml:space="preserve"> Tacna Food and 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A8AD" id="Cuadro de texto 32" o:spid="_x0000_s1031" type="#_x0000_t202" style="position:absolute;margin-left:-53.25pt;margin-top:-19.5pt;width:333.75pt;height:161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" filled="f" stroked="f" strokeweight=".5pt">
                <v:textbox>
                  <w:txbxContent>
                    <w:p w14:paraId="05C7AC76" w14:textId="77777777" w:rsidR="00CF087C" w:rsidRPr="00C21F27" w:rsidRDefault="00CF087C" w:rsidP="006F1AB8">
                      <w:pPr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</w:pP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Aplicación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</w:t>
                      </w:r>
                      <w:proofErr w:type="spellStart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>Móvil</w:t>
                      </w:r>
                      <w:proofErr w:type="spellEnd"/>
                      <w:r w:rsidRPr="00C21F27">
                        <w:rPr>
                          <w:rFonts w:ascii="Helvetica Light" w:hAnsi="Helvetica Light"/>
                          <w:b/>
                          <w:color w:val="37405A"/>
                          <w:sz w:val="78"/>
                          <w:szCs w:val="2"/>
                          <w:lang w:val="en-US"/>
                        </w:rPr>
                        <w:t xml:space="preserve"> Tacna Food and Drinks</w:t>
                      </w:r>
                    </w:p>
                  </w:txbxContent>
                </v:textbox>
              </v:shape>
            </w:pict>
          </mc:Fallback>
        </mc:AlternateContent>
      </w:r>
      <w:r w:rsidR="006F1AB8">
        <w:rPr>
          <w:noProof/>
        </w:rPr>
        <w:drawing>
          <wp:anchor distT="0" distB="0" distL="114300" distR="114300" simplePos="0" relativeHeight="251658242" behindDoc="1" locked="0" layoutInCell="1" allowOverlap="1" wp14:anchorId="0086BE3C" wp14:editId="34F978AD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2400" cy="100488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4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DBF9F" w14:textId="60CB5028" w:rsidR="00F36B39" w:rsidRDefault="000A7339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lastRenderedPageBreak/>
        <w:t>Revisión Histórica</w:t>
      </w:r>
    </w:p>
    <w:p w14:paraId="72CEF435" w14:textId="77777777" w:rsidR="00EF3663" w:rsidRPr="00EF3663" w:rsidRDefault="00EF3663" w:rsidP="00EF3663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55657" w:rsidRPr="00455657" w14:paraId="578AA815" w14:textId="77777777" w:rsidTr="7C4312CA">
        <w:tc>
          <w:tcPr>
            <w:tcW w:w="2304" w:type="dxa"/>
          </w:tcPr>
          <w:p w14:paraId="51AD2F3F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Fecha</w:t>
            </w:r>
          </w:p>
        </w:tc>
        <w:tc>
          <w:tcPr>
            <w:tcW w:w="1152" w:type="dxa"/>
          </w:tcPr>
          <w:p w14:paraId="7BFA60B8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Versión</w:t>
            </w:r>
          </w:p>
        </w:tc>
        <w:tc>
          <w:tcPr>
            <w:tcW w:w="3744" w:type="dxa"/>
          </w:tcPr>
          <w:p w14:paraId="4F5D7512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304" w:type="dxa"/>
          </w:tcPr>
          <w:p w14:paraId="4F6101B0" w14:textId="77777777" w:rsidR="00F36B39" w:rsidRPr="00455657" w:rsidRDefault="000A7339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455657">
              <w:rPr>
                <w:b/>
                <w:color w:val="000000" w:themeColor="text1"/>
              </w:rPr>
              <w:t>Autor</w:t>
            </w:r>
          </w:p>
        </w:tc>
      </w:tr>
      <w:tr w:rsidR="00455657" w:rsidRPr="00455657" w14:paraId="05EC0EA0" w14:textId="77777777" w:rsidTr="7C4312CA">
        <w:tc>
          <w:tcPr>
            <w:tcW w:w="2304" w:type="dxa"/>
          </w:tcPr>
          <w:p w14:paraId="7D5F2416" w14:textId="509E9F9B" w:rsidR="00F36B39" w:rsidRPr="00455657" w:rsidRDefault="008238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A24542" w:rsidRPr="00455657">
              <w:rPr>
                <w:color w:val="000000" w:themeColor="text1"/>
              </w:rPr>
              <w:t>/</w:t>
            </w:r>
            <w:r w:rsidR="007D3651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="00A24542" w:rsidRPr="00455657">
              <w:rPr>
                <w:color w:val="000000" w:themeColor="text1"/>
              </w:rPr>
              <w:t>/20</w:t>
            </w:r>
            <w:r w:rsidR="00846D5A">
              <w:rPr>
                <w:color w:val="000000" w:themeColor="text1"/>
              </w:rPr>
              <w:t>20</w:t>
            </w:r>
          </w:p>
        </w:tc>
        <w:tc>
          <w:tcPr>
            <w:tcW w:w="1152" w:type="dxa"/>
          </w:tcPr>
          <w:p w14:paraId="45F866DD" w14:textId="11670904" w:rsidR="00F36B39" w:rsidRPr="00455657" w:rsidRDefault="007D365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658F0453" w14:textId="4946C912" w:rsidR="00F36B39" w:rsidRPr="00455657" w:rsidRDefault="00A24542">
            <w:pPr>
              <w:pStyle w:val="Tabletext"/>
              <w:rPr>
                <w:color w:val="000000" w:themeColor="text1"/>
              </w:rPr>
            </w:pPr>
            <w:r w:rsidRPr="00455657">
              <w:rPr>
                <w:color w:val="000000" w:themeColor="text1"/>
              </w:rPr>
              <w:t xml:space="preserve">Primera realización del </w:t>
            </w:r>
            <w:r w:rsidR="00351112">
              <w:rPr>
                <w:color w:val="000000" w:themeColor="text1"/>
              </w:rPr>
              <w:t>Plan de Gestión de Riesgos</w:t>
            </w:r>
          </w:p>
        </w:tc>
        <w:tc>
          <w:tcPr>
            <w:tcW w:w="2304" w:type="dxa"/>
          </w:tcPr>
          <w:p w14:paraId="6375405E" w14:textId="77777777" w:rsidR="00F36B39" w:rsidRDefault="00F724A3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Marko Rivas</w:t>
            </w:r>
            <w:r w:rsidR="2F023041" w:rsidRPr="3324C58B">
              <w:rPr>
                <w:color w:val="000000" w:themeColor="text1"/>
              </w:rPr>
              <w:t xml:space="preserve"> Rios</w:t>
            </w:r>
          </w:p>
          <w:p w14:paraId="3AA5CE67" w14:textId="3B661F8A" w:rsidR="008238AB" w:rsidRPr="00455657" w:rsidRDefault="008238A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Ronald Ordoñez </w:t>
            </w:r>
            <w:proofErr w:type="spellStart"/>
            <w:r>
              <w:rPr>
                <w:color w:val="000000" w:themeColor="text1"/>
              </w:rPr>
              <w:t>Quilli</w:t>
            </w:r>
            <w:proofErr w:type="spellEnd"/>
          </w:p>
        </w:tc>
      </w:tr>
    </w:tbl>
    <w:p w14:paraId="4D59CBA5" w14:textId="77777777" w:rsidR="00F36B39" w:rsidRPr="00455657" w:rsidRDefault="00F36B39">
      <w:pPr>
        <w:rPr>
          <w:color w:val="000000" w:themeColor="text1"/>
        </w:rPr>
      </w:pPr>
    </w:p>
    <w:p w14:paraId="08E64C44" w14:textId="2DE0A0EA" w:rsidR="008238AB" w:rsidRPr="00455657" w:rsidRDefault="00E54811" w:rsidP="008238AB">
      <w:pPr>
        <w:pStyle w:val="Ttulo"/>
        <w:rPr>
          <w:color w:val="000000" w:themeColor="text1"/>
        </w:rPr>
      </w:pPr>
      <w:r w:rsidRPr="00455657">
        <w:rPr>
          <w:color w:val="000000" w:themeColor="text1"/>
        </w:rPr>
        <w:br w:type="page"/>
      </w:r>
    </w:p>
    <w:p w14:paraId="25C1B92E" w14:textId="05D16BEF" w:rsidR="003839C1" w:rsidRPr="00351112" w:rsidRDefault="00351112" w:rsidP="00351112">
      <w:pPr>
        <w:pStyle w:val="Ttulo1"/>
      </w:pPr>
      <w:r w:rsidRPr="00351112">
        <w:lastRenderedPageBreak/>
        <w:t>Información del Proyecto</w:t>
      </w:r>
    </w:p>
    <w:p w14:paraId="4E2660AD" w14:textId="3157B72C" w:rsidR="00351112" w:rsidRPr="00351112" w:rsidRDefault="00351112" w:rsidP="007D3651">
      <w:pPr>
        <w:widowControl/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51112" w:rsidRPr="00351112" w14:paraId="51A370FD" w14:textId="77777777" w:rsidTr="00351112">
        <w:tc>
          <w:tcPr>
            <w:tcW w:w="2405" w:type="dxa"/>
          </w:tcPr>
          <w:p w14:paraId="483DF38F" w14:textId="12BFDED3" w:rsidR="00351112" w:rsidRPr="00351112" w:rsidRDefault="00351112" w:rsidP="00351112">
            <w:pPr>
              <w:widowControl/>
              <w:spacing w:line="276" w:lineRule="auto"/>
              <w:rPr>
                <w:rFonts w:ascii="Arial" w:hAnsi="Arial" w:cs="Arial"/>
              </w:rPr>
            </w:pPr>
            <w:r w:rsidRPr="00351112">
              <w:rPr>
                <w:rFonts w:ascii="Arial" w:hAnsi="Arial" w:cs="Arial"/>
              </w:rPr>
              <w:t>Empresa / Organización</w:t>
            </w:r>
          </w:p>
        </w:tc>
        <w:tc>
          <w:tcPr>
            <w:tcW w:w="6945" w:type="dxa"/>
          </w:tcPr>
          <w:p w14:paraId="0BB59F0D" w14:textId="5E30473D" w:rsidR="00351112" w:rsidRPr="00351112" w:rsidRDefault="00351112" w:rsidP="007D3651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Estación Software</w:t>
            </w:r>
          </w:p>
        </w:tc>
      </w:tr>
      <w:tr w:rsidR="00351112" w:rsidRPr="00351112" w14:paraId="0897B6B0" w14:textId="77777777" w:rsidTr="00351112">
        <w:tc>
          <w:tcPr>
            <w:tcW w:w="2405" w:type="dxa"/>
          </w:tcPr>
          <w:p w14:paraId="06328DC1" w14:textId="02185903" w:rsidR="00351112" w:rsidRPr="00351112" w:rsidRDefault="00351112" w:rsidP="00351112">
            <w:pPr>
              <w:widowControl/>
              <w:spacing w:line="276" w:lineRule="auto"/>
              <w:rPr>
                <w:rFonts w:ascii="Arial" w:hAnsi="Arial" w:cs="Arial"/>
              </w:rPr>
            </w:pPr>
            <w:r w:rsidRPr="00351112">
              <w:rPr>
                <w:rFonts w:ascii="Arial" w:hAnsi="Arial" w:cs="Arial"/>
              </w:rPr>
              <w:t>Proyecto</w:t>
            </w:r>
          </w:p>
        </w:tc>
        <w:tc>
          <w:tcPr>
            <w:tcW w:w="6945" w:type="dxa"/>
          </w:tcPr>
          <w:p w14:paraId="5C74D18B" w14:textId="7A3DBEB6" w:rsidR="00351112" w:rsidRPr="00351112" w:rsidRDefault="00351112" w:rsidP="007D3651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Móvil Tacna </w:t>
            </w:r>
            <w:proofErr w:type="spellStart"/>
            <w:r>
              <w:rPr>
                <w:rFonts w:ascii="Arial" w:hAnsi="Arial" w:cs="Arial"/>
              </w:rPr>
              <w:t>Food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Drinks</w:t>
            </w:r>
            <w:proofErr w:type="spellEnd"/>
          </w:p>
        </w:tc>
      </w:tr>
      <w:tr w:rsidR="00351112" w:rsidRPr="00351112" w14:paraId="362ECE4A" w14:textId="77777777" w:rsidTr="00351112">
        <w:tc>
          <w:tcPr>
            <w:tcW w:w="2405" w:type="dxa"/>
          </w:tcPr>
          <w:p w14:paraId="3F4834B6" w14:textId="14C77D6A" w:rsidR="00351112" w:rsidRPr="00351112" w:rsidRDefault="00351112" w:rsidP="00351112">
            <w:pPr>
              <w:widowControl/>
              <w:spacing w:line="276" w:lineRule="auto"/>
              <w:rPr>
                <w:rFonts w:ascii="Arial" w:hAnsi="Arial" w:cs="Arial"/>
              </w:rPr>
            </w:pPr>
            <w:r w:rsidRPr="00351112">
              <w:rPr>
                <w:rFonts w:ascii="Arial" w:hAnsi="Arial" w:cs="Arial"/>
              </w:rPr>
              <w:t xml:space="preserve">Fecha de preparación </w:t>
            </w:r>
          </w:p>
        </w:tc>
        <w:tc>
          <w:tcPr>
            <w:tcW w:w="6945" w:type="dxa"/>
          </w:tcPr>
          <w:p w14:paraId="501AFB7D" w14:textId="77777777" w:rsidR="00351112" w:rsidRPr="00351112" w:rsidRDefault="00351112" w:rsidP="007D3651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351112" w:rsidRPr="00351112" w14:paraId="691B0C05" w14:textId="77777777" w:rsidTr="00351112">
        <w:tc>
          <w:tcPr>
            <w:tcW w:w="2405" w:type="dxa"/>
          </w:tcPr>
          <w:p w14:paraId="3CACCB98" w14:textId="46111AB6" w:rsidR="00351112" w:rsidRPr="00351112" w:rsidRDefault="00351112" w:rsidP="00351112">
            <w:pPr>
              <w:widowControl/>
              <w:spacing w:line="276" w:lineRule="auto"/>
              <w:rPr>
                <w:rFonts w:ascii="Arial" w:hAnsi="Arial" w:cs="Arial"/>
              </w:rPr>
            </w:pPr>
            <w:r w:rsidRPr="00351112">
              <w:rPr>
                <w:rFonts w:ascii="Arial" w:hAnsi="Arial" w:cs="Arial"/>
              </w:rPr>
              <w:t>Patrocinador principal</w:t>
            </w:r>
          </w:p>
        </w:tc>
        <w:tc>
          <w:tcPr>
            <w:tcW w:w="6945" w:type="dxa"/>
          </w:tcPr>
          <w:p w14:paraId="4C0B5079" w14:textId="5C41452B" w:rsidR="00351112" w:rsidRPr="00351112" w:rsidRDefault="000F02E4" w:rsidP="007D3651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Alberto Flor Rodríguez</w:t>
            </w:r>
          </w:p>
        </w:tc>
      </w:tr>
      <w:tr w:rsidR="00351112" w:rsidRPr="00351112" w14:paraId="57F4C731" w14:textId="77777777" w:rsidTr="00351112">
        <w:tc>
          <w:tcPr>
            <w:tcW w:w="2405" w:type="dxa"/>
          </w:tcPr>
          <w:p w14:paraId="4DA90265" w14:textId="4603DB52" w:rsidR="00351112" w:rsidRPr="00351112" w:rsidRDefault="00351112" w:rsidP="00351112">
            <w:pPr>
              <w:widowControl/>
              <w:spacing w:line="276" w:lineRule="auto"/>
              <w:rPr>
                <w:rFonts w:ascii="Arial" w:hAnsi="Arial" w:cs="Arial"/>
              </w:rPr>
            </w:pPr>
            <w:r w:rsidRPr="00351112">
              <w:rPr>
                <w:rFonts w:ascii="Arial" w:hAnsi="Arial" w:cs="Arial"/>
              </w:rPr>
              <w:t>Gerente de Proyecto</w:t>
            </w:r>
          </w:p>
        </w:tc>
        <w:tc>
          <w:tcPr>
            <w:tcW w:w="6945" w:type="dxa"/>
          </w:tcPr>
          <w:p w14:paraId="67CDA9B7" w14:textId="599C44FF" w:rsidR="00351112" w:rsidRPr="00351112" w:rsidRDefault="00351112" w:rsidP="007D3651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Marko Antonio Rivas Rios</w:t>
            </w:r>
          </w:p>
        </w:tc>
      </w:tr>
    </w:tbl>
    <w:p w14:paraId="0D1AE329" w14:textId="7D29D595" w:rsidR="00351112" w:rsidRDefault="00351112" w:rsidP="007D3651">
      <w:pPr>
        <w:widowControl/>
        <w:spacing w:line="240" w:lineRule="auto"/>
        <w:rPr>
          <w:rFonts w:ascii="Arial" w:hAnsi="Arial" w:cs="Arial"/>
        </w:rPr>
      </w:pPr>
    </w:p>
    <w:p w14:paraId="2F8F7874" w14:textId="2DED7677" w:rsidR="00351112" w:rsidRDefault="00351112" w:rsidP="00351112">
      <w:pPr>
        <w:pStyle w:val="Ttulo1"/>
      </w:pPr>
      <w:r>
        <w:t xml:space="preserve">Metodología </w:t>
      </w:r>
    </w:p>
    <w:p w14:paraId="12AB5982" w14:textId="259706D2" w:rsidR="00351112" w:rsidRDefault="00351112" w:rsidP="00351112">
      <w:pPr>
        <w:pStyle w:val="Ttulo1"/>
      </w:pPr>
      <w:r>
        <w:t>Roles y Responsabilidades</w:t>
      </w:r>
    </w:p>
    <w:p w14:paraId="55BA1949" w14:textId="3D561EAE" w:rsidR="00351112" w:rsidRDefault="00351112" w:rsidP="00351112">
      <w:pPr>
        <w:pStyle w:val="Ttulo1"/>
      </w:pPr>
      <w:r>
        <w:t>Presupuesto</w:t>
      </w:r>
    </w:p>
    <w:p w14:paraId="2BE3D3F3" w14:textId="7FD67BE2" w:rsidR="00DA1E62" w:rsidRPr="00DA1E62" w:rsidRDefault="00DA1E62" w:rsidP="00DA1E62">
      <w:pPr>
        <w:pStyle w:val="Ttulo2"/>
      </w:pPr>
      <w:r>
        <w:t>Costos Generales</w:t>
      </w:r>
    </w:p>
    <w:p w14:paraId="65565DB7" w14:textId="77777777" w:rsidR="00DA1E62" w:rsidRPr="00DA1E62" w:rsidRDefault="00DA1E62" w:rsidP="00DA1E62"/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9"/>
        <w:gridCol w:w="1629"/>
        <w:gridCol w:w="1629"/>
        <w:gridCol w:w="2157"/>
        <w:gridCol w:w="1843"/>
      </w:tblGrid>
      <w:tr w:rsidR="000F02E4" w14:paraId="4BA056D2" w14:textId="77777777" w:rsidTr="00DA1E62"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7719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02E4">
              <w:rPr>
                <w:rFonts w:ascii="Arial" w:hAnsi="Arial" w:cs="Arial"/>
                <w:b/>
              </w:rPr>
              <w:t>Concepto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7AA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02E4">
              <w:rPr>
                <w:rFonts w:ascii="Arial" w:hAnsi="Arial" w:cs="Arial"/>
                <w:b/>
              </w:rPr>
              <w:t>Precio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8FF1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02E4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DBB4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02E4">
              <w:rPr>
                <w:rFonts w:ascii="Arial" w:hAnsi="Arial" w:cs="Arial"/>
                <w:b/>
              </w:rPr>
              <w:t>Tiempo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959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0F02E4">
              <w:rPr>
                <w:rFonts w:ascii="Arial" w:hAnsi="Arial" w:cs="Arial"/>
                <w:b/>
              </w:rPr>
              <w:t>Costo</w:t>
            </w:r>
          </w:p>
        </w:tc>
      </w:tr>
      <w:tr w:rsidR="000F02E4" w14:paraId="13E070BA" w14:textId="77777777" w:rsidTr="00DA1E62"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7CF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Alquiler de laptops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0203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S/. 200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9EC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2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0DE3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3 meses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9E6C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S/. 1200</w:t>
            </w:r>
          </w:p>
        </w:tc>
      </w:tr>
      <w:tr w:rsidR="000F02E4" w14:paraId="63A4D47F" w14:textId="77777777" w:rsidTr="00DA1E62"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3ABB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Publicación de App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E363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S/. 87,5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236F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1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22453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Pago Único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7D8A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S/. 87.5</w:t>
            </w:r>
          </w:p>
        </w:tc>
      </w:tr>
      <w:tr w:rsidR="000F02E4" w14:paraId="089C6B6A" w14:textId="77777777" w:rsidTr="00DA1E62">
        <w:trPr>
          <w:trHeight w:val="273"/>
        </w:trPr>
        <w:tc>
          <w:tcPr>
            <w:tcW w:w="6804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0346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TOTAL</w:t>
            </w:r>
          </w:p>
        </w:tc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66ED" w14:textId="77777777" w:rsidR="000F02E4" w:rsidRPr="000F02E4" w:rsidRDefault="000F02E4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S/. 1287.5</w:t>
            </w:r>
          </w:p>
        </w:tc>
      </w:tr>
    </w:tbl>
    <w:p w14:paraId="274CA5ED" w14:textId="4D3BDD90" w:rsidR="000F02E4" w:rsidRDefault="000F02E4" w:rsidP="000F02E4"/>
    <w:p w14:paraId="0CAFB6A1" w14:textId="77F11DA5" w:rsidR="00DA1E62" w:rsidRDefault="00DA1E62" w:rsidP="00DA1E62">
      <w:pPr>
        <w:pStyle w:val="Ttulo2"/>
      </w:pPr>
      <w:r w:rsidRPr="00DA1E62">
        <w:t xml:space="preserve">Costos operativos durante el desarrollo </w:t>
      </w:r>
    </w:p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9"/>
        <w:gridCol w:w="1871"/>
        <w:gridCol w:w="1701"/>
        <w:gridCol w:w="1701"/>
        <w:gridCol w:w="1985"/>
      </w:tblGrid>
      <w:tr w:rsidR="00DA1E62" w14:paraId="18A6269D" w14:textId="77777777" w:rsidTr="00DA1E62"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F68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Concepto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B8B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Precio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213F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Tiempo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1C6B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Personas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06F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</w:t>
            </w:r>
          </w:p>
        </w:tc>
      </w:tr>
      <w:tr w:rsidR="00DA1E62" w14:paraId="1F7C9554" w14:textId="77777777" w:rsidTr="00DA1E62"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194C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Luz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3E4B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0.62 x 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A3D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444 horas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B95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-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694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275.28</w:t>
            </w:r>
          </w:p>
        </w:tc>
      </w:tr>
      <w:tr w:rsidR="00DA1E62" w14:paraId="0CBEBE5B" w14:textId="77777777" w:rsidTr="00DA1E62">
        <w:tc>
          <w:tcPr>
            <w:tcW w:w="1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6FA4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Internet</w:t>
            </w:r>
          </w:p>
        </w:tc>
        <w:tc>
          <w:tcPr>
            <w:tcW w:w="18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9BE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60.0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B986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4 meses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2F22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02F2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480.0</w:t>
            </w:r>
          </w:p>
        </w:tc>
      </w:tr>
      <w:tr w:rsidR="00DA1E62" w14:paraId="32A290D2" w14:textId="77777777" w:rsidTr="00DA1E62">
        <w:trPr>
          <w:trHeight w:val="219"/>
        </w:trPr>
        <w:tc>
          <w:tcPr>
            <w:tcW w:w="6662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64A2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TOTAL</w:t>
            </w:r>
          </w:p>
        </w:tc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45D9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755.28</w:t>
            </w:r>
          </w:p>
        </w:tc>
      </w:tr>
    </w:tbl>
    <w:p w14:paraId="780B2F49" w14:textId="77777777" w:rsidR="00DA1E62" w:rsidRPr="00DA1E62" w:rsidRDefault="00DA1E62" w:rsidP="00DA1E62"/>
    <w:p w14:paraId="1490306A" w14:textId="468CE56A" w:rsidR="00DA1E62" w:rsidRDefault="00DA1E62" w:rsidP="00DA1E62">
      <w:pPr>
        <w:pStyle w:val="Ttulo2"/>
      </w:pPr>
      <w:r w:rsidRPr="00DA1E62">
        <w:t>Costos de personal</w:t>
      </w:r>
    </w:p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1985"/>
        <w:gridCol w:w="992"/>
        <w:gridCol w:w="1418"/>
        <w:gridCol w:w="1275"/>
        <w:gridCol w:w="1418"/>
      </w:tblGrid>
      <w:tr w:rsidR="00DA1E62" w14:paraId="507FC38F" w14:textId="77777777" w:rsidTr="00DA1E62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7C0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Personal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299B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EBF5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Días de trabajo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0F3C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Horario de trabajo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6D1A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Pago por hora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6566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</w:t>
            </w:r>
          </w:p>
        </w:tc>
      </w:tr>
      <w:tr w:rsidR="00DA1E62" w14:paraId="1AF6F8F5" w14:textId="77777777" w:rsidTr="00DA1E62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260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Marko Rivas Rios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D083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Jefe de proyecto, Desarrollador, Analista y diseñador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FAD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50 días de trabajo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093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 xml:space="preserve">8:00 am - 1:00 pm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526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7.00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27F0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1750</w:t>
            </w:r>
          </w:p>
        </w:tc>
      </w:tr>
      <w:tr w:rsidR="00DA1E62" w14:paraId="64F65122" w14:textId="77777777" w:rsidTr="00DA1E62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8F85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 xml:space="preserve">Ronald Ordoñez </w:t>
            </w:r>
            <w:proofErr w:type="spellStart"/>
            <w:r w:rsidRPr="00DA1E62">
              <w:rPr>
                <w:rFonts w:ascii="Arial" w:hAnsi="Arial" w:cs="Arial"/>
              </w:rPr>
              <w:t>Quilli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A3DA" w14:textId="77777777" w:rsidR="00DA1E62" w:rsidRPr="00DA1E62" w:rsidRDefault="00DA1E62" w:rsidP="003869F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Desarrollador, Analista y diseñador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C76C" w14:textId="77777777" w:rsidR="00DA1E62" w:rsidRPr="00DA1E62" w:rsidRDefault="00DA1E62" w:rsidP="003869F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50 días de trabajo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6349" w14:textId="77777777" w:rsidR="00DA1E62" w:rsidRPr="00DA1E62" w:rsidRDefault="00DA1E62" w:rsidP="003869F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 xml:space="preserve">8:00 am - 1:00 pm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B453" w14:textId="77777777" w:rsidR="00DA1E62" w:rsidRPr="00DA1E62" w:rsidRDefault="00DA1E62" w:rsidP="003869F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6.00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8E99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1500</w:t>
            </w:r>
          </w:p>
        </w:tc>
      </w:tr>
      <w:tr w:rsidR="00DA1E62" w14:paraId="3B1A0D75" w14:textId="77777777" w:rsidTr="00DA1E62">
        <w:trPr>
          <w:trHeight w:val="240"/>
        </w:trPr>
        <w:tc>
          <w:tcPr>
            <w:tcW w:w="7229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5F1D" w14:textId="77777777" w:rsidR="00DA1E62" w:rsidRPr="00DA1E62" w:rsidRDefault="00DA1E62" w:rsidP="00DA1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lastRenderedPageBreak/>
              <w:t>TOTAL</w:t>
            </w:r>
          </w:p>
        </w:tc>
        <w:tc>
          <w:tcPr>
            <w:tcW w:w="14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CC9B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3250</w:t>
            </w:r>
          </w:p>
        </w:tc>
      </w:tr>
    </w:tbl>
    <w:p w14:paraId="2649DDB0" w14:textId="77777777" w:rsidR="00DA1E62" w:rsidRPr="00DA1E62" w:rsidRDefault="00DA1E62" w:rsidP="00DA1E62"/>
    <w:p w14:paraId="171AC80F" w14:textId="71D7D21D" w:rsidR="00DA1E62" w:rsidRDefault="00DA1E62" w:rsidP="00DA1E62">
      <w:pPr>
        <w:pStyle w:val="Ttulo2"/>
      </w:pPr>
      <w:r w:rsidRPr="00DA1E62">
        <w:t>Costos variables</w:t>
      </w:r>
    </w:p>
    <w:p w14:paraId="7FA48836" w14:textId="77777777" w:rsidR="00DA1E62" w:rsidRPr="00DA1E62" w:rsidRDefault="00DA1E62" w:rsidP="00DA1E62"/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7"/>
        <w:gridCol w:w="1725"/>
        <w:gridCol w:w="1701"/>
        <w:gridCol w:w="1701"/>
        <w:gridCol w:w="1843"/>
      </w:tblGrid>
      <w:tr w:rsidR="00DA1E62" w:rsidRPr="00DA1E62" w14:paraId="63117868" w14:textId="77777777" w:rsidTr="00DA1E62"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930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Concepto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3FC7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 - Año 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77E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 - Año 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C51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 - Año 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CE77" w14:textId="77777777" w:rsidR="00DA1E62" w:rsidRPr="00DA1E62" w:rsidRDefault="00DA1E62" w:rsidP="003869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 - Año 4</w:t>
            </w:r>
          </w:p>
        </w:tc>
      </w:tr>
      <w:tr w:rsidR="00DA1E62" w:rsidRPr="00DA1E62" w14:paraId="4E4ECCE6" w14:textId="77777777" w:rsidTr="00DA1E62">
        <w:tc>
          <w:tcPr>
            <w:tcW w:w="1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0B11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DA1E62">
              <w:rPr>
                <w:rFonts w:ascii="Arial" w:hAnsi="Arial" w:cs="Arial"/>
              </w:rPr>
              <w:t>Firebase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6A7C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0.43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F2AF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218.24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0309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436.05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337B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653.85</w:t>
            </w:r>
          </w:p>
        </w:tc>
      </w:tr>
    </w:tbl>
    <w:p w14:paraId="40177DE1" w14:textId="50117346" w:rsidR="00DA1E62" w:rsidRDefault="00DA1E62" w:rsidP="00DA1E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hAnsi="Arial" w:cs="Arial"/>
        </w:rPr>
      </w:pPr>
      <w:r w:rsidRPr="00DA1E62">
        <w:rPr>
          <w:rFonts w:ascii="Arial" w:hAnsi="Arial" w:cs="Arial"/>
        </w:rPr>
        <w:t>*Estimación máxima de costo por año</w:t>
      </w:r>
    </w:p>
    <w:p w14:paraId="48801F78" w14:textId="76440CAB" w:rsidR="00DA1E62" w:rsidRDefault="00DA1E62" w:rsidP="00DA1E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hAnsi="Arial" w:cs="Arial"/>
        </w:rPr>
      </w:pPr>
    </w:p>
    <w:p w14:paraId="2BA6E04D" w14:textId="758080D1" w:rsidR="00DA1E62" w:rsidRDefault="00DA1E62" w:rsidP="00DA1E62">
      <w:pPr>
        <w:pStyle w:val="Ttulo2"/>
      </w:pPr>
      <w:r>
        <w:t>Costos totales del desarrollo del sistema</w:t>
      </w:r>
    </w:p>
    <w:p w14:paraId="5DDABECC" w14:textId="77777777" w:rsidR="00DA1E62" w:rsidRPr="00DA1E62" w:rsidRDefault="00DA1E62" w:rsidP="00DA1E62"/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3969"/>
      </w:tblGrid>
      <w:tr w:rsidR="00DA1E62" w14:paraId="642D7B36" w14:textId="77777777" w:rsidTr="00DA1E62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348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Concepto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253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DA1E62">
              <w:rPr>
                <w:rFonts w:ascii="Arial" w:hAnsi="Arial" w:cs="Arial"/>
                <w:b/>
              </w:rPr>
              <w:t>Costo</w:t>
            </w:r>
          </w:p>
        </w:tc>
      </w:tr>
      <w:tr w:rsidR="00DA1E62" w14:paraId="621743DD" w14:textId="77777777" w:rsidTr="00DA1E62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AF98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Costos Generales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2B85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1287.5</w:t>
            </w:r>
          </w:p>
        </w:tc>
      </w:tr>
      <w:tr w:rsidR="00DA1E62" w14:paraId="5DC9EFE0" w14:textId="77777777" w:rsidTr="00DA1E62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581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Costos Operativos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40C6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755.28</w:t>
            </w:r>
          </w:p>
        </w:tc>
      </w:tr>
      <w:tr w:rsidR="00DA1E62" w14:paraId="6ACAEC15" w14:textId="77777777" w:rsidTr="00DA1E62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2530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Costos de personal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510B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3250</w:t>
            </w:r>
          </w:p>
        </w:tc>
      </w:tr>
      <w:tr w:rsidR="00DA1E62" w14:paraId="1091E9C1" w14:textId="77777777" w:rsidTr="00DA1E62">
        <w:tc>
          <w:tcPr>
            <w:tcW w:w="467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E0B6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TOTAL</w:t>
            </w:r>
          </w:p>
        </w:tc>
        <w:tc>
          <w:tcPr>
            <w:tcW w:w="39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5BFE" w14:textId="77777777" w:rsidR="00DA1E62" w:rsidRPr="00DA1E62" w:rsidRDefault="00DA1E62" w:rsidP="00386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DA1E62">
              <w:rPr>
                <w:rFonts w:ascii="Arial" w:hAnsi="Arial" w:cs="Arial"/>
              </w:rPr>
              <w:t>S/. 5292.78</w:t>
            </w:r>
          </w:p>
        </w:tc>
      </w:tr>
    </w:tbl>
    <w:p w14:paraId="4AFC8A3D" w14:textId="77777777" w:rsidR="00DA1E62" w:rsidRPr="00DA1E62" w:rsidRDefault="00DA1E62" w:rsidP="00DA1E62"/>
    <w:p w14:paraId="37E6DC98" w14:textId="77777777" w:rsidR="00DA1E62" w:rsidRPr="00DA1E62" w:rsidRDefault="00DA1E62" w:rsidP="00DA1E62"/>
    <w:p w14:paraId="3D1E553A" w14:textId="76071963" w:rsidR="00351112" w:rsidRDefault="00351112" w:rsidP="00351112">
      <w:pPr>
        <w:pStyle w:val="Ttulo1"/>
      </w:pPr>
      <w:r>
        <w:t>Calendario</w:t>
      </w:r>
    </w:p>
    <w:p w14:paraId="3CEB7701" w14:textId="56683005" w:rsidR="00351112" w:rsidRDefault="00351112" w:rsidP="00351112">
      <w:pPr>
        <w:pStyle w:val="Ttulo1"/>
      </w:pPr>
      <w:r>
        <w:t>Categorías de Riesgo</w:t>
      </w:r>
    </w:p>
    <w:p w14:paraId="511BD07A" w14:textId="5D25D739" w:rsidR="00351112" w:rsidRDefault="00351112" w:rsidP="00351112">
      <w:pPr>
        <w:pStyle w:val="Ttulo1"/>
      </w:pPr>
      <w:r>
        <w:t>Estructura de Desglose de Riesgos</w:t>
      </w:r>
    </w:p>
    <w:p w14:paraId="0FBE985A" w14:textId="24899C7D" w:rsidR="00351112" w:rsidRPr="000F02E4" w:rsidRDefault="00351112" w:rsidP="000F02E4">
      <w:pPr>
        <w:pStyle w:val="Ttulo1"/>
      </w:pPr>
      <w:r w:rsidRPr="000F02E4">
        <w:t>Definiciones de Probabilidad e Impacto de Riesgos</w:t>
      </w:r>
    </w:p>
    <w:p w14:paraId="4E4527C6" w14:textId="1DF5F073" w:rsidR="00351112" w:rsidRDefault="00351112" w:rsidP="000F02E4">
      <w:pPr>
        <w:pStyle w:val="Ttulo2"/>
      </w:pPr>
      <w:r w:rsidRPr="000F02E4">
        <w:t>Definiciones de Probabilidad</w:t>
      </w:r>
    </w:p>
    <w:p w14:paraId="7F16246B" w14:textId="77777777" w:rsidR="000F02E4" w:rsidRPr="000F02E4" w:rsidRDefault="000F02E4" w:rsidP="000F02E4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7228"/>
      </w:tblGrid>
      <w:tr w:rsidR="000F02E4" w14:paraId="5E0BF174" w14:textId="77777777" w:rsidTr="000F02E4">
        <w:tc>
          <w:tcPr>
            <w:tcW w:w="1418" w:type="dxa"/>
          </w:tcPr>
          <w:p w14:paraId="5834AA2F" w14:textId="54818148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Alta</w:t>
            </w:r>
          </w:p>
        </w:tc>
        <w:tc>
          <w:tcPr>
            <w:tcW w:w="7228" w:type="dxa"/>
          </w:tcPr>
          <w:p w14:paraId="7771A676" w14:textId="77777777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F02E4" w14:paraId="78C0AD85" w14:textId="77777777" w:rsidTr="000F02E4">
        <w:tc>
          <w:tcPr>
            <w:tcW w:w="1418" w:type="dxa"/>
          </w:tcPr>
          <w:p w14:paraId="0B3AE143" w14:textId="5484831B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Alta</w:t>
            </w:r>
          </w:p>
        </w:tc>
        <w:tc>
          <w:tcPr>
            <w:tcW w:w="7228" w:type="dxa"/>
          </w:tcPr>
          <w:p w14:paraId="6CE06CF4" w14:textId="77777777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F02E4" w14:paraId="53B050D3" w14:textId="77777777" w:rsidTr="000F02E4">
        <w:tc>
          <w:tcPr>
            <w:tcW w:w="1418" w:type="dxa"/>
          </w:tcPr>
          <w:p w14:paraId="12CDC247" w14:textId="1E3D3A26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Media</w:t>
            </w:r>
          </w:p>
        </w:tc>
        <w:tc>
          <w:tcPr>
            <w:tcW w:w="7228" w:type="dxa"/>
          </w:tcPr>
          <w:p w14:paraId="7AA2D41D" w14:textId="77777777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F02E4" w14:paraId="0073E30E" w14:textId="77777777" w:rsidTr="000F02E4">
        <w:tc>
          <w:tcPr>
            <w:tcW w:w="1418" w:type="dxa"/>
          </w:tcPr>
          <w:p w14:paraId="2E1984E5" w14:textId="61652374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Baja</w:t>
            </w:r>
          </w:p>
        </w:tc>
        <w:tc>
          <w:tcPr>
            <w:tcW w:w="7228" w:type="dxa"/>
          </w:tcPr>
          <w:p w14:paraId="240C21A8" w14:textId="77777777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0F02E4" w14:paraId="7BB359C1" w14:textId="77777777" w:rsidTr="000F02E4">
        <w:tc>
          <w:tcPr>
            <w:tcW w:w="1418" w:type="dxa"/>
          </w:tcPr>
          <w:p w14:paraId="78DA4C53" w14:textId="692DAC4E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Baja</w:t>
            </w:r>
          </w:p>
        </w:tc>
        <w:tc>
          <w:tcPr>
            <w:tcW w:w="7228" w:type="dxa"/>
          </w:tcPr>
          <w:p w14:paraId="69AF0DDA" w14:textId="77777777" w:rsidR="000F02E4" w:rsidRPr="000F02E4" w:rsidRDefault="000F02E4" w:rsidP="000F02E4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18C9FF11" w14:textId="77777777" w:rsidR="000F02E4" w:rsidRPr="000F02E4" w:rsidRDefault="000F02E4" w:rsidP="000F02E4"/>
    <w:p w14:paraId="44FE0E4E" w14:textId="02320FE7" w:rsidR="00351112" w:rsidRDefault="00351112" w:rsidP="000F02E4">
      <w:pPr>
        <w:pStyle w:val="Ttulo2"/>
      </w:pPr>
      <w:r w:rsidRPr="000F02E4">
        <w:t>Definiciones de Impacto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418"/>
        <w:gridCol w:w="1372"/>
        <w:gridCol w:w="1463"/>
        <w:gridCol w:w="1465"/>
        <w:gridCol w:w="1464"/>
        <w:gridCol w:w="1464"/>
      </w:tblGrid>
      <w:tr w:rsidR="000F02E4" w14:paraId="65113497" w14:textId="77777777" w:rsidTr="000F02E4">
        <w:tc>
          <w:tcPr>
            <w:tcW w:w="1418" w:type="dxa"/>
          </w:tcPr>
          <w:p w14:paraId="3B99AEC3" w14:textId="2A8E4010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Objetivo de Proyecto</w:t>
            </w:r>
          </w:p>
        </w:tc>
        <w:tc>
          <w:tcPr>
            <w:tcW w:w="1372" w:type="dxa"/>
          </w:tcPr>
          <w:p w14:paraId="728D419D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bajo</w:t>
            </w:r>
          </w:p>
          <w:p w14:paraId="11D249E2" w14:textId="359161E2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(0.05)</w:t>
            </w:r>
          </w:p>
        </w:tc>
        <w:tc>
          <w:tcPr>
            <w:tcW w:w="1463" w:type="dxa"/>
          </w:tcPr>
          <w:p w14:paraId="24738FD2" w14:textId="0D20E6C5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B</w:t>
            </w:r>
            <w:r w:rsidRPr="000F02E4">
              <w:rPr>
                <w:rFonts w:ascii="Arial" w:hAnsi="Arial" w:cs="Arial"/>
              </w:rPr>
              <w:t>ajo</w:t>
            </w:r>
          </w:p>
          <w:p w14:paraId="4B690AD0" w14:textId="2EE958E2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(0.</w:t>
            </w:r>
            <w:r w:rsidRPr="000F02E4">
              <w:rPr>
                <w:rFonts w:ascii="Arial" w:hAnsi="Arial" w:cs="Arial"/>
              </w:rPr>
              <w:t>10</w:t>
            </w:r>
            <w:r w:rsidRPr="000F02E4">
              <w:rPr>
                <w:rFonts w:ascii="Arial" w:hAnsi="Arial" w:cs="Arial"/>
              </w:rPr>
              <w:t>)</w:t>
            </w:r>
          </w:p>
        </w:tc>
        <w:tc>
          <w:tcPr>
            <w:tcW w:w="1465" w:type="dxa"/>
          </w:tcPr>
          <w:p w14:paraId="490398F0" w14:textId="083C9BC9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Medio</w:t>
            </w:r>
          </w:p>
          <w:p w14:paraId="17D0B1BF" w14:textId="15EFCFC9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(0.</w:t>
            </w:r>
            <w:r w:rsidRPr="000F02E4">
              <w:rPr>
                <w:rFonts w:ascii="Arial" w:hAnsi="Arial" w:cs="Arial"/>
              </w:rPr>
              <w:t>20</w:t>
            </w:r>
            <w:r w:rsidRPr="000F02E4">
              <w:rPr>
                <w:rFonts w:ascii="Arial" w:hAnsi="Arial" w:cs="Arial"/>
              </w:rPr>
              <w:t>)</w:t>
            </w:r>
          </w:p>
        </w:tc>
        <w:tc>
          <w:tcPr>
            <w:tcW w:w="1464" w:type="dxa"/>
          </w:tcPr>
          <w:p w14:paraId="2C03062C" w14:textId="4F4B830A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Alto</w:t>
            </w:r>
          </w:p>
          <w:p w14:paraId="3C3F9A3E" w14:textId="354E39FC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(0.</w:t>
            </w:r>
            <w:r w:rsidRPr="000F02E4">
              <w:rPr>
                <w:rFonts w:ascii="Arial" w:hAnsi="Arial" w:cs="Arial"/>
              </w:rPr>
              <w:t>40</w:t>
            </w:r>
            <w:r w:rsidRPr="000F02E4">
              <w:rPr>
                <w:rFonts w:ascii="Arial" w:hAnsi="Arial" w:cs="Arial"/>
              </w:rPr>
              <w:t>)</w:t>
            </w:r>
          </w:p>
        </w:tc>
        <w:tc>
          <w:tcPr>
            <w:tcW w:w="1464" w:type="dxa"/>
          </w:tcPr>
          <w:p w14:paraId="15133791" w14:textId="3C150EE9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Alto</w:t>
            </w:r>
          </w:p>
          <w:p w14:paraId="6F0D1CA7" w14:textId="52311A4F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(0.</w:t>
            </w:r>
            <w:r w:rsidRPr="000F02E4">
              <w:rPr>
                <w:rFonts w:ascii="Arial" w:hAnsi="Arial" w:cs="Arial"/>
              </w:rPr>
              <w:t>80</w:t>
            </w:r>
            <w:r w:rsidRPr="000F02E4">
              <w:rPr>
                <w:rFonts w:ascii="Arial" w:hAnsi="Arial" w:cs="Arial"/>
              </w:rPr>
              <w:t>)</w:t>
            </w:r>
          </w:p>
        </w:tc>
      </w:tr>
      <w:tr w:rsidR="000F02E4" w14:paraId="4E1E343D" w14:textId="77777777" w:rsidTr="000F02E4">
        <w:tc>
          <w:tcPr>
            <w:tcW w:w="1418" w:type="dxa"/>
          </w:tcPr>
          <w:p w14:paraId="601B83DB" w14:textId="3700BF85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Alcance</w:t>
            </w:r>
          </w:p>
        </w:tc>
        <w:tc>
          <w:tcPr>
            <w:tcW w:w="1372" w:type="dxa"/>
          </w:tcPr>
          <w:p w14:paraId="1A9E6431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14:paraId="49767A66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614289A6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0A7830A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455AF963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14:paraId="6202C1D5" w14:textId="77777777" w:rsidTr="000F02E4">
        <w:tc>
          <w:tcPr>
            <w:tcW w:w="1418" w:type="dxa"/>
          </w:tcPr>
          <w:p w14:paraId="77C6E9DD" w14:textId="64E18EEA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Cronograma</w:t>
            </w:r>
          </w:p>
        </w:tc>
        <w:tc>
          <w:tcPr>
            <w:tcW w:w="1372" w:type="dxa"/>
          </w:tcPr>
          <w:p w14:paraId="2506BE18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14:paraId="0EB76D79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2DEF6AC3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54DF9055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1FB0F063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14:paraId="520553F5" w14:textId="77777777" w:rsidTr="000F02E4">
        <w:tc>
          <w:tcPr>
            <w:tcW w:w="1418" w:type="dxa"/>
          </w:tcPr>
          <w:p w14:paraId="1ED2E73E" w14:textId="1785497E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Costo</w:t>
            </w:r>
          </w:p>
        </w:tc>
        <w:tc>
          <w:tcPr>
            <w:tcW w:w="1372" w:type="dxa"/>
          </w:tcPr>
          <w:p w14:paraId="1BFDE75A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14:paraId="76A13984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22286448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029BE438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318EE574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14:paraId="1CF2661A" w14:textId="77777777" w:rsidTr="000F02E4">
        <w:tc>
          <w:tcPr>
            <w:tcW w:w="1418" w:type="dxa"/>
          </w:tcPr>
          <w:p w14:paraId="3172AD0E" w14:textId="605EBA4C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Calidad</w:t>
            </w:r>
          </w:p>
        </w:tc>
        <w:tc>
          <w:tcPr>
            <w:tcW w:w="1372" w:type="dxa"/>
          </w:tcPr>
          <w:p w14:paraId="1765BDC4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3" w:type="dxa"/>
          </w:tcPr>
          <w:p w14:paraId="352DCD37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5" w:type="dxa"/>
          </w:tcPr>
          <w:p w14:paraId="3926759F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137B28E9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64" w:type="dxa"/>
          </w:tcPr>
          <w:p w14:paraId="76DD2571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D29237A" w14:textId="77777777" w:rsidR="000F02E4" w:rsidRPr="000F02E4" w:rsidRDefault="000F02E4" w:rsidP="000F02E4"/>
    <w:p w14:paraId="42BF9E71" w14:textId="77777777" w:rsidR="000F02E4" w:rsidRPr="000F02E4" w:rsidRDefault="000F02E4" w:rsidP="000F02E4"/>
    <w:p w14:paraId="66419435" w14:textId="50872B4F" w:rsidR="00351112" w:rsidRPr="000F02E4" w:rsidRDefault="00351112" w:rsidP="000F02E4">
      <w:pPr>
        <w:pStyle w:val="Ttulo1"/>
      </w:pPr>
      <w:r w:rsidRPr="000F02E4">
        <w:t>Matriz de Probabilidad</w:t>
      </w:r>
      <w:r w:rsidR="000F02E4" w:rsidRPr="000F02E4">
        <w:t xml:space="preserve"> e Impacto</w:t>
      </w:r>
    </w:p>
    <w:p w14:paraId="6C954E30" w14:textId="6E0AB888" w:rsidR="000F02E4" w:rsidRDefault="000F02E4" w:rsidP="000F02E4">
      <w:pPr>
        <w:pStyle w:val="Ttulo2"/>
      </w:pPr>
      <w:r w:rsidRPr="000F02E4">
        <w:t>Amenazas</w:t>
      </w:r>
    </w:p>
    <w:p w14:paraId="2C5634BD" w14:textId="77777777" w:rsidR="000F02E4" w:rsidRPr="000F02E4" w:rsidRDefault="000F02E4" w:rsidP="000F02E4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910"/>
        <w:gridCol w:w="1320"/>
        <w:gridCol w:w="1320"/>
        <w:gridCol w:w="1323"/>
        <w:gridCol w:w="1319"/>
        <w:gridCol w:w="1320"/>
      </w:tblGrid>
      <w:tr w:rsidR="000F02E4" w:rsidRPr="000F02E4" w14:paraId="04310B47" w14:textId="77777777" w:rsidTr="003869FE">
        <w:tc>
          <w:tcPr>
            <w:tcW w:w="2044" w:type="dxa"/>
            <w:gridSpan w:val="2"/>
            <w:vMerge w:val="restart"/>
          </w:tcPr>
          <w:p w14:paraId="0603EDE0" w14:textId="77777777" w:rsidR="000F02E4" w:rsidRPr="000F02E4" w:rsidRDefault="000F02E4" w:rsidP="003869FE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Impacto</w:t>
            </w:r>
          </w:p>
          <w:p w14:paraId="5FC95A54" w14:textId="77777777" w:rsidR="000F02E4" w:rsidRPr="000F02E4" w:rsidRDefault="000F02E4" w:rsidP="003869FE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Probabilidad</w:t>
            </w:r>
          </w:p>
        </w:tc>
        <w:tc>
          <w:tcPr>
            <w:tcW w:w="1320" w:type="dxa"/>
          </w:tcPr>
          <w:p w14:paraId="4A9B2BF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Bajo</w:t>
            </w:r>
          </w:p>
        </w:tc>
        <w:tc>
          <w:tcPr>
            <w:tcW w:w="1320" w:type="dxa"/>
          </w:tcPr>
          <w:p w14:paraId="3DF1BE2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Bajo</w:t>
            </w:r>
          </w:p>
        </w:tc>
        <w:tc>
          <w:tcPr>
            <w:tcW w:w="1323" w:type="dxa"/>
          </w:tcPr>
          <w:p w14:paraId="7E19A753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Medio</w:t>
            </w:r>
          </w:p>
        </w:tc>
        <w:tc>
          <w:tcPr>
            <w:tcW w:w="1319" w:type="dxa"/>
          </w:tcPr>
          <w:p w14:paraId="3935195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Alto</w:t>
            </w:r>
          </w:p>
        </w:tc>
        <w:tc>
          <w:tcPr>
            <w:tcW w:w="1320" w:type="dxa"/>
          </w:tcPr>
          <w:p w14:paraId="4519A739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Alto</w:t>
            </w:r>
          </w:p>
        </w:tc>
      </w:tr>
      <w:tr w:rsidR="000F02E4" w:rsidRPr="000F02E4" w14:paraId="51452746" w14:textId="77777777" w:rsidTr="003869FE">
        <w:tc>
          <w:tcPr>
            <w:tcW w:w="2044" w:type="dxa"/>
            <w:gridSpan w:val="2"/>
            <w:vMerge/>
          </w:tcPr>
          <w:p w14:paraId="688A66E7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209A8A08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0.05</w:t>
            </w:r>
          </w:p>
        </w:tc>
        <w:tc>
          <w:tcPr>
            <w:tcW w:w="1320" w:type="dxa"/>
          </w:tcPr>
          <w:p w14:paraId="63AE0DC6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0.10</w:t>
            </w:r>
          </w:p>
        </w:tc>
        <w:tc>
          <w:tcPr>
            <w:tcW w:w="1323" w:type="dxa"/>
          </w:tcPr>
          <w:p w14:paraId="27535FF7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0.20</w:t>
            </w:r>
          </w:p>
        </w:tc>
        <w:tc>
          <w:tcPr>
            <w:tcW w:w="1319" w:type="dxa"/>
          </w:tcPr>
          <w:p w14:paraId="449543F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0.40</w:t>
            </w:r>
          </w:p>
        </w:tc>
        <w:tc>
          <w:tcPr>
            <w:tcW w:w="1320" w:type="dxa"/>
          </w:tcPr>
          <w:p w14:paraId="2D5C841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0.80</w:t>
            </w:r>
          </w:p>
        </w:tc>
      </w:tr>
      <w:tr w:rsidR="000F02E4" w:rsidRPr="000F02E4" w14:paraId="7EA3AC5F" w14:textId="77777777" w:rsidTr="003869FE">
        <w:tc>
          <w:tcPr>
            <w:tcW w:w="1134" w:type="dxa"/>
          </w:tcPr>
          <w:p w14:paraId="650080FE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Alta</w:t>
            </w:r>
          </w:p>
        </w:tc>
        <w:tc>
          <w:tcPr>
            <w:tcW w:w="910" w:type="dxa"/>
          </w:tcPr>
          <w:p w14:paraId="5F6184EF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0.90</w:t>
            </w:r>
          </w:p>
        </w:tc>
        <w:tc>
          <w:tcPr>
            <w:tcW w:w="1320" w:type="dxa"/>
          </w:tcPr>
          <w:p w14:paraId="3B35BDE9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17C35B81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3C9A1EC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7F9AC978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70300E5B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2457D76A" w14:textId="77777777" w:rsidTr="003869FE">
        <w:tc>
          <w:tcPr>
            <w:tcW w:w="1134" w:type="dxa"/>
          </w:tcPr>
          <w:p w14:paraId="6818A754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Alta</w:t>
            </w:r>
          </w:p>
        </w:tc>
        <w:tc>
          <w:tcPr>
            <w:tcW w:w="910" w:type="dxa"/>
          </w:tcPr>
          <w:p w14:paraId="14D8343C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0.70</w:t>
            </w:r>
          </w:p>
        </w:tc>
        <w:tc>
          <w:tcPr>
            <w:tcW w:w="1320" w:type="dxa"/>
          </w:tcPr>
          <w:p w14:paraId="455898CB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72EA8A0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2ABDDFB3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513B8F7F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74FCE13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5288485A" w14:textId="77777777" w:rsidTr="003869FE">
        <w:tc>
          <w:tcPr>
            <w:tcW w:w="1134" w:type="dxa"/>
          </w:tcPr>
          <w:p w14:paraId="58EFC36A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Media</w:t>
            </w:r>
          </w:p>
        </w:tc>
        <w:tc>
          <w:tcPr>
            <w:tcW w:w="910" w:type="dxa"/>
          </w:tcPr>
          <w:p w14:paraId="0128A569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0.50</w:t>
            </w:r>
          </w:p>
        </w:tc>
        <w:tc>
          <w:tcPr>
            <w:tcW w:w="1320" w:type="dxa"/>
          </w:tcPr>
          <w:p w14:paraId="0F5E4FD7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3029A268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484830B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1481657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431D3508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02300409" w14:textId="77777777" w:rsidTr="003869FE">
        <w:tc>
          <w:tcPr>
            <w:tcW w:w="1134" w:type="dxa"/>
          </w:tcPr>
          <w:p w14:paraId="514C735F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Baja</w:t>
            </w:r>
          </w:p>
        </w:tc>
        <w:tc>
          <w:tcPr>
            <w:tcW w:w="910" w:type="dxa"/>
          </w:tcPr>
          <w:p w14:paraId="7CF2D2B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0.30</w:t>
            </w:r>
          </w:p>
        </w:tc>
        <w:tc>
          <w:tcPr>
            <w:tcW w:w="1320" w:type="dxa"/>
          </w:tcPr>
          <w:p w14:paraId="0A8A69BC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7B070E0F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58B3619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74B2C4E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09399C5B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3AAC82E1" w14:textId="77777777" w:rsidTr="003869FE">
        <w:tc>
          <w:tcPr>
            <w:tcW w:w="1134" w:type="dxa"/>
          </w:tcPr>
          <w:p w14:paraId="071790DC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Baja</w:t>
            </w:r>
          </w:p>
        </w:tc>
        <w:tc>
          <w:tcPr>
            <w:tcW w:w="910" w:type="dxa"/>
          </w:tcPr>
          <w:p w14:paraId="2E1CF54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0.10</w:t>
            </w:r>
          </w:p>
        </w:tc>
        <w:tc>
          <w:tcPr>
            <w:tcW w:w="1320" w:type="dxa"/>
          </w:tcPr>
          <w:p w14:paraId="27F9AB54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302E6F4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006EAF27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31420C2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4DD9E17E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1F16D88" w14:textId="77777777" w:rsidR="000F02E4" w:rsidRPr="000F02E4" w:rsidRDefault="000F02E4" w:rsidP="000F02E4"/>
    <w:p w14:paraId="3EB78633" w14:textId="5C67E4B6" w:rsidR="000F02E4" w:rsidRDefault="000F02E4" w:rsidP="000F02E4">
      <w:pPr>
        <w:pStyle w:val="Ttulo2"/>
      </w:pPr>
      <w:r w:rsidRPr="000F02E4">
        <w:t>Oportunidades</w:t>
      </w:r>
    </w:p>
    <w:p w14:paraId="18BE07AA" w14:textId="77777777" w:rsidR="000F02E4" w:rsidRPr="000F02E4" w:rsidRDefault="000F02E4" w:rsidP="000F02E4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910"/>
        <w:gridCol w:w="1320"/>
        <w:gridCol w:w="1320"/>
        <w:gridCol w:w="1323"/>
        <w:gridCol w:w="1319"/>
        <w:gridCol w:w="1320"/>
      </w:tblGrid>
      <w:tr w:rsidR="000F02E4" w:rsidRPr="000F02E4" w14:paraId="5A245D07" w14:textId="77777777" w:rsidTr="003869FE">
        <w:tc>
          <w:tcPr>
            <w:tcW w:w="2044" w:type="dxa"/>
            <w:gridSpan w:val="2"/>
            <w:vMerge w:val="restart"/>
          </w:tcPr>
          <w:p w14:paraId="6F007A15" w14:textId="77777777" w:rsidR="000F02E4" w:rsidRPr="000F02E4" w:rsidRDefault="000F02E4" w:rsidP="003869FE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Impacto</w:t>
            </w:r>
          </w:p>
          <w:p w14:paraId="00586C7C" w14:textId="77777777" w:rsidR="000F02E4" w:rsidRPr="000F02E4" w:rsidRDefault="000F02E4" w:rsidP="003869FE">
            <w:pPr>
              <w:spacing w:line="276" w:lineRule="auto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Probabilidad</w:t>
            </w:r>
          </w:p>
        </w:tc>
        <w:tc>
          <w:tcPr>
            <w:tcW w:w="1320" w:type="dxa"/>
          </w:tcPr>
          <w:p w14:paraId="5B467BAE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Bajo</w:t>
            </w:r>
          </w:p>
        </w:tc>
        <w:tc>
          <w:tcPr>
            <w:tcW w:w="1320" w:type="dxa"/>
          </w:tcPr>
          <w:p w14:paraId="3A03A99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Bajo</w:t>
            </w:r>
          </w:p>
        </w:tc>
        <w:tc>
          <w:tcPr>
            <w:tcW w:w="1323" w:type="dxa"/>
          </w:tcPr>
          <w:p w14:paraId="398EC76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Medio</w:t>
            </w:r>
          </w:p>
        </w:tc>
        <w:tc>
          <w:tcPr>
            <w:tcW w:w="1319" w:type="dxa"/>
          </w:tcPr>
          <w:p w14:paraId="35837176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Alto</w:t>
            </w:r>
          </w:p>
        </w:tc>
        <w:tc>
          <w:tcPr>
            <w:tcW w:w="1320" w:type="dxa"/>
          </w:tcPr>
          <w:p w14:paraId="0EA48F91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Alto</w:t>
            </w:r>
          </w:p>
        </w:tc>
      </w:tr>
      <w:tr w:rsidR="000F02E4" w:rsidRPr="000F02E4" w14:paraId="2B0907D6" w14:textId="77777777" w:rsidTr="003869FE">
        <w:tc>
          <w:tcPr>
            <w:tcW w:w="2044" w:type="dxa"/>
            <w:gridSpan w:val="2"/>
            <w:vMerge/>
          </w:tcPr>
          <w:p w14:paraId="4011CDF4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0616DF83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0.05</w:t>
            </w:r>
          </w:p>
        </w:tc>
        <w:tc>
          <w:tcPr>
            <w:tcW w:w="1320" w:type="dxa"/>
          </w:tcPr>
          <w:p w14:paraId="36895E36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0.10</w:t>
            </w:r>
          </w:p>
        </w:tc>
        <w:tc>
          <w:tcPr>
            <w:tcW w:w="1323" w:type="dxa"/>
          </w:tcPr>
          <w:p w14:paraId="4EF00B3E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0.20</w:t>
            </w:r>
          </w:p>
        </w:tc>
        <w:tc>
          <w:tcPr>
            <w:tcW w:w="1319" w:type="dxa"/>
          </w:tcPr>
          <w:p w14:paraId="69EC2A41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0.40</w:t>
            </w:r>
          </w:p>
        </w:tc>
        <w:tc>
          <w:tcPr>
            <w:tcW w:w="1320" w:type="dxa"/>
          </w:tcPr>
          <w:p w14:paraId="241DEC9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0.80</w:t>
            </w:r>
          </w:p>
        </w:tc>
      </w:tr>
      <w:tr w:rsidR="000F02E4" w:rsidRPr="000F02E4" w14:paraId="4331CBB9" w14:textId="77777777" w:rsidTr="003869FE">
        <w:tc>
          <w:tcPr>
            <w:tcW w:w="1134" w:type="dxa"/>
          </w:tcPr>
          <w:p w14:paraId="147E6713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Alta</w:t>
            </w:r>
          </w:p>
        </w:tc>
        <w:tc>
          <w:tcPr>
            <w:tcW w:w="910" w:type="dxa"/>
          </w:tcPr>
          <w:p w14:paraId="5044FE9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0.90</w:t>
            </w:r>
          </w:p>
        </w:tc>
        <w:tc>
          <w:tcPr>
            <w:tcW w:w="1320" w:type="dxa"/>
          </w:tcPr>
          <w:p w14:paraId="01E7098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17641A8A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765AEBF6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191B265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4199C54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2BC3E637" w14:textId="77777777" w:rsidTr="003869FE">
        <w:tc>
          <w:tcPr>
            <w:tcW w:w="1134" w:type="dxa"/>
          </w:tcPr>
          <w:p w14:paraId="6861420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Alta</w:t>
            </w:r>
          </w:p>
        </w:tc>
        <w:tc>
          <w:tcPr>
            <w:tcW w:w="910" w:type="dxa"/>
          </w:tcPr>
          <w:p w14:paraId="762E43B4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0.70</w:t>
            </w:r>
          </w:p>
        </w:tc>
        <w:tc>
          <w:tcPr>
            <w:tcW w:w="1320" w:type="dxa"/>
          </w:tcPr>
          <w:p w14:paraId="67E84FB1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56462A84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5CD9F566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30A83607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402D7A91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7D2E863F" w14:textId="77777777" w:rsidTr="003869FE">
        <w:tc>
          <w:tcPr>
            <w:tcW w:w="1134" w:type="dxa"/>
          </w:tcPr>
          <w:p w14:paraId="1563A82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Media</w:t>
            </w:r>
          </w:p>
        </w:tc>
        <w:tc>
          <w:tcPr>
            <w:tcW w:w="910" w:type="dxa"/>
          </w:tcPr>
          <w:p w14:paraId="2B3656F4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0.50</w:t>
            </w:r>
          </w:p>
        </w:tc>
        <w:tc>
          <w:tcPr>
            <w:tcW w:w="1320" w:type="dxa"/>
          </w:tcPr>
          <w:p w14:paraId="5EB29B5E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04FF3EFE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4F20419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2380CA8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1EE61E8B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4BBB9FBC" w14:textId="77777777" w:rsidTr="003869FE">
        <w:tc>
          <w:tcPr>
            <w:tcW w:w="1134" w:type="dxa"/>
          </w:tcPr>
          <w:p w14:paraId="7CE11139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Baja</w:t>
            </w:r>
          </w:p>
        </w:tc>
        <w:tc>
          <w:tcPr>
            <w:tcW w:w="910" w:type="dxa"/>
          </w:tcPr>
          <w:p w14:paraId="615EBF1A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0.30</w:t>
            </w:r>
          </w:p>
        </w:tc>
        <w:tc>
          <w:tcPr>
            <w:tcW w:w="1320" w:type="dxa"/>
          </w:tcPr>
          <w:p w14:paraId="0AD62AFB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553B8D30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68A45881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03E4468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67734219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:rsidRPr="000F02E4" w14:paraId="4112CA46" w14:textId="77777777" w:rsidTr="003869FE">
        <w:tc>
          <w:tcPr>
            <w:tcW w:w="1134" w:type="dxa"/>
          </w:tcPr>
          <w:p w14:paraId="77EBC34A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Muy Baja</w:t>
            </w:r>
          </w:p>
        </w:tc>
        <w:tc>
          <w:tcPr>
            <w:tcW w:w="910" w:type="dxa"/>
          </w:tcPr>
          <w:p w14:paraId="2AAFDF7A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0.10</w:t>
            </w:r>
          </w:p>
        </w:tc>
        <w:tc>
          <w:tcPr>
            <w:tcW w:w="1320" w:type="dxa"/>
          </w:tcPr>
          <w:p w14:paraId="381D0CE2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4D841178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3" w:type="dxa"/>
          </w:tcPr>
          <w:p w14:paraId="5E9EFA7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19" w:type="dxa"/>
          </w:tcPr>
          <w:p w14:paraId="13FC7BB5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5822909D" w14:textId="77777777" w:rsidR="000F02E4" w:rsidRPr="000F02E4" w:rsidRDefault="000F02E4" w:rsidP="003869FE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7673F9F" w14:textId="77777777" w:rsidR="000F02E4" w:rsidRPr="000F02E4" w:rsidRDefault="000F02E4" w:rsidP="000F02E4"/>
    <w:p w14:paraId="737D2F39" w14:textId="25EABC1F" w:rsidR="00351112" w:rsidRDefault="000F02E4" w:rsidP="000F02E4">
      <w:pPr>
        <w:pStyle w:val="Ttulo1"/>
      </w:pPr>
      <w:r>
        <w:t>Formatos de los Informes</w:t>
      </w:r>
    </w:p>
    <w:p w14:paraId="393FC854" w14:textId="67366B8E" w:rsidR="000F02E4" w:rsidRDefault="000F02E4" w:rsidP="000F02E4">
      <w:pPr>
        <w:pStyle w:val="Ttulo1"/>
      </w:pPr>
      <w:r>
        <w:t>Seguimiento</w:t>
      </w:r>
    </w:p>
    <w:p w14:paraId="2DC908AB" w14:textId="7D263234" w:rsidR="000F02E4" w:rsidRDefault="000F02E4" w:rsidP="000F02E4">
      <w:pPr>
        <w:pStyle w:val="Ttulo1"/>
      </w:pPr>
      <w:r>
        <w:t>Aprobaciones</w:t>
      </w:r>
    </w:p>
    <w:p w14:paraId="3D60FED6" w14:textId="77777777" w:rsidR="000F02E4" w:rsidRPr="000F02E4" w:rsidRDefault="000F02E4" w:rsidP="000F02E4"/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402"/>
        <w:gridCol w:w="2127"/>
        <w:gridCol w:w="3117"/>
      </w:tblGrid>
      <w:tr w:rsidR="000F02E4" w14:paraId="13E29FDC" w14:textId="77777777" w:rsidTr="000F02E4">
        <w:tc>
          <w:tcPr>
            <w:tcW w:w="3402" w:type="dxa"/>
          </w:tcPr>
          <w:p w14:paraId="036F511C" w14:textId="04A022B2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Aprobador</w:t>
            </w:r>
          </w:p>
        </w:tc>
        <w:tc>
          <w:tcPr>
            <w:tcW w:w="2127" w:type="dxa"/>
          </w:tcPr>
          <w:p w14:paraId="60873F04" w14:textId="5AB0A543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Fecha</w:t>
            </w:r>
          </w:p>
        </w:tc>
        <w:tc>
          <w:tcPr>
            <w:tcW w:w="3117" w:type="dxa"/>
          </w:tcPr>
          <w:p w14:paraId="3F895DDC" w14:textId="6C5E9A31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F02E4">
              <w:rPr>
                <w:rFonts w:ascii="Arial" w:hAnsi="Arial" w:cs="Arial"/>
              </w:rPr>
              <w:t>Firma</w:t>
            </w:r>
          </w:p>
        </w:tc>
      </w:tr>
      <w:tr w:rsidR="000F02E4" w14:paraId="4D3531DC" w14:textId="77777777" w:rsidTr="000F02E4">
        <w:tc>
          <w:tcPr>
            <w:tcW w:w="3402" w:type="dxa"/>
          </w:tcPr>
          <w:p w14:paraId="781B73B7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5033278B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580E745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F02E4" w14:paraId="4E00EE38" w14:textId="77777777" w:rsidTr="000F02E4">
        <w:tc>
          <w:tcPr>
            <w:tcW w:w="3402" w:type="dxa"/>
          </w:tcPr>
          <w:p w14:paraId="0CC69F10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27" w:type="dxa"/>
          </w:tcPr>
          <w:p w14:paraId="3AD0EFFF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7C93D28A" w14:textId="77777777" w:rsidR="000F02E4" w:rsidRPr="000F02E4" w:rsidRDefault="000F02E4" w:rsidP="000F02E4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736C27C" w14:textId="77777777" w:rsidR="000F02E4" w:rsidRPr="000F02E4" w:rsidRDefault="000F02E4" w:rsidP="000F02E4"/>
    <w:p w14:paraId="690A27E3" w14:textId="77CF878A" w:rsidR="00351112" w:rsidRPr="00351112" w:rsidRDefault="00351112" w:rsidP="007D3651">
      <w:pPr>
        <w:widowControl/>
        <w:spacing w:line="240" w:lineRule="auto"/>
        <w:rPr>
          <w:rFonts w:ascii="Arial" w:hAnsi="Arial" w:cs="Arial"/>
        </w:rPr>
      </w:pPr>
    </w:p>
    <w:sectPr w:rsidR="00351112" w:rsidRPr="00351112" w:rsidSect="008238AB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4A0C7" w14:textId="77777777" w:rsidR="003F5593" w:rsidRDefault="003F5593">
      <w:pPr>
        <w:spacing w:line="240" w:lineRule="auto"/>
      </w:pPr>
      <w:r>
        <w:separator/>
      </w:r>
    </w:p>
  </w:endnote>
  <w:endnote w:type="continuationSeparator" w:id="0">
    <w:p w14:paraId="532D961E" w14:textId="77777777" w:rsidR="003F5593" w:rsidRDefault="003F5593">
      <w:pPr>
        <w:spacing w:line="240" w:lineRule="auto"/>
      </w:pPr>
      <w:r>
        <w:continuationSeparator/>
      </w:r>
    </w:p>
  </w:endnote>
  <w:endnote w:type="continuationNotice" w:id="1">
    <w:p w14:paraId="62C45134" w14:textId="77777777" w:rsidR="003F5593" w:rsidRDefault="003F55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53BFA" w14:textId="77777777" w:rsidR="00CF087C" w:rsidRDefault="00CF08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FAB8C4" w14:textId="77777777" w:rsidR="00CF087C" w:rsidRDefault="00CF08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087C" w14:paraId="3D4013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A08F84" w14:textId="4A37BADD" w:rsidR="00CF087C" w:rsidRPr="003D206A" w:rsidRDefault="00CF087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AE8476" w14:textId="4ABBCE5F" w:rsidR="00CF087C" w:rsidRPr="003D206A" w:rsidRDefault="00CF087C">
          <w:pPr>
            <w:jc w:val="center"/>
          </w:pPr>
          <w:proofErr w:type="spellStart"/>
          <w:r>
            <w:t>TacnaF&amp;D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1C5D9C" w14:textId="77777777" w:rsidR="00CF087C" w:rsidRDefault="00CF087C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proofErr w:type="spellStart"/>
          <w:r>
            <w:rPr>
              <w:rStyle w:val="Nmerodepgina"/>
            </w:rPr>
            <w:t>of</w:t>
          </w:r>
          <w:proofErr w:type="spellEnd"/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5E296F5C" w14:textId="77777777" w:rsidR="00CF087C" w:rsidRDefault="00CF08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C5D3" w14:textId="77777777" w:rsidR="00CF087C" w:rsidRDefault="00CF08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0E6E4" w14:textId="77777777" w:rsidR="003F5593" w:rsidRDefault="003F5593">
      <w:pPr>
        <w:spacing w:line="240" w:lineRule="auto"/>
      </w:pPr>
      <w:r>
        <w:separator/>
      </w:r>
    </w:p>
  </w:footnote>
  <w:footnote w:type="continuationSeparator" w:id="0">
    <w:p w14:paraId="6A0008AB" w14:textId="77777777" w:rsidR="003F5593" w:rsidRDefault="003F5593">
      <w:pPr>
        <w:spacing w:line="240" w:lineRule="auto"/>
      </w:pPr>
      <w:r>
        <w:continuationSeparator/>
      </w:r>
    </w:p>
  </w:footnote>
  <w:footnote w:type="continuationNotice" w:id="1">
    <w:p w14:paraId="6793FA94" w14:textId="77777777" w:rsidR="003F5593" w:rsidRDefault="003F55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087C" w14:paraId="5BE60E39" w14:textId="77777777">
      <w:tc>
        <w:tcPr>
          <w:tcW w:w="6379" w:type="dxa"/>
        </w:tcPr>
        <w:p w14:paraId="4B1B0110" w14:textId="612222A9" w:rsidR="00CF087C" w:rsidRPr="000A7339" w:rsidRDefault="00CF087C">
          <w:r>
            <w:t>Aplicación Móvil de Establecimientos de comida y bebidas</w:t>
          </w:r>
        </w:p>
      </w:tc>
      <w:tc>
        <w:tcPr>
          <w:tcW w:w="3179" w:type="dxa"/>
        </w:tcPr>
        <w:p w14:paraId="6604A976" w14:textId="0B6B7906" w:rsidR="00CF087C" w:rsidRPr="000A7339" w:rsidRDefault="00CF087C">
          <w:pPr>
            <w:tabs>
              <w:tab w:val="left" w:pos="1135"/>
            </w:tabs>
            <w:spacing w:before="40"/>
            <w:ind w:right="68"/>
          </w:pPr>
          <w:r w:rsidRPr="000A7339">
            <w:t xml:space="preserve">  Versión:           </w:t>
          </w:r>
          <w:r w:rsidR="007D3651">
            <w:t>1.0</w:t>
          </w:r>
        </w:p>
      </w:tc>
    </w:tr>
    <w:tr w:rsidR="00CF087C" w14:paraId="42EF4023" w14:textId="77777777">
      <w:tc>
        <w:tcPr>
          <w:tcW w:w="6379" w:type="dxa"/>
        </w:tcPr>
        <w:p w14:paraId="23BC924D" w14:textId="07E0D474" w:rsidR="00CF087C" w:rsidRPr="000A7339" w:rsidRDefault="00351112">
          <w:r>
            <w:t>Plan de Gestión de Riesgos</w:t>
          </w:r>
        </w:p>
      </w:tc>
      <w:tc>
        <w:tcPr>
          <w:tcW w:w="3179" w:type="dxa"/>
        </w:tcPr>
        <w:p w14:paraId="1445558A" w14:textId="4062E8C0" w:rsidR="00CF087C" w:rsidRPr="000A7339" w:rsidRDefault="00CF087C">
          <w:r w:rsidRPr="000A7339">
            <w:t xml:space="preserve">  Fecha: </w:t>
          </w:r>
          <w:r w:rsidR="007D3651">
            <w:t xml:space="preserve"> </w:t>
          </w:r>
          <w:r w:rsidR="00351112">
            <w:t>12</w:t>
          </w:r>
          <w:r w:rsidRPr="000A7339">
            <w:t>/</w:t>
          </w:r>
          <w:r>
            <w:t>1</w:t>
          </w:r>
          <w:r w:rsidR="008238AB">
            <w:t>1</w:t>
          </w:r>
          <w:r w:rsidRPr="000A7339">
            <w:t>/20</w:t>
          </w:r>
          <w:r>
            <w:t>20</w:t>
          </w:r>
        </w:p>
      </w:tc>
    </w:tr>
    <w:tr w:rsidR="00CF087C" w14:paraId="0F2D5EF8" w14:textId="77777777">
      <w:tc>
        <w:tcPr>
          <w:tcW w:w="9558" w:type="dxa"/>
          <w:gridSpan w:val="2"/>
        </w:tcPr>
        <w:p w14:paraId="6F7C509C" w14:textId="7A089546" w:rsidR="00CF087C" w:rsidRPr="000A7339" w:rsidRDefault="00CF087C"/>
      </w:tc>
    </w:tr>
  </w:tbl>
  <w:p w14:paraId="5AA111F4" w14:textId="77777777" w:rsidR="00CF087C" w:rsidRDefault="00CF08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CF56" w14:textId="77777777" w:rsidR="00CF087C" w:rsidRDefault="00CF08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32E95"/>
    <w:multiLevelType w:val="hybridMultilevel"/>
    <w:tmpl w:val="35EE7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E72E0"/>
    <w:multiLevelType w:val="hybridMultilevel"/>
    <w:tmpl w:val="FFFFFFFF"/>
    <w:lvl w:ilvl="0" w:tplc="AF364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C3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29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0E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A8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8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8A3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9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C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414FDD"/>
    <w:multiLevelType w:val="hybridMultilevel"/>
    <w:tmpl w:val="1A3A9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45ED6"/>
    <w:multiLevelType w:val="hybridMultilevel"/>
    <w:tmpl w:val="FFFFFFFF"/>
    <w:lvl w:ilvl="0" w:tplc="E8D0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D230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E8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C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07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A1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F26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AF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17D4"/>
    <w:multiLevelType w:val="hybridMultilevel"/>
    <w:tmpl w:val="B8AC208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5844C8"/>
    <w:multiLevelType w:val="multilevel"/>
    <w:tmpl w:val="02DE3E0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5CD2E1B"/>
    <w:multiLevelType w:val="hybridMultilevel"/>
    <w:tmpl w:val="FFFFFFFF"/>
    <w:lvl w:ilvl="0" w:tplc="F5266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886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10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4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A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6B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A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B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6EB1911"/>
    <w:multiLevelType w:val="hybridMultilevel"/>
    <w:tmpl w:val="FFFFFFFF"/>
    <w:lvl w:ilvl="0" w:tplc="D37CD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24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10E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C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2A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89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6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B1017"/>
    <w:multiLevelType w:val="hybridMultilevel"/>
    <w:tmpl w:val="F4004E22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5F6135"/>
    <w:multiLevelType w:val="hybridMultilevel"/>
    <w:tmpl w:val="FFFFFFFF"/>
    <w:lvl w:ilvl="0" w:tplc="0810C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306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CC2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2F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4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0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A6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2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9C4560"/>
    <w:multiLevelType w:val="multilevel"/>
    <w:tmpl w:val="489C4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9F292F"/>
    <w:multiLevelType w:val="hybridMultilevel"/>
    <w:tmpl w:val="A49A389E"/>
    <w:lvl w:ilvl="0" w:tplc="343423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2711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886CC3"/>
    <w:multiLevelType w:val="hybridMultilevel"/>
    <w:tmpl w:val="8C34379A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9" w15:restartNumberingAfterBreak="0">
    <w:nsid w:val="5D1243E9"/>
    <w:multiLevelType w:val="hybridMultilevel"/>
    <w:tmpl w:val="FFFFFFFF"/>
    <w:lvl w:ilvl="0" w:tplc="2A100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685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F28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26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C5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2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9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6D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4323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F62291"/>
    <w:multiLevelType w:val="hybridMultilevel"/>
    <w:tmpl w:val="FFFFFFFF"/>
    <w:lvl w:ilvl="0" w:tplc="7E5E7284">
      <w:start w:val="1"/>
      <w:numFmt w:val="decimal"/>
      <w:lvlText w:val="%1."/>
      <w:lvlJc w:val="left"/>
      <w:pPr>
        <w:ind w:left="720" w:hanging="360"/>
      </w:pPr>
    </w:lvl>
    <w:lvl w:ilvl="1" w:tplc="C2DE3FFA">
      <w:start w:val="1"/>
      <w:numFmt w:val="lowerLetter"/>
      <w:lvlText w:val="%2."/>
      <w:lvlJc w:val="left"/>
      <w:pPr>
        <w:ind w:left="1440" w:hanging="360"/>
      </w:pPr>
    </w:lvl>
    <w:lvl w:ilvl="2" w:tplc="EC0C490C">
      <w:start w:val="1"/>
      <w:numFmt w:val="lowerRoman"/>
      <w:lvlText w:val="%3."/>
      <w:lvlJc w:val="right"/>
      <w:pPr>
        <w:ind w:left="2160" w:hanging="180"/>
      </w:pPr>
    </w:lvl>
    <w:lvl w:ilvl="3" w:tplc="B24ED128">
      <w:start w:val="1"/>
      <w:numFmt w:val="decimal"/>
      <w:lvlText w:val="%4."/>
      <w:lvlJc w:val="left"/>
      <w:pPr>
        <w:ind w:left="2880" w:hanging="360"/>
      </w:pPr>
    </w:lvl>
    <w:lvl w:ilvl="4" w:tplc="8540860A">
      <w:start w:val="1"/>
      <w:numFmt w:val="lowerLetter"/>
      <w:lvlText w:val="%5."/>
      <w:lvlJc w:val="left"/>
      <w:pPr>
        <w:ind w:left="3600" w:hanging="360"/>
      </w:pPr>
    </w:lvl>
    <w:lvl w:ilvl="5" w:tplc="CC5EEC84">
      <w:start w:val="1"/>
      <w:numFmt w:val="lowerRoman"/>
      <w:lvlText w:val="%6."/>
      <w:lvlJc w:val="right"/>
      <w:pPr>
        <w:ind w:left="4320" w:hanging="180"/>
      </w:pPr>
    </w:lvl>
    <w:lvl w:ilvl="6" w:tplc="2416CFC6">
      <w:start w:val="1"/>
      <w:numFmt w:val="decimal"/>
      <w:lvlText w:val="%7."/>
      <w:lvlJc w:val="left"/>
      <w:pPr>
        <w:ind w:left="5040" w:hanging="360"/>
      </w:pPr>
    </w:lvl>
    <w:lvl w:ilvl="7" w:tplc="56CAD51C">
      <w:start w:val="1"/>
      <w:numFmt w:val="lowerLetter"/>
      <w:lvlText w:val="%8."/>
      <w:lvlJc w:val="left"/>
      <w:pPr>
        <w:ind w:left="5760" w:hanging="360"/>
      </w:pPr>
    </w:lvl>
    <w:lvl w:ilvl="8" w:tplc="228EFCE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4B3BBF"/>
    <w:multiLevelType w:val="multilevel"/>
    <w:tmpl w:val="AE96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97" w:hanging="397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66D7DB4"/>
    <w:multiLevelType w:val="hybridMultilevel"/>
    <w:tmpl w:val="7DA47282"/>
    <w:lvl w:ilvl="0" w:tplc="76E6B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C7B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6B5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DC06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D4B4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5E64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341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ACC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3ECF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766E2F47"/>
    <w:multiLevelType w:val="hybridMultilevel"/>
    <w:tmpl w:val="FFFFFFFF"/>
    <w:lvl w:ilvl="0" w:tplc="F1CEF154">
      <w:start w:val="1"/>
      <w:numFmt w:val="decimal"/>
      <w:lvlText w:val="%1."/>
      <w:lvlJc w:val="left"/>
      <w:pPr>
        <w:ind w:left="720" w:hanging="360"/>
      </w:pPr>
    </w:lvl>
    <w:lvl w:ilvl="1" w:tplc="D456636A">
      <w:start w:val="1"/>
      <w:numFmt w:val="lowerLetter"/>
      <w:lvlText w:val="%2."/>
      <w:lvlJc w:val="left"/>
      <w:pPr>
        <w:ind w:left="1440" w:hanging="360"/>
      </w:pPr>
    </w:lvl>
    <w:lvl w:ilvl="2" w:tplc="3DD22D68">
      <w:start w:val="1"/>
      <w:numFmt w:val="lowerRoman"/>
      <w:lvlText w:val="%3."/>
      <w:lvlJc w:val="right"/>
      <w:pPr>
        <w:ind w:left="2160" w:hanging="180"/>
      </w:pPr>
    </w:lvl>
    <w:lvl w:ilvl="3" w:tplc="74B4BBBA">
      <w:start w:val="1"/>
      <w:numFmt w:val="decimal"/>
      <w:lvlText w:val="%4."/>
      <w:lvlJc w:val="left"/>
      <w:pPr>
        <w:ind w:left="2880" w:hanging="360"/>
      </w:pPr>
    </w:lvl>
    <w:lvl w:ilvl="4" w:tplc="5CCEC608">
      <w:start w:val="1"/>
      <w:numFmt w:val="lowerLetter"/>
      <w:lvlText w:val="%5."/>
      <w:lvlJc w:val="left"/>
      <w:pPr>
        <w:ind w:left="3600" w:hanging="360"/>
      </w:pPr>
    </w:lvl>
    <w:lvl w:ilvl="5" w:tplc="B56442FC">
      <w:start w:val="1"/>
      <w:numFmt w:val="lowerRoman"/>
      <w:lvlText w:val="%6."/>
      <w:lvlJc w:val="right"/>
      <w:pPr>
        <w:ind w:left="4320" w:hanging="180"/>
      </w:pPr>
    </w:lvl>
    <w:lvl w:ilvl="6" w:tplc="3C6ED774">
      <w:start w:val="1"/>
      <w:numFmt w:val="decimal"/>
      <w:lvlText w:val="%7."/>
      <w:lvlJc w:val="left"/>
      <w:pPr>
        <w:ind w:left="5040" w:hanging="360"/>
      </w:pPr>
    </w:lvl>
    <w:lvl w:ilvl="7" w:tplc="F4CCBCBC">
      <w:start w:val="1"/>
      <w:numFmt w:val="lowerLetter"/>
      <w:lvlText w:val="%8."/>
      <w:lvlJc w:val="left"/>
      <w:pPr>
        <w:ind w:left="5760" w:hanging="360"/>
      </w:pPr>
    </w:lvl>
    <w:lvl w:ilvl="8" w:tplc="15F01730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E9617F9"/>
    <w:multiLevelType w:val="hybridMultilevel"/>
    <w:tmpl w:val="B610269C"/>
    <w:lvl w:ilvl="0" w:tplc="29785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9"/>
  </w:num>
  <w:num w:numId="4">
    <w:abstractNumId w:val="26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6"/>
  </w:num>
  <w:num w:numId="9">
    <w:abstractNumId w:val="5"/>
  </w:num>
  <w:num w:numId="10">
    <w:abstractNumId w:val="17"/>
  </w:num>
  <w:num w:numId="11">
    <w:abstractNumId w:val="13"/>
  </w:num>
  <w:num w:numId="12">
    <w:abstractNumId w:val="34"/>
  </w:num>
  <w:num w:numId="13">
    <w:abstractNumId w:val="12"/>
  </w:num>
  <w:num w:numId="14">
    <w:abstractNumId w:val="9"/>
  </w:num>
  <w:num w:numId="15">
    <w:abstractNumId w:val="33"/>
  </w:num>
  <w:num w:numId="16">
    <w:abstractNumId w:val="23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31"/>
  </w:num>
  <w:num w:numId="22">
    <w:abstractNumId w:val="15"/>
  </w:num>
  <w:num w:numId="23">
    <w:abstractNumId w:val="8"/>
  </w:num>
  <w:num w:numId="24">
    <w:abstractNumId w:val="19"/>
  </w:num>
  <w:num w:numId="25">
    <w:abstractNumId w:val="40"/>
  </w:num>
  <w:num w:numId="26">
    <w:abstractNumId w:val="25"/>
  </w:num>
  <w:num w:numId="27">
    <w:abstractNumId w:val="16"/>
  </w:num>
  <w:num w:numId="28">
    <w:abstractNumId w:val="4"/>
  </w:num>
  <w:num w:numId="29">
    <w:abstractNumId w:val="20"/>
  </w:num>
  <w:num w:numId="30">
    <w:abstractNumId w:val="38"/>
  </w:num>
  <w:num w:numId="31">
    <w:abstractNumId w:val="32"/>
  </w:num>
  <w:num w:numId="32">
    <w:abstractNumId w:val="7"/>
  </w:num>
  <w:num w:numId="33">
    <w:abstractNumId w:val="29"/>
  </w:num>
  <w:num w:numId="34">
    <w:abstractNumId w:val="18"/>
  </w:num>
  <w:num w:numId="35">
    <w:abstractNumId w:val="35"/>
  </w:num>
  <w:num w:numId="36">
    <w:abstractNumId w:val="22"/>
  </w:num>
  <w:num w:numId="37">
    <w:abstractNumId w:val="3"/>
  </w:num>
  <w:num w:numId="38">
    <w:abstractNumId w:val="37"/>
  </w:num>
  <w:num w:numId="39">
    <w:abstractNumId w:val="6"/>
  </w:num>
  <w:num w:numId="40">
    <w:abstractNumId w:val="28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C1"/>
    <w:rsid w:val="00000139"/>
    <w:rsid w:val="00001CB1"/>
    <w:rsid w:val="0000774C"/>
    <w:rsid w:val="00011A50"/>
    <w:rsid w:val="00012B30"/>
    <w:rsid w:val="00015071"/>
    <w:rsid w:val="00016450"/>
    <w:rsid w:val="0003007B"/>
    <w:rsid w:val="000361D7"/>
    <w:rsid w:val="000423D7"/>
    <w:rsid w:val="0004326A"/>
    <w:rsid w:val="00047506"/>
    <w:rsid w:val="00060E31"/>
    <w:rsid w:val="0006518C"/>
    <w:rsid w:val="00065631"/>
    <w:rsid w:val="0007328A"/>
    <w:rsid w:val="00075CCD"/>
    <w:rsid w:val="000855D8"/>
    <w:rsid w:val="00085A76"/>
    <w:rsid w:val="00095BF3"/>
    <w:rsid w:val="000A393E"/>
    <w:rsid w:val="000A7339"/>
    <w:rsid w:val="000B3416"/>
    <w:rsid w:val="000C1575"/>
    <w:rsid w:val="000C52C2"/>
    <w:rsid w:val="000D218C"/>
    <w:rsid w:val="000E016D"/>
    <w:rsid w:val="000F02E4"/>
    <w:rsid w:val="000F4E93"/>
    <w:rsid w:val="000F53C5"/>
    <w:rsid w:val="000F550D"/>
    <w:rsid w:val="00107D42"/>
    <w:rsid w:val="001105AF"/>
    <w:rsid w:val="0011677B"/>
    <w:rsid w:val="001271D8"/>
    <w:rsid w:val="00134B87"/>
    <w:rsid w:val="001355EB"/>
    <w:rsid w:val="00161270"/>
    <w:rsid w:val="001625DE"/>
    <w:rsid w:val="0017617B"/>
    <w:rsid w:val="00177862"/>
    <w:rsid w:val="00183913"/>
    <w:rsid w:val="001906DD"/>
    <w:rsid w:val="001967FC"/>
    <w:rsid w:val="001A06B2"/>
    <w:rsid w:val="001A4589"/>
    <w:rsid w:val="001B3F7E"/>
    <w:rsid w:val="001B4A33"/>
    <w:rsid w:val="001B558F"/>
    <w:rsid w:val="001B76A3"/>
    <w:rsid w:val="001C3ADC"/>
    <w:rsid w:val="001C5054"/>
    <w:rsid w:val="001C519F"/>
    <w:rsid w:val="001C784A"/>
    <w:rsid w:val="001C7C4B"/>
    <w:rsid w:val="001D5D34"/>
    <w:rsid w:val="001D6F92"/>
    <w:rsid w:val="001F3AE7"/>
    <w:rsid w:val="001F73FC"/>
    <w:rsid w:val="001F7A4A"/>
    <w:rsid w:val="00202FB8"/>
    <w:rsid w:val="002033D8"/>
    <w:rsid w:val="00203E86"/>
    <w:rsid w:val="00206998"/>
    <w:rsid w:val="0020749F"/>
    <w:rsid w:val="00215878"/>
    <w:rsid w:val="002165AD"/>
    <w:rsid w:val="00223E00"/>
    <w:rsid w:val="00246236"/>
    <w:rsid w:val="0025188E"/>
    <w:rsid w:val="00260C45"/>
    <w:rsid w:val="00262743"/>
    <w:rsid w:val="00263B52"/>
    <w:rsid w:val="00273AED"/>
    <w:rsid w:val="002764AB"/>
    <w:rsid w:val="0028083E"/>
    <w:rsid w:val="002916CE"/>
    <w:rsid w:val="00291955"/>
    <w:rsid w:val="0029260B"/>
    <w:rsid w:val="002B5848"/>
    <w:rsid w:val="002C7E23"/>
    <w:rsid w:val="002D0D8C"/>
    <w:rsid w:val="002D3DE1"/>
    <w:rsid w:val="002D4211"/>
    <w:rsid w:val="002D4648"/>
    <w:rsid w:val="002D50AA"/>
    <w:rsid w:val="002D5348"/>
    <w:rsid w:val="002E1F2F"/>
    <w:rsid w:val="002E4600"/>
    <w:rsid w:val="002E5A42"/>
    <w:rsid w:val="002F21BB"/>
    <w:rsid w:val="002F2D8B"/>
    <w:rsid w:val="00305734"/>
    <w:rsid w:val="00313A19"/>
    <w:rsid w:val="0032199F"/>
    <w:rsid w:val="003230E9"/>
    <w:rsid w:val="00337E7B"/>
    <w:rsid w:val="00344D24"/>
    <w:rsid w:val="00350B68"/>
    <w:rsid w:val="00351112"/>
    <w:rsid w:val="003536D1"/>
    <w:rsid w:val="003617FD"/>
    <w:rsid w:val="0037339D"/>
    <w:rsid w:val="003803CF"/>
    <w:rsid w:val="003811F7"/>
    <w:rsid w:val="003816B8"/>
    <w:rsid w:val="0038319D"/>
    <w:rsid w:val="003839C1"/>
    <w:rsid w:val="003867E5"/>
    <w:rsid w:val="00391A02"/>
    <w:rsid w:val="00395C02"/>
    <w:rsid w:val="003A02CD"/>
    <w:rsid w:val="003B311D"/>
    <w:rsid w:val="003B42B5"/>
    <w:rsid w:val="003C06B2"/>
    <w:rsid w:val="003D206A"/>
    <w:rsid w:val="003D61AA"/>
    <w:rsid w:val="003F5593"/>
    <w:rsid w:val="00412321"/>
    <w:rsid w:val="0042020E"/>
    <w:rsid w:val="00446329"/>
    <w:rsid w:val="0045449E"/>
    <w:rsid w:val="00455657"/>
    <w:rsid w:val="00462064"/>
    <w:rsid w:val="00471746"/>
    <w:rsid w:val="004760DA"/>
    <w:rsid w:val="00476B76"/>
    <w:rsid w:val="00477337"/>
    <w:rsid w:val="00483B82"/>
    <w:rsid w:val="00484342"/>
    <w:rsid w:val="00485D84"/>
    <w:rsid w:val="00491B87"/>
    <w:rsid w:val="00496FAC"/>
    <w:rsid w:val="004979DA"/>
    <w:rsid w:val="004B621E"/>
    <w:rsid w:val="004C16D6"/>
    <w:rsid w:val="004C470D"/>
    <w:rsid w:val="004D4067"/>
    <w:rsid w:val="004D5448"/>
    <w:rsid w:val="004D7B29"/>
    <w:rsid w:val="004E36C6"/>
    <w:rsid w:val="004E52CC"/>
    <w:rsid w:val="004F196E"/>
    <w:rsid w:val="004F61F0"/>
    <w:rsid w:val="00504BA8"/>
    <w:rsid w:val="00505044"/>
    <w:rsid w:val="005071A4"/>
    <w:rsid w:val="00507915"/>
    <w:rsid w:val="00510612"/>
    <w:rsid w:val="00511D1F"/>
    <w:rsid w:val="00513FF5"/>
    <w:rsid w:val="00514097"/>
    <w:rsid w:val="00515B5C"/>
    <w:rsid w:val="00515B7D"/>
    <w:rsid w:val="0053399E"/>
    <w:rsid w:val="0054667B"/>
    <w:rsid w:val="00546966"/>
    <w:rsid w:val="00551083"/>
    <w:rsid w:val="0055704D"/>
    <w:rsid w:val="00561997"/>
    <w:rsid w:val="00573ED9"/>
    <w:rsid w:val="00587E05"/>
    <w:rsid w:val="00593E6A"/>
    <w:rsid w:val="005B2024"/>
    <w:rsid w:val="005B5BCC"/>
    <w:rsid w:val="005C1274"/>
    <w:rsid w:val="005C1769"/>
    <w:rsid w:val="005C36B7"/>
    <w:rsid w:val="005C4BC7"/>
    <w:rsid w:val="005C563D"/>
    <w:rsid w:val="005C64FF"/>
    <w:rsid w:val="005D05C5"/>
    <w:rsid w:val="005D64EC"/>
    <w:rsid w:val="005E00C2"/>
    <w:rsid w:val="005E485C"/>
    <w:rsid w:val="005E4F2B"/>
    <w:rsid w:val="005E60AE"/>
    <w:rsid w:val="005F27D5"/>
    <w:rsid w:val="006069B5"/>
    <w:rsid w:val="00612A25"/>
    <w:rsid w:val="006134A5"/>
    <w:rsid w:val="006220CA"/>
    <w:rsid w:val="00626674"/>
    <w:rsid w:val="00630668"/>
    <w:rsid w:val="006308BD"/>
    <w:rsid w:val="00633E74"/>
    <w:rsid w:val="0064408C"/>
    <w:rsid w:val="00647D6F"/>
    <w:rsid w:val="00650A63"/>
    <w:rsid w:val="00654202"/>
    <w:rsid w:val="00657F1A"/>
    <w:rsid w:val="0066744F"/>
    <w:rsid w:val="00670866"/>
    <w:rsid w:val="00677228"/>
    <w:rsid w:val="00687D71"/>
    <w:rsid w:val="006921C9"/>
    <w:rsid w:val="00696D1E"/>
    <w:rsid w:val="006B34B9"/>
    <w:rsid w:val="006C3EB6"/>
    <w:rsid w:val="006C46E7"/>
    <w:rsid w:val="006C6C58"/>
    <w:rsid w:val="006D1082"/>
    <w:rsid w:val="006D3D11"/>
    <w:rsid w:val="006D5EE0"/>
    <w:rsid w:val="006D7382"/>
    <w:rsid w:val="006E2763"/>
    <w:rsid w:val="006F1178"/>
    <w:rsid w:val="006F1AB8"/>
    <w:rsid w:val="007026C1"/>
    <w:rsid w:val="007028DE"/>
    <w:rsid w:val="00712E17"/>
    <w:rsid w:val="00716011"/>
    <w:rsid w:val="00733C3C"/>
    <w:rsid w:val="00734954"/>
    <w:rsid w:val="00740D5D"/>
    <w:rsid w:val="00741572"/>
    <w:rsid w:val="00744F92"/>
    <w:rsid w:val="007462B6"/>
    <w:rsid w:val="00754652"/>
    <w:rsid w:val="00754A73"/>
    <w:rsid w:val="007761D6"/>
    <w:rsid w:val="007819AE"/>
    <w:rsid w:val="007836E6"/>
    <w:rsid w:val="00790F32"/>
    <w:rsid w:val="007937BB"/>
    <w:rsid w:val="007959B3"/>
    <w:rsid w:val="007A10FE"/>
    <w:rsid w:val="007A17D0"/>
    <w:rsid w:val="007A32CC"/>
    <w:rsid w:val="007A641A"/>
    <w:rsid w:val="007A6F59"/>
    <w:rsid w:val="007B65E1"/>
    <w:rsid w:val="007D3651"/>
    <w:rsid w:val="007D3B1A"/>
    <w:rsid w:val="007E1778"/>
    <w:rsid w:val="007E2F27"/>
    <w:rsid w:val="007E4926"/>
    <w:rsid w:val="00806A36"/>
    <w:rsid w:val="00807991"/>
    <w:rsid w:val="00815E3D"/>
    <w:rsid w:val="008238AB"/>
    <w:rsid w:val="00823A82"/>
    <w:rsid w:val="00834DF2"/>
    <w:rsid w:val="00846D5A"/>
    <w:rsid w:val="00852960"/>
    <w:rsid w:val="00854069"/>
    <w:rsid w:val="008601D3"/>
    <w:rsid w:val="008607CA"/>
    <w:rsid w:val="00862229"/>
    <w:rsid w:val="008762C8"/>
    <w:rsid w:val="00880779"/>
    <w:rsid w:val="00881C86"/>
    <w:rsid w:val="00883F65"/>
    <w:rsid w:val="00893EE3"/>
    <w:rsid w:val="008A33E4"/>
    <w:rsid w:val="008B006B"/>
    <w:rsid w:val="008B26E4"/>
    <w:rsid w:val="008B3FA4"/>
    <w:rsid w:val="008B42EE"/>
    <w:rsid w:val="008C3F72"/>
    <w:rsid w:val="008C605B"/>
    <w:rsid w:val="008D5DE5"/>
    <w:rsid w:val="008D69A4"/>
    <w:rsid w:val="008F2344"/>
    <w:rsid w:val="008F390E"/>
    <w:rsid w:val="008F54E0"/>
    <w:rsid w:val="009308A9"/>
    <w:rsid w:val="00932FC0"/>
    <w:rsid w:val="00937880"/>
    <w:rsid w:val="00937BC5"/>
    <w:rsid w:val="009430B5"/>
    <w:rsid w:val="009473FD"/>
    <w:rsid w:val="00947A32"/>
    <w:rsid w:val="00954E1E"/>
    <w:rsid w:val="009618E8"/>
    <w:rsid w:val="00963CAB"/>
    <w:rsid w:val="0098201F"/>
    <w:rsid w:val="0098774B"/>
    <w:rsid w:val="009957E4"/>
    <w:rsid w:val="009A0603"/>
    <w:rsid w:val="009A1AF4"/>
    <w:rsid w:val="009B0583"/>
    <w:rsid w:val="009B738C"/>
    <w:rsid w:val="009D0FEB"/>
    <w:rsid w:val="009D11C1"/>
    <w:rsid w:val="009D1CBE"/>
    <w:rsid w:val="009E28BE"/>
    <w:rsid w:val="009F1FA5"/>
    <w:rsid w:val="009F2AAA"/>
    <w:rsid w:val="009F4B3F"/>
    <w:rsid w:val="00A14C12"/>
    <w:rsid w:val="00A15ABA"/>
    <w:rsid w:val="00A24542"/>
    <w:rsid w:val="00A36AD6"/>
    <w:rsid w:val="00A46E15"/>
    <w:rsid w:val="00A641A8"/>
    <w:rsid w:val="00A740C3"/>
    <w:rsid w:val="00A808C7"/>
    <w:rsid w:val="00A838C3"/>
    <w:rsid w:val="00A86C57"/>
    <w:rsid w:val="00A960CD"/>
    <w:rsid w:val="00AA7E5F"/>
    <w:rsid w:val="00AB1128"/>
    <w:rsid w:val="00AB4CED"/>
    <w:rsid w:val="00AB667E"/>
    <w:rsid w:val="00AC3223"/>
    <w:rsid w:val="00AC58E2"/>
    <w:rsid w:val="00AE5282"/>
    <w:rsid w:val="00AF797B"/>
    <w:rsid w:val="00B023B5"/>
    <w:rsid w:val="00B06064"/>
    <w:rsid w:val="00B067F0"/>
    <w:rsid w:val="00B15832"/>
    <w:rsid w:val="00B17A50"/>
    <w:rsid w:val="00B24400"/>
    <w:rsid w:val="00B26161"/>
    <w:rsid w:val="00B30145"/>
    <w:rsid w:val="00B43222"/>
    <w:rsid w:val="00B44F94"/>
    <w:rsid w:val="00B46CD1"/>
    <w:rsid w:val="00B500ED"/>
    <w:rsid w:val="00B528FF"/>
    <w:rsid w:val="00B53A33"/>
    <w:rsid w:val="00B80219"/>
    <w:rsid w:val="00B813B5"/>
    <w:rsid w:val="00B8778B"/>
    <w:rsid w:val="00B96B2C"/>
    <w:rsid w:val="00BA0244"/>
    <w:rsid w:val="00BA5CA0"/>
    <w:rsid w:val="00BB2178"/>
    <w:rsid w:val="00BB3B46"/>
    <w:rsid w:val="00BB67DC"/>
    <w:rsid w:val="00BC55FE"/>
    <w:rsid w:val="00BC5BD1"/>
    <w:rsid w:val="00BC5FF9"/>
    <w:rsid w:val="00BD33F4"/>
    <w:rsid w:val="00BE2570"/>
    <w:rsid w:val="00BF3A3A"/>
    <w:rsid w:val="00BF6F4F"/>
    <w:rsid w:val="00BF79FF"/>
    <w:rsid w:val="00C04A5C"/>
    <w:rsid w:val="00C04D36"/>
    <w:rsid w:val="00C07934"/>
    <w:rsid w:val="00C20BC7"/>
    <w:rsid w:val="00C21F27"/>
    <w:rsid w:val="00C24EE1"/>
    <w:rsid w:val="00C301FB"/>
    <w:rsid w:val="00C30D71"/>
    <w:rsid w:val="00C318ED"/>
    <w:rsid w:val="00C362E4"/>
    <w:rsid w:val="00C367EC"/>
    <w:rsid w:val="00C46731"/>
    <w:rsid w:val="00C46760"/>
    <w:rsid w:val="00C6649E"/>
    <w:rsid w:val="00C67086"/>
    <w:rsid w:val="00C718F3"/>
    <w:rsid w:val="00C75EC3"/>
    <w:rsid w:val="00C81BAA"/>
    <w:rsid w:val="00C832B9"/>
    <w:rsid w:val="00C844F0"/>
    <w:rsid w:val="00C84EF1"/>
    <w:rsid w:val="00C858D3"/>
    <w:rsid w:val="00C875AA"/>
    <w:rsid w:val="00CA12B4"/>
    <w:rsid w:val="00CA2CF9"/>
    <w:rsid w:val="00CA3321"/>
    <w:rsid w:val="00CB24E0"/>
    <w:rsid w:val="00CC3BFE"/>
    <w:rsid w:val="00CC55AD"/>
    <w:rsid w:val="00CD65B6"/>
    <w:rsid w:val="00CD7E18"/>
    <w:rsid w:val="00CE0170"/>
    <w:rsid w:val="00CE3CFD"/>
    <w:rsid w:val="00CE4D31"/>
    <w:rsid w:val="00CF087C"/>
    <w:rsid w:val="00CF499F"/>
    <w:rsid w:val="00CF53FD"/>
    <w:rsid w:val="00D007BF"/>
    <w:rsid w:val="00D047AB"/>
    <w:rsid w:val="00D10D04"/>
    <w:rsid w:val="00D11454"/>
    <w:rsid w:val="00D1778C"/>
    <w:rsid w:val="00D22BA0"/>
    <w:rsid w:val="00D32DF6"/>
    <w:rsid w:val="00D43A83"/>
    <w:rsid w:val="00D43C52"/>
    <w:rsid w:val="00D47802"/>
    <w:rsid w:val="00D52E04"/>
    <w:rsid w:val="00D54139"/>
    <w:rsid w:val="00D62AC5"/>
    <w:rsid w:val="00D63B7B"/>
    <w:rsid w:val="00D66AEA"/>
    <w:rsid w:val="00D80E80"/>
    <w:rsid w:val="00D901B3"/>
    <w:rsid w:val="00D9041C"/>
    <w:rsid w:val="00D919DB"/>
    <w:rsid w:val="00D96D4E"/>
    <w:rsid w:val="00DA1E62"/>
    <w:rsid w:val="00DA4F3A"/>
    <w:rsid w:val="00DA53DC"/>
    <w:rsid w:val="00DA54C5"/>
    <w:rsid w:val="00DA6DF8"/>
    <w:rsid w:val="00DA782C"/>
    <w:rsid w:val="00DC0C3D"/>
    <w:rsid w:val="00DC1C9B"/>
    <w:rsid w:val="00DD19A8"/>
    <w:rsid w:val="00DD2EE2"/>
    <w:rsid w:val="00DF0B03"/>
    <w:rsid w:val="00DF4840"/>
    <w:rsid w:val="00E066A2"/>
    <w:rsid w:val="00E12E36"/>
    <w:rsid w:val="00E27632"/>
    <w:rsid w:val="00E30493"/>
    <w:rsid w:val="00E3509D"/>
    <w:rsid w:val="00E41B3B"/>
    <w:rsid w:val="00E52085"/>
    <w:rsid w:val="00E54811"/>
    <w:rsid w:val="00E57C91"/>
    <w:rsid w:val="00E57E97"/>
    <w:rsid w:val="00E607CD"/>
    <w:rsid w:val="00E616F8"/>
    <w:rsid w:val="00E63868"/>
    <w:rsid w:val="00E64E56"/>
    <w:rsid w:val="00E657D2"/>
    <w:rsid w:val="00E65F8B"/>
    <w:rsid w:val="00E67C80"/>
    <w:rsid w:val="00E70C13"/>
    <w:rsid w:val="00E730EF"/>
    <w:rsid w:val="00E82579"/>
    <w:rsid w:val="00E93103"/>
    <w:rsid w:val="00EA1FB4"/>
    <w:rsid w:val="00EA4649"/>
    <w:rsid w:val="00EA7AF2"/>
    <w:rsid w:val="00EB1266"/>
    <w:rsid w:val="00EB4411"/>
    <w:rsid w:val="00ED008F"/>
    <w:rsid w:val="00ED20A0"/>
    <w:rsid w:val="00ED6664"/>
    <w:rsid w:val="00EF3663"/>
    <w:rsid w:val="00F013BF"/>
    <w:rsid w:val="00F045A9"/>
    <w:rsid w:val="00F04A68"/>
    <w:rsid w:val="00F07746"/>
    <w:rsid w:val="00F1036C"/>
    <w:rsid w:val="00F1073F"/>
    <w:rsid w:val="00F14342"/>
    <w:rsid w:val="00F25696"/>
    <w:rsid w:val="00F25DB7"/>
    <w:rsid w:val="00F267ED"/>
    <w:rsid w:val="00F341F0"/>
    <w:rsid w:val="00F36B39"/>
    <w:rsid w:val="00F37B5E"/>
    <w:rsid w:val="00F52DAA"/>
    <w:rsid w:val="00F6410A"/>
    <w:rsid w:val="00F65101"/>
    <w:rsid w:val="00F70B40"/>
    <w:rsid w:val="00F724A3"/>
    <w:rsid w:val="00F74188"/>
    <w:rsid w:val="00F77334"/>
    <w:rsid w:val="00F825B5"/>
    <w:rsid w:val="00F8375C"/>
    <w:rsid w:val="00F84938"/>
    <w:rsid w:val="00FA090B"/>
    <w:rsid w:val="00FA2305"/>
    <w:rsid w:val="00FB2490"/>
    <w:rsid w:val="00FD251D"/>
    <w:rsid w:val="00FD69E0"/>
    <w:rsid w:val="00FE447E"/>
    <w:rsid w:val="012247BE"/>
    <w:rsid w:val="0128CC85"/>
    <w:rsid w:val="0168F255"/>
    <w:rsid w:val="0203787A"/>
    <w:rsid w:val="0250F41B"/>
    <w:rsid w:val="026639F1"/>
    <w:rsid w:val="030358DE"/>
    <w:rsid w:val="03DCEF33"/>
    <w:rsid w:val="041F4F8C"/>
    <w:rsid w:val="0438E4EB"/>
    <w:rsid w:val="0454BCBB"/>
    <w:rsid w:val="058472D7"/>
    <w:rsid w:val="05B617C9"/>
    <w:rsid w:val="07927D66"/>
    <w:rsid w:val="0894AB1E"/>
    <w:rsid w:val="0AB1DCDF"/>
    <w:rsid w:val="0B5B9745"/>
    <w:rsid w:val="0BCA1799"/>
    <w:rsid w:val="0E0220C4"/>
    <w:rsid w:val="0F4E9ABB"/>
    <w:rsid w:val="108341E6"/>
    <w:rsid w:val="113859C0"/>
    <w:rsid w:val="11443581"/>
    <w:rsid w:val="1162F128"/>
    <w:rsid w:val="11B02E1A"/>
    <w:rsid w:val="12B89DB7"/>
    <w:rsid w:val="12BF1BCB"/>
    <w:rsid w:val="133BE2E0"/>
    <w:rsid w:val="133D36DE"/>
    <w:rsid w:val="13FB3DDB"/>
    <w:rsid w:val="144D29BC"/>
    <w:rsid w:val="14BD3742"/>
    <w:rsid w:val="14F5B956"/>
    <w:rsid w:val="16636B24"/>
    <w:rsid w:val="169C3D42"/>
    <w:rsid w:val="16B8CDB4"/>
    <w:rsid w:val="178499B1"/>
    <w:rsid w:val="1839C9C7"/>
    <w:rsid w:val="1880DA0C"/>
    <w:rsid w:val="18D0B469"/>
    <w:rsid w:val="19B1A2C2"/>
    <w:rsid w:val="19C10EB7"/>
    <w:rsid w:val="19EEC867"/>
    <w:rsid w:val="1CF6C66D"/>
    <w:rsid w:val="1D36B5E0"/>
    <w:rsid w:val="1D68DA01"/>
    <w:rsid w:val="1D7EFD99"/>
    <w:rsid w:val="1DF7A608"/>
    <w:rsid w:val="1E069C04"/>
    <w:rsid w:val="1F679453"/>
    <w:rsid w:val="1FC08043"/>
    <w:rsid w:val="213A824E"/>
    <w:rsid w:val="2205F4A5"/>
    <w:rsid w:val="222205BE"/>
    <w:rsid w:val="228FAA90"/>
    <w:rsid w:val="22DC253F"/>
    <w:rsid w:val="22E815BC"/>
    <w:rsid w:val="22F62B80"/>
    <w:rsid w:val="2326FB19"/>
    <w:rsid w:val="2346F61A"/>
    <w:rsid w:val="237CA326"/>
    <w:rsid w:val="239A12E7"/>
    <w:rsid w:val="252FDAC4"/>
    <w:rsid w:val="258A43CC"/>
    <w:rsid w:val="25ECAEDE"/>
    <w:rsid w:val="26A2C2EF"/>
    <w:rsid w:val="26B17CE3"/>
    <w:rsid w:val="281C2C0D"/>
    <w:rsid w:val="285EADFB"/>
    <w:rsid w:val="29F0AA66"/>
    <w:rsid w:val="2ABBA206"/>
    <w:rsid w:val="2CB2A996"/>
    <w:rsid w:val="2D90498E"/>
    <w:rsid w:val="2F023041"/>
    <w:rsid w:val="2FA1B60F"/>
    <w:rsid w:val="2FB477D4"/>
    <w:rsid w:val="3009A506"/>
    <w:rsid w:val="3046BE64"/>
    <w:rsid w:val="30BE2456"/>
    <w:rsid w:val="30BFDC36"/>
    <w:rsid w:val="3151FB3E"/>
    <w:rsid w:val="3154412C"/>
    <w:rsid w:val="31C11615"/>
    <w:rsid w:val="32DA1D32"/>
    <w:rsid w:val="3324C58B"/>
    <w:rsid w:val="33A32F93"/>
    <w:rsid w:val="33B9D5F3"/>
    <w:rsid w:val="3436461F"/>
    <w:rsid w:val="35347DE8"/>
    <w:rsid w:val="3607C8AB"/>
    <w:rsid w:val="364897CD"/>
    <w:rsid w:val="371BEDC4"/>
    <w:rsid w:val="378C7D3F"/>
    <w:rsid w:val="39618FCF"/>
    <w:rsid w:val="3A3FB41F"/>
    <w:rsid w:val="3B992D96"/>
    <w:rsid w:val="3C0EBF4B"/>
    <w:rsid w:val="3C7C4571"/>
    <w:rsid w:val="3CF9332C"/>
    <w:rsid w:val="3D42748D"/>
    <w:rsid w:val="3DA8A4AA"/>
    <w:rsid w:val="3DDA8325"/>
    <w:rsid w:val="3F47962E"/>
    <w:rsid w:val="4067510C"/>
    <w:rsid w:val="40EB7ECE"/>
    <w:rsid w:val="41855FE8"/>
    <w:rsid w:val="426B6403"/>
    <w:rsid w:val="42F6C9FF"/>
    <w:rsid w:val="4306D5FF"/>
    <w:rsid w:val="435A9A1E"/>
    <w:rsid w:val="43F88D6A"/>
    <w:rsid w:val="44BC582D"/>
    <w:rsid w:val="452F23DA"/>
    <w:rsid w:val="46650EAF"/>
    <w:rsid w:val="4735455E"/>
    <w:rsid w:val="478D7A80"/>
    <w:rsid w:val="479D99DD"/>
    <w:rsid w:val="47D0C175"/>
    <w:rsid w:val="48E0CB8D"/>
    <w:rsid w:val="4912645D"/>
    <w:rsid w:val="49572A99"/>
    <w:rsid w:val="499009D0"/>
    <w:rsid w:val="49973DBD"/>
    <w:rsid w:val="4A128C98"/>
    <w:rsid w:val="4A1A3402"/>
    <w:rsid w:val="4A5426B6"/>
    <w:rsid w:val="4A63C9D9"/>
    <w:rsid w:val="4B83C061"/>
    <w:rsid w:val="4C0E3D76"/>
    <w:rsid w:val="4CFA6D64"/>
    <w:rsid w:val="4E890956"/>
    <w:rsid w:val="4EA3C840"/>
    <w:rsid w:val="4EF08E4B"/>
    <w:rsid w:val="4F01168D"/>
    <w:rsid w:val="51642EB8"/>
    <w:rsid w:val="51650C97"/>
    <w:rsid w:val="51C2146B"/>
    <w:rsid w:val="51D4EE9A"/>
    <w:rsid w:val="51FAD1A0"/>
    <w:rsid w:val="543729C6"/>
    <w:rsid w:val="54726685"/>
    <w:rsid w:val="550B4724"/>
    <w:rsid w:val="55C1A3C8"/>
    <w:rsid w:val="5675B5D7"/>
    <w:rsid w:val="571E743D"/>
    <w:rsid w:val="57A2CA5C"/>
    <w:rsid w:val="57B6DFEF"/>
    <w:rsid w:val="5847AD43"/>
    <w:rsid w:val="58607525"/>
    <w:rsid w:val="58F4AE1D"/>
    <w:rsid w:val="59A5004F"/>
    <w:rsid w:val="5A01AF06"/>
    <w:rsid w:val="5A77465A"/>
    <w:rsid w:val="5B20C959"/>
    <w:rsid w:val="5B29DDFA"/>
    <w:rsid w:val="5B82CB8C"/>
    <w:rsid w:val="5B8D49D1"/>
    <w:rsid w:val="5BA7B95D"/>
    <w:rsid w:val="5C08D4AF"/>
    <w:rsid w:val="5C0B3213"/>
    <w:rsid w:val="5C6784B4"/>
    <w:rsid w:val="5D50F8B0"/>
    <w:rsid w:val="5D559F9A"/>
    <w:rsid w:val="5D8444C0"/>
    <w:rsid w:val="5E2D8A0B"/>
    <w:rsid w:val="5E8C7803"/>
    <w:rsid w:val="5EFFBD30"/>
    <w:rsid w:val="5FAEC147"/>
    <w:rsid w:val="5FDCDA9F"/>
    <w:rsid w:val="60172F59"/>
    <w:rsid w:val="603FCC25"/>
    <w:rsid w:val="60749561"/>
    <w:rsid w:val="6110709C"/>
    <w:rsid w:val="6184B50B"/>
    <w:rsid w:val="6214853B"/>
    <w:rsid w:val="62A500BE"/>
    <w:rsid w:val="62B47CCD"/>
    <w:rsid w:val="62BA12C4"/>
    <w:rsid w:val="63B5AB21"/>
    <w:rsid w:val="63F6C7BA"/>
    <w:rsid w:val="640E8BA3"/>
    <w:rsid w:val="64215906"/>
    <w:rsid w:val="64227F95"/>
    <w:rsid w:val="647BB16D"/>
    <w:rsid w:val="64CF014E"/>
    <w:rsid w:val="65A0F8DD"/>
    <w:rsid w:val="66CF2598"/>
    <w:rsid w:val="66FF4E26"/>
    <w:rsid w:val="6779E1EA"/>
    <w:rsid w:val="677DAAE3"/>
    <w:rsid w:val="67B71E51"/>
    <w:rsid w:val="67C29EAF"/>
    <w:rsid w:val="69C53F77"/>
    <w:rsid w:val="69E36124"/>
    <w:rsid w:val="6AA0A9C5"/>
    <w:rsid w:val="6AB6EAFE"/>
    <w:rsid w:val="6AC9C6E5"/>
    <w:rsid w:val="6B3772E6"/>
    <w:rsid w:val="6B5A0BF8"/>
    <w:rsid w:val="6B72FD67"/>
    <w:rsid w:val="6B9462D0"/>
    <w:rsid w:val="6BA2EBF2"/>
    <w:rsid w:val="6C58CF3F"/>
    <w:rsid w:val="6D4C1913"/>
    <w:rsid w:val="6D64CE59"/>
    <w:rsid w:val="6D67476D"/>
    <w:rsid w:val="6D75837F"/>
    <w:rsid w:val="6EFEC7BE"/>
    <w:rsid w:val="6F9A5037"/>
    <w:rsid w:val="71D4B0D8"/>
    <w:rsid w:val="7263EAB4"/>
    <w:rsid w:val="72A2E044"/>
    <w:rsid w:val="731392F5"/>
    <w:rsid w:val="738472BB"/>
    <w:rsid w:val="73E06EE5"/>
    <w:rsid w:val="74119794"/>
    <w:rsid w:val="744F5B17"/>
    <w:rsid w:val="751BB422"/>
    <w:rsid w:val="7597A5FB"/>
    <w:rsid w:val="75A10D1F"/>
    <w:rsid w:val="75A5FA59"/>
    <w:rsid w:val="75DF7F16"/>
    <w:rsid w:val="7629A013"/>
    <w:rsid w:val="76BDCB0D"/>
    <w:rsid w:val="76D9F1D1"/>
    <w:rsid w:val="770449A1"/>
    <w:rsid w:val="7722F18A"/>
    <w:rsid w:val="7725B898"/>
    <w:rsid w:val="77C7632D"/>
    <w:rsid w:val="7800998C"/>
    <w:rsid w:val="78C05B7B"/>
    <w:rsid w:val="7A844295"/>
    <w:rsid w:val="7B29FCED"/>
    <w:rsid w:val="7B5F6132"/>
    <w:rsid w:val="7B81257F"/>
    <w:rsid w:val="7B89D70E"/>
    <w:rsid w:val="7C4312CA"/>
    <w:rsid w:val="7C55087B"/>
    <w:rsid w:val="7CE9EAFF"/>
    <w:rsid w:val="7D6A6AFD"/>
    <w:rsid w:val="7EE2D1CE"/>
    <w:rsid w:val="7FCB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0CC879C"/>
  <w15:chartTrackingRefBased/>
  <w15:docId w15:val="{7EAEC9C2-0D45-4CEB-83C7-2F40DBB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E4"/>
    <w:pPr>
      <w:widowControl w:val="0"/>
      <w:spacing w:line="240" w:lineRule="atLeast"/>
    </w:pPr>
    <w:rPr>
      <w:lang w:val="es-PE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5C563D"/>
    <w:pPr>
      <w:spacing w:after="120"/>
      <w:ind w:left="720"/>
      <w:jc w:val="both"/>
    </w:pPr>
    <w:rPr>
      <w:color w:val="000000" w:themeColor="text1"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table" w:styleId="Tablaconcuadrcula">
    <w:name w:val="Table Grid"/>
    <w:basedOn w:val="Tablanormal"/>
    <w:uiPriority w:val="39"/>
    <w:unhideWhenUsed/>
    <w:rsid w:val="00947A32"/>
    <w:rPr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7A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825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1271D8"/>
    <w:pPr>
      <w:ind w:left="720"/>
      <w:contextualSpacing/>
    </w:pPr>
  </w:style>
  <w:style w:type="paragraph" w:customStyle="1" w:styleId="paragraph">
    <w:name w:val="paragraph"/>
    <w:basedOn w:val="Normal"/>
    <w:rsid w:val="00DD2EE2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D2EE2"/>
  </w:style>
  <w:style w:type="character" w:customStyle="1" w:styleId="eop">
    <w:name w:val="eop"/>
    <w:basedOn w:val="Fuentedeprrafopredeter"/>
    <w:rsid w:val="00DD2EE2"/>
  </w:style>
  <w:style w:type="character" w:customStyle="1" w:styleId="TextoindependienteCar">
    <w:name w:val="Texto independiente Car"/>
    <w:basedOn w:val="Fuentedeprrafopredeter"/>
    <w:link w:val="Textoindependiente"/>
    <w:semiHidden/>
    <w:rsid w:val="008A33E4"/>
    <w:rPr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B87"/>
    <w:pPr>
      <w:spacing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B87"/>
    <w:rPr>
      <w:rFonts w:ascii="Consolas" w:hAnsi="Consolas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EF3663"/>
    <w:rPr>
      <w:rFonts w:ascii="Arial" w:hAnsi="Arial"/>
      <w:b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CA12B4"/>
    <w:rPr>
      <w:rFonts w:ascii="Arial" w:hAnsi="Arial"/>
      <w:b/>
      <w:sz w:val="24"/>
      <w:lang w:val="en-US" w:eastAsia="en-US"/>
    </w:rPr>
  </w:style>
  <w:style w:type="paragraph" w:styleId="NormalWeb">
    <w:name w:val="Normal (Web)"/>
    <w:basedOn w:val="Normal"/>
    <w:rsid w:val="00515B5C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741572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7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5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3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19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cdn.pixabay.com/photo/2013/07/13/12/38/mouse-160032_960_720.p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https://cdn.pixabay.com/photo/2013/07/13/12/38/mouse-160032_960_720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T\2019-II\Dise&#241;o%20y%20Arquitectura%20de%20Software\rup_s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5C40-CA81-4406-97ED-343EE1C4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</TotalTime>
  <Pages>5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Juan</dc:creator>
  <cp:keywords/>
  <dc:description/>
  <cp:lastModifiedBy>Marko Antonio Rivas Rios</cp:lastModifiedBy>
  <cp:revision>2</cp:revision>
  <cp:lastPrinted>1900-01-01T08:00:00Z</cp:lastPrinted>
  <dcterms:created xsi:type="dcterms:W3CDTF">2020-11-13T01:54:00Z</dcterms:created>
  <dcterms:modified xsi:type="dcterms:W3CDTF">2020-11-13T01:54:00Z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