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13F7" w14:textId="5D9BCC67" w:rsidR="00F36B39" w:rsidRPr="00455657" w:rsidRDefault="008238AB" w:rsidP="00CB24E0">
      <w:pPr>
        <w:pStyle w:val="Ttulo"/>
        <w:jc w:val="left"/>
        <w:rPr>
          <w:color w:val="000000" w:themeColor="text1"/>
        </w:rPr>
        <w:sectPr w:rsidR="00F36B39" w:rsidRPr="00455657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88B798" wp14:editId="608BC150">
                <wp:simplePos x="0" y="0"/>
                <wp:positionH relativeFrom="column">
                  <wp:posOffset>5260340</wp:posOffset>
                </wp:positionH>
                <wp:positionV relativeFrom="paragraph">
                  <wp:posOffset>4591050</wp:posOffset>
                </wp:positionV>
                <wp:extent cx="1205865" cy="381000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EFF86" w14:textId="77777777" w:rsidR="00CF087C" w:rsidRDefault="00CF087C" w:rsidP="00CB24E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8B798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14.2pt;margin-top:361.5pt;width:94.95pt;height:3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" filled="f" stroked="f" strokeweight=".5pt">
                <v:textbox>
                  <w:txbxContent>
                    <w:p w14:paraId="210EFF86" w14:textId="77777777" w:rsidR="00CF087C" w:rsidRDefault="00CF087C" w:rsidP="00CB24E0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1EF03" wp14:editId="386F27C0">
                <wp:simplePos x="0" y="0"/>
                <wp:positionH relativeFrom="column">
                  <wp:posOffset>5269865</wp:posOffset>
                </wp:positionH>
                <wp:positionV relativeFrom="paragraph">
                  <wp:posOffset>11391900</wp:posOffset>
                </wp:positionV>
                <wp:extent cx="2239010" cy="315595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78AC" w14:textId="77777777" w:rsidR="00CF087C" w:rsidRDefault="00CF087C" w:rsidP="00741572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  <w:t>DESCARGARPORTADAS.COM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EF03" id="Cuadro de texto 21" o:spid="_x0000_s1027" type="#_x0000_t202" style="position:absolute;margin-left:414.95pt;margin-top:897pt;width:176.3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" filled="f" stroked="f" strokeweight=".5pt">
                <v:textbox>
                  <w:txbxContent>
                    <w:p w14:paraId="6FF478AC" w14:textId="77777777" w:rsidR="00CF087C" w:rsidRDefault="00CF087C" w:rsidP="00741572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  <w: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  <w:t>DESCARGARPORTADAS.COM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AB2A58" wp14:editId="1D9B6F1F">
                <wp:simplePos x="0" y="0"/>
                <wp:positionH relativeFrom="column">
                  <wp:posOffset>3692525</wp:posOffset>
                </wp:positionH>
                <wp:positionV relativeFrom="paragraph">
                  <wp:posOffset>9758045</wp:posOffset>
                </wp:positionV>
                <wp:extent cx="4225290" cy="2112645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45634" w14:textId="24AAF98D" w:rsidR="00CF087C" w:rsidRDefault="00CF087C" w:rsidP="00741572">
                            <w:pPr>
                              <w:rPr>
                                <w:lang w:eastAsia="es-ES_tradnl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6142D23" wp14:editId="0E426861">
                                  <wp:extent cx="3933825" cy="1828800"/>
                                  <wp:effectExtent l="0" t="0" r="9525" b="0"/>
                                  <wp:docPr id="39" name="Imagen 39" descr="Mouse, Computer, Hardware, Input, Computer M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6" descr="Mouse, Computer, Hardware, Input, Computer M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93382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BF575" w14:textId="77777777" w:rsidR="00CF087C" w:rsidRDefault="00CF087C" w:rsidP="00741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A58" id="Cuadro de texto 6" o:spid="_x0000_s1028" type="#_x0000_t202" style="position:absolute;margin-left:290.75pt;margin-top:768.35pt;width:332.7pt;height:166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" filled="f" stroked="f" strokeweight=".5pt">
                <v:textbox>
                  <w:txbxContent>
                    <w:p w14:paraId="6F145634" w14:textId="24AAF98D" w:rsidR="00CF087C" w:rsidRDefault="00CF087C" w:rsidP="00741572">
                      <w:pPr>
                        <w:rPr>
                          <w:lang w:eastAsia="es-ES_tradnl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6142D23" wp14:editId="0E426861">
                            <wp:extent cx="3933825" cy="1828800"/>
                            <wp:effectExtent l="0" t="0" r="9525" b="0"/>
                            <wp:docPr id="39" name="Imagen 39" descr="Mouse, Computer, Hardware, Input, Computer M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6" descr="Mouse, Computer, Hardware, Input, Computer M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9338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3BF575" w14:textId="77777777" w:rsidR="00CF087C" w:rsidRDefault="00CF087C" w:rsidP="00741572"/>
                  </w:txbxContent>
                </v:textbox>
              </v:shape>
            </w:pict>
          </mc:Fallback>
        </mc:AlternateContent>
      </w:r>
      <w:r w:rsidR="00CB24E0">
        <w:rPr>
          <w:noProof/>
        </w:rPr>
        <w:drawing>
          <wp:anchor distT="0" distB="0" distL="114300" distR="114300" simplePos="0" relativeHeight="251658247" behindDoc="1" locked="0" layoutInCell="1" allowOverlap="1" wp14:anchorId="15FF9BEB" wp14:editId="77336BD8">
            <wp:simplePos x="0" y="0"/>
            <wp:positionH relativeFrom="page">
              <wp:align>right</wp:align>
            </wp:positionH>
            <wp:positionV relativeFrom="paragraph">
              <wp:posOffset>7326630</wp:posOffset>
            </wp:positionV>
            <wp:extent cx="3929380" cy="1638300"/>
            <wp:effectExtent l="0" t="0" r="0" b="0"/>
            <wp:wrapNone/>
            <wp:docPr id="41" name="Imagen 41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750BB6" wp14:editId="6671088A">
                <wp:simplePos x="0" y="0"/>
                <wp:positionH relativeFrom="page">
                  <wp:posOffset>1438275</wp:posOffset>
                </wp:positionH>
                <wp:positionV relativeFrom="paragraph">
                  <wp:posOffset>4095750</wp:posOffset>
                </wp:positionV>
                <wp:extent cx="5962650" cy="1285875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D2A9" w14:textId="5152BF0D" w:rsidR="00CF087C" w:rsidRDefault="008269A0" w:rsidP="006F1AB8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Entorno DTP Normativa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0BB6" id="Cuadro de texto 37" o:spid="_x0000_s1029" type="#_x0000_t202" style="position:absolute;margin-left:113.25pt;margin-top:322.5pt;width:469.5pt;height:101.2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" filled="f" stroked="f" strokeweight=".5pt">
                <v:textbox>
                  <w:txbxContent>
                    <w:p w14:paraId="6D4DD2A9" w14:textId="5152BF0D" w:rsidR="00CF087C" w:rsidRDefault="008269A0" w:rsidP="006F1AB8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Entorno DTP Normativa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FC2AC1E" wp14:editId="792BB503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2478405" cy="1491615"/>
                <wp:effectExtent l="0" t="0" r="0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650AA" w14:textId="77777777" w:rsidR="00CF087C" w:rsidRDefault="00CF087C" w:rsidP="006F1AB8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AC1E" id="Cuadro de texto 34" o:spid="_x0000_s1030" type="#_x0000_t202" style="position:absolute;margin-left:298.5pt;margin-top:-27.75pt;width:195.15pt;height:117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" filled="f" stroked="f" strokeweight=".5pt">
                <v:textbox>
                  <w:txbxContent>
                    <w:p w14:paraId="703650AA" w14:textId="77777777" w:rsidR="00CF087C" w:rsidRDefault="00CF087C" w:rsidP="006F1AB8">
                      <w:pPr>
                        <w:rPr>
                          <w:color w:val="37405A"/>
                          <w:sz w:val="160"/>
                        </w:rPr>
                      </w:pPr>
                      <w:r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5AA8AD" wp14:editId="09BE7031">
                <wp:simplePos x="0" y="0"/>
                <wp:positionH relativeFrom="column">
                  <wp:posOffset>-676275</wp:posOffset>
                </wp:positionH>
                <wp:positionV relativeFrom="paragraph">
                  <wp:posOffset>-247650</wp:posOffset>
                </wp:positionV>
                <wp:extent cx="4238625" cy="2049145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7AC76" w14:textId="77777777" w:rsidR="00CF087C" w:rsidRPr="00C21F27" w:rsidRDefault="00CF087C" w:rsidP="006F1AB8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Móvil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A8AD" id="Cuadro de texto 32" o:spid="_x0000_s1031" type="#_x0000_t202" style="position:absolute;margin-left:-53.25pt;margin-top:-19.5pt;width:333.75pt;height:16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" filled="f" stroked="f" strokeweight=".5pt">
                <v:textbox>
                  <w:txbxContent>
                    <w:p w14:paraId="05C7AC76" w14:textId="77777777" w:rsidR="00CF087C" w:rsidRPr="00C21F27" w:rsidRDefault="00CF087C" w:rsidP="006F1AB8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</w:t>
                      </w: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Móvil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Tacna Food and Drinks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w:drawing>
          <wp:anchor distT="0" distB="0" distL="114300" distR="114300" simplePos="0" relativeHeight="251658242" behindDoc="1" locked="0" layoutInCell="1" allowOverlap="1" wp14:anchorId="0086BE3C" wp14:editId="34F978AD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4887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DBF9F" w14:textId="60CB5028" w:rsidR="00F36B39" w:rsidRDefault="000A7339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lastRenderedPageBreak/>
        <w:t>Revisión Histórica</w:t>
      </w:r>
    </w:p>
    <w:p w14:paraId="72CEF435" w14:textId="77777777" w:rsidR="00EF3663" w:rsidRPr="00EF3663" w:rsidRDefault="00EF3663" w:rsidP="00EF3663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657" w:rsidRPr="00455657" w14:paraId="578AA815" w14:textId="77777777" w:rsidTr="7C4312CA">
        <w:tc>
          <w:tcPr>
            <w:tcW w:w="2304" w:type="dxa"/>
          </w:tcPr>
          <w:p w14:paraId="51AD2F3F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Fecha</w:t>
            </w:r>
          </w:p>
        </w:tc>
        <w:tc>
          <w:tcPr>
            <w:tcW w:w="1152" w:type="dxa"/>
          </w:tcPr>
          <w:p w14:paraId="7BFA60B8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Versión</w:t>
            </w:r>
          </w:p>
        </w:tc>
        <w:tc>
          <w:tcPr>
            <w:tcW w:w="3744" w:type="dxa"/>
          </w:tcPr>
          <w:p w14:paraId="4F5D7512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4F6101B0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Autor</w:t>
            </w:r>
          </w:p>
        </w:tc>
      </w:tr>
      <w:tr w:rsidR="00455657" w:rsidRPr="00455657" w14:paraId="05EC0EA0" w14:textId="77777777" w:rsidTr="7C4312CA">
        <w:tc>
          <w:tcPr>
            <w:tcW w:w="2304" w:type="dxa"/>
          </w:tcPr>
          <w:p w14:paraId="7D5F2416" w14:textId="7D4C90F6" w:rsidR="00F36B39" w:rsidRPr="00455657" w:rsidRDefault="008269A0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A24542" w:rsidRPr="00455657">
              <w:rPr>
                <w:color w:val="000000" w:themeColor="text1"/>
              </w:rPr>
              <w:t>/</w:t>
            </w:r>
            <w:r w:rsidR="007D3651">
              <w:rPr>
                <w:color w:val="000000" w:themeColor="text1"/>
              </w:rPr>
              <w:t>1</w:t>
            </w:r>
            <w:r w:rsidR="008238AB">
              <w:rPr>
                <w:color w:val="000000" w:themeColor="text1"/>
              </w:rPr>
              <w:t>1</w:t>
            </w:r>
            <w:r w:rsidR="00A24542" w:rsidRPr="00455657">
              <w:rPr>
                <w:color w:val="000000" w:themeColor="text1"/>
              </w:rPr>
              <w:t>/20</w:t>
            </w:r>
            <w:r w:rsidR="00846D5A">
              <w:rPr>
                <w:color w:val="000000" w:themeColor="text1"/>
              </w:rPr>
              <w:t>20</w:t>
            </w:r>
          </w:p>
        </w:tc>
        <w:tc>
          <w:tcPr>
            <w:tcW w:w="1152" w:type="dxa"/>
          </w:tcPr>
          <w:p w14:paraId="45F866DD" w14:textId="11670904" w:rsidR="00F36B39" w:rsidRPr="00455657" w:rsidRDefault="007D365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658F0453" w14:textId="164C3307" w:rsidR="00F36B39" w:rsidRPr="00455657" w:rsidRDefault="00A24542">
            <w:pPr>
              <w:pStyle w:val="Tabletext"/>
              <w:rPr>
                <w:color w:val="000000" w:themeColor="text1"/>
              </w:rPr>
            </w:pPr>
            <w:r w:rsidRPr="00455657">
              <w:rPr>
                <w:color w:val="000000" w:themeColor="text1"/>
              </w:rPr>
              <w:t xml:space="preserve">Primera realización del </w:t>
            </w:r>
            <w:r w:rsidR="008269A0">
              <w:rPr>
                <w:color w:val="000000" w:themeColor="text1"/>
              </w:rPr>
              <w:t>Entorno DTP Normativa</w:t>
            </w:r>
          </w:p>
        </w:tc>
        <w:tc>
          <w:tcPr>
            <w:tcW w:w="2304" w:type="dxa"/>
          </w:tcPr>
          <w:p w14:paraId="6375405E" w14:textId="77777777" w:rsidR="00F36B39" w:rsidRDefault="00F724A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Marko Rivas</w:t>
            </w:r>
            <w:r w:rsidR="2F023041" w:rsidRPr="3324C58B">
              <w:rPr>
                <w:color w:val="000000" w:themeColor="text1"/>
              </w:rPr>
              <w:t xml:space="preserve"> Rios</w:t>
            </w:r>
          </w:p>
          <w:p w14:paraId="3AA5CE67" w14:textId="3B661F8A" w:rsidR="008238AB" w:rsidRPr="00455657" w:rsidRDefault="008238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Ronald Ordoñez </w:t>
            </w:r>
            <w:proofErr w:type="spellStart"/>
            <w:r>
              <w:rPr>
                <w:color w:val="000000" w:themeColor="text1"/>
              </w:rPr>
              <w:t>Quilli</w:t>
            </w:r>
            <w:proofErr w:type="spellEnd"/>
          </w:p>
        </w:tc>
      </w:tr>
    </w:tbl>
    <w:p w14:paraId="4D59CBA5" w14:textId="77777777" w:rsidR="00F36B39" w:rsidRPr="00455657" w:rsidRDefault="00F36B39">
      <w:pPr>
        <w:rPr>
          <w:color w:val="000000" w:themeColor="text1"/>
        </w:rPr>
      </w:pPr>
    </w:p>
    <w:p w14:paraId="08E64C44" w14:textId="2DE0A0EA" w:rsidR="008238AB" w:rsidRPr="00455657" w:rsidRDefault="00E54811" w:rsidP="008238AB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1103297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8EE18" w14:textId="1588CA11" w:rsidR="00582D92" w:rsidRDefault="00582D92" w:rsidP="00582D92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14:paraId="110661F0" w14:textId="5B5777CC" w:rsidR="00582D92" w:rsidRPr="00582D92" w:rsidRDefault="00582D92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r w:rsidRPr="00582D92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582D92">
            <w:rPr>
              <w:rFonts w:ascii="Arial" w:hAnsi="Arial" w:cs="Arial"/>
              <w:b/>
              <w:bCs/>
              <w:sz w:val="22"/>
              <w:szCs w:val="22"/>
            </w:rPr>
            <w:instrText xml:space="preserve"> TOC \o "1-3" \h \z \u </w:instrText>
          </w:r>
          <w:r w:rsidRPr="00582D92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hyperlink w:anchor="_Toc56537078" w:history="1"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1.</w:t>
            </w:r>
            <w:r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Objetivo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_Toc56537078 \h </w:instrTex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E7F513" w14:textId="368923D1" w:rsidR="00582D92" w:rsidRPr="00582D92" w:rsidRDefault="00382EB7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79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Alcance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_Toc56537079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B1BF48" w14:textId="60C974C1" w:rsidR="00582D92" w:rsidRPr="00582D92" w:rsidRDefault="00382EB7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0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3.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Responsabilidad y Autoridad: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_Toc56537080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03FDC8" w14:textId="4B3B31F0" w:rsidR="00582D92" w:rsidRPr="00582D92" w:rsidRDefault="00382EB7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1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3.1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Área usuaria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_Toc56537081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2BA637" w14:textId="67DA448F" w:rsidR="00582D92" w:rsidRPr="00582D92" w:rsidRDefault="00382EB7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2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3.2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Área de Sistemas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_Toc56537082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946D8B" w14:textId="385DB775" w:rsidR="00582D92" w:rsidRPr="00582D92" w:rsidRDefault="00382EB7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3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4.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Características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_Toc56537083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3B0DCA" w14:textId="2D2016B9" w:rsidR="00582D92" w:rsidRPr="00582D92" w:rsidRDefault="00382EB7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4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5.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Referencias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_Toc56537084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5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8CE33C" w14:textId="02EB78D0" w:rsidR="00582D92" w:rsidRPr="00582D92" w:rsidRDefault="00382EB7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5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Descripción del procedimiento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_Toc56537085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5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F6615E" w14:textId="69882F47" w:rsidR="00582D92" w:rsidRPr="00582D92" w:rsidRDefault="00382EB7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6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6.1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Área Usuaria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_Toc56537086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5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0234A2" w14:textId="30A16618" w:rsidR="00582D92" w:rsidRPr="00582D92" w:rsidRDefault="00382EB7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7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6.2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Dpto. Sistemas Productivos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_Toc56537087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6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A9EA64" w14:textId="189704CA" w:rsidR="00582D92" w:rsidRPr="00582D92" w:rsidRDefault="00382EB7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es-PE"/>
            </w:rPr>
          </w:pPr>
          <w:hyperlink w:anchor="_Toc56537088" w:history="1"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6.3</w:t>
            </w:r>
            <w:r w:rsidR="00582D92" w:rsidRPr="00582D92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es-PE"/>
              </w:rPr>
              <w:tab/>
            </w:r>
            <w:r w:rsidR="00582D92" w:rsidRPr="00582D92">
              <w:rPr>
                <w:rStyle w:val="Hipervnculo"/>
                <w:rFonts w:ascii="Arial" w:hAnsi="Arial" w:cs="Arial"/>
                <w:b/>
                <w:bCs/>
                <w:noProof/>
                <w:sz w:val="22"/>
                <w:szCs w:val="22"/>
              </w:rPr>
              <w:t>Dpto. Microinformática y Seguridad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ab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instrText xml:space="preserve"> PAGEREF _Toc56537088 \h </w:instrTex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t>6</w:t>
            </w:r>
            <w:r w:rsidR="00582D92" w:rsidRPr="00582D92">
              <w:rPr>
                <w:rFonts w:ascii="Arial" w:hAnsi="Arial" w:cs="Arial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F2D7B4" w14:textId="7391D95D" w:rsidR="00582D92" w:rsidRDefault="00582D92">
          <w:r w:rsidRPr="00582D92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7F0AFC15" w14:textId="34A02CF8" w:rsidR="00582D92" w:rsidRDefault="00582D92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14:paraId="7FE9F30B" w14:textId="0FDD8E98" w:rsidR="00677228" w:rsidRPr="007020EE" w:rsidRDefault="007020EE" w:rsidP="007020EE">
      <w:pPr>
        <w:pStyle w:val="Ttulo"/>
        <w:rPr>
          <w:u w:val="single"/>
        </w:rPr>
      </w:pPr>
      <w:r w:rsidRPr="007020EE">
        <w:rPr>
          <w:u w:val="single"/>
        </w:rPr>
        <w:lastRenderedPageBreak/>
        <w:t>Entorno DTP Normativa</w:t>
      </w:r>
    </w:p>
    <w:p w14:paraId="25C1B92E" w14:textId="30CF73F0" w:rsidR="003839C1" w:rsidRPr="008E280B" w:rsidRDefault="00A91ABE" w:rsidP="008E280B">
      <w:pPr>
        <w:pStyle w:val="Ttulo1"/>
        <w:spacing w:line="360" w:lineRule="auto"/>
        <w:rPr>
          <w:rFonts w:cs="Arial"/>
        </w:rPr>
      </w:pPr>
      <w:bookmarkStart w:id="0" w:name="_Toc56537078"/>
      <w:r w:rsidRPr="008E280B">
        <w:rPr>
          <w:rFonts w:cs="Arial"/>
        </w:rPr>
        <w:t>Objetivo</w:t>
      </w:r>
      <w:bookmarkEnd w:id="0"/>
    </w:p>
    <w:p w14:paraId="224FA147" w14:textId="2B3A26F3" w:rsidR="00A91ABE" w:rsidRPr="008E280B" w:rsidRDefault="00A91ABE" w:rsidP="008E280B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Reconocer los elementos y herramientas que intervienen en el desarrollo de la aplicación móvil, evaluando si estas herramientas de desarrollo usadas en el proyecto son suficientes para garantizar razonablemente la puesta en producción.</w:t>
      </w:r>
    </w:p>
    <w:p w14:paraId="23A1D574" w14:textId="0DE8356B" w:rsidR="00A91ABE" w:rsidRPr="008E280B" w:rsidRDefault="00A91ABE" w:rsidP="008E280B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Verificar el funcionamiento del código de las aplicaciones móviles Tacna F&amp;D, Tacna F&amp;D Business y Tacna F&amp;D Delivery, diseñando y realizando pruebas.</w:t>
      </w:r>
    </w:p>
    <w:p w14:paraId="20560418" w14:textId="5B502F2E" w:rsidR="00A91ABE" w:rsidRPr="008E280B" w:rsidRDefault="00A91ABE" w:rsidP="008E280B">
      <w:pPr>
        <w:spacing w:line="360" w:lineRule="auto"/>
        <w:jc w:val="both"/>
        <w:rPr>
          <w:rFonts w:ascii="Arial" w:hAnsi="Arial" w:cs="Arial"/>
        </w:rPr>
      </w:pPr>
    </w:p>
    <w:p w14:paraId="2E2EEE2D" w14:textId="7B4C9F83" w:rsidR="00A91ABE" w:rsidRPr="008E280B" w:rsidRDefault="00A91ABE" w:rsidP="008E280B">
      <w:pPr>
        <w:pStyle w:val="Ttulo1"/>
        <w:spacing w:line="360" w:lineRule="auto"/>
        <w:rPr>
          <w:rFonts w:cs="Arial"/>
        </w:rPr>
      </w:pPr>
      <w:bookmarkStart w:id="1" w:name="_Toc56537079"/>
      <w:r w:rsidRPr="008E280B">
        <w:rPr>
          <w:rFonts w:cs="Arial"/>
        </w:rPr>
        <w:t>Alcance</w:t>
      </w:r>
      <w:bookmarkEnd w:id="1"/>
    </w:p>
    <w:p w14:paraId="7419C4E2" w14:textId="58274239" w:rsidR="00A91ABE" w:rsidRPr="008E280B" w:rsidRDefault="00A91ABE" w:rsidP="008E280B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Se tomará en cuenta que, para el pase a producción, los aplicativos móviles Tacna F&amp;D, Tacna F&amp;D Business y Tacna F&amp;D Delivery, no deben tener errores, además de cumplir con los requerimientos funcionales.</w:t>
      </w:r>
    </w:p>
    <w:p w14:paraId="752460F1" w14:textId="0FA7EE65" w:rsidR="00A91ABE" w:rsidRPr="008E280B" w:rsidRDefault="00A91ABE" w:rsidP="008E280B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8716173" w14:textId="45CF049A" w:rsidR="00A91ABE" w:rsidRPr="008E280B" w:rsidRDefault="00A91ABE" w:rsidP="008E280B">
      <w:pPr>
        <w:pStyle w:val="Ttulo1"/>
        <w:spacing w:line="360" w:lineRule="auto"/>
        <w:rPr>
          <w:rFonts w:cs="Arial"/>
        </w:rPr>
      </w:pPr>
      <w:bookmarkStart w:id="2" w:name="_Toc56537080"/>
      <w:r w:rsidRPr="008E280B">
        <w:rPr>
          <w:rFonts w:cs="Arial"/>
        </w:rPr>
        <w:t>Responsabilidad y Autoridad:</w:t>
      </w:r>
      <w:bookmarkEnd w:id="2"/>
    </w:p>
    <w:p w14:paraId="13CD2294" w14:textId="724DCA97" w:rsidR="00A91ABE" w:rsidRPr="008E280B" w:rsidRDefault="00A91ABE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3" w:name="_Toc56537081"/>
      <w:r w:rsidRPr="008E280B">
        <w:rPr>
          <w:rFonts w:cs="Arial"/>
          <w:sz w:val="22"/>
          <w:szCs w:val="22"/>
        </w:rPr>
        <w:t>Área usuaria</w:t>
      </w:r>
      <w:bookmarkEnd w:id="3"/>
    </w:p>
    <w:p w14:paraId="36A8457F" w14:textId="6EE0E70E" w:rsidR="00A91ABE" w:rsidRPr="008E280B" w:rsidRDefault="00A91ABE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Realizar el desarrollo, así como las modificaciones que se requieran en las funcionalidades de las aplicaciones móviles Tacna F&amp;D, Tacna F&amp;D Business y Tacna F&amp;D Delivery, de acuerdo con los requerimientos funcionales.</w:t>
      </w:r>
    </w:p>
    <w:p w14:paraId="450CE472" w14:textId="530673BA" w:rsidR="00A91ABE" w:rsidRPr="008E280B" w:rsidRDefault="00A91ABE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Coordinar la </w:t>
      </w:r>
      <w:r w:rsidR="00C240F2" w:rsidRPr="008E280B">
        <w:rPr>
          <w:rFonts w:ascii="Arial" w:hAnsi="Arial" w:cs="Arial"/>
          <w:sz w:val="22"/>
          <w:szCs w:val="22"/>
        </w:rPr>
        <w:t>aceptación</w:t>
      </w:r>
      <w:r w:rsidRPr="008E280B">
        <w:rPr>
          <w:rFonts w:ascii="Arial" w:hAnsi="Arial" w:cs="Arial"/>
          <w:sz w:val="22"/>
          <w:szCs w:val="22"/>
        </w:rPr>
        <w:t xml:space="preserve"> de las modificaciones con los miembros del equipo conformado por Marko Rivas y Ronald Ordoñez.</w:t>
      </w:r>
    </w:p>
    <w:p w14:paraId="39928E0C" w14:textId="4909CAB8" w:rsidR="00C240F2" w:rsidRPr="008E280B" w:rsidRDefault="00C240F2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4" w:name="_Toc56537082"/>
      <w:r w:rsidRPr="008E280B">
        <w:rPr>
          <w:rFonts w:cs="Arial"/>
          <w:sz w:val="22"/>
          <w:szCs w:val="22"/>
        </w:rPr>
        <w:t>Área de Sistemas</w:t>
      </w:r>
      <w:bookmarkEnd w:id="4"/>
    </w:p>
    <w:p w14:paraId="20B1F237" w14:textId="66D8EDEC" w:rsidR="00C240F2" w:rsidRPr="008E280B" w:rsidRDefault="00C240F2" w:rsidP="008E280B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Analizar los requerimientos funcionales del administrador del establecimiento, que hará uso de la aplicación móvil Tacna F&amp;D Business</w:t>
      </w:r>
      <w:r w:rsidRPr="008E280B">
        <w:rPr>
          <w:rFonts w:ascii="Arial" w:hAnsi="Arial" w:cs="Arial"/>
          <w:sz w:val="22"/>
          <w:szCs w:val="22"/>
          <w:lang w:val="es-AR"/>
        </w:rPr>
        <w:t>, brindando las distintas alternativas de solución, ya que en base a este usuario se basará toda la aplicación.</w:t>
      </w:r>
    </w:p>
    <w:p w14:paraId="42384125" w14:textId="61D63E23" w:rsidR="00C240F2" w:rsidRPr="008E280B" w:rsidRDefault="00C240F2" w:rsidP="008E280B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Desarrollar y realizar las modificaciones que se requieran.</w:t>
      </w:r>
    </w:p>
    <w:p w14:paraId="731AAAFD" w14:textId="56289211" w:rsidR="00C240F2" w:rsidRPr="008E280B" w:rsidRDefault="00C240F2" w:rsidP="008E280B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Ejecutar los procesos de migración correspondientes para pasar a producción.</w:t>
      </w:r>
    </w:p>
    <w:p w14:paraId="6D7876D5" w14:textId="60AE5E0F" w:rsidR="00C240F2" w:rsidRPr="008E280B" w:rsidRDefault="00C240F2" w:rsidP="008E280B">
      <w:pPr>
        <w:spacing w:line="360" w:lineRule="auto"/>
        <w:jc w:val="both"/>
        <w:rPr>
          <w:rFonts w:ascii="Arial" w:hAnsi="Arial" w:cs="Arial"/>
        </w:rPr>
      </w:pPr>
    </w:p>
    <w:p w14:paraId="1C5B54A5" w14:textId="793753B5" w:rsidR="00C240F2" w:rsidRPr="008E280B" w:rsidRDefault="00C240F2" w:rsidP="008E280B">
      <w:pPr>
        <w:pStyle w:val="Ttulo1"/>
        <w:spacing w:line="360" w:lineRule="auto"/>
        <w:rPr>
          <w:rFonts w:cs="Arial"/>
        </w:rPr>
      </w:pPr>
      <w:bookmarkStart w:id="5" w:name="_Toc56537083"/>
      <w:r w:rsidRPr="008E280B">
        <w:rPr>
          <w:rFonts w:cs="Arial"/>
        </w:rPr>
        <w:t>Características</w:t>
      </w:r>
      <w:bookmarkEnd w:id="5"/>
    </w:p>
    <w:p w14:paraId="167A1109" w14:textId="1DB7816D" w:rsidR="00C240F2" w:rsidRPr="008E280B" w:rsidRDefault="00C240F2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Todos los requerimientos y modificaciones de las aplicaciones Tacna F&amp;D, Tacna F&amp;D Business y Tacna F&amp;D Delivery, deberán ser coordinadas previamente con los miembros </w:t>
      </w:r>
      <w:r w:rsidRPr="008E280B">
        <w:rPr>
          <w:rFonts w:ascii="Arial" w:hAnsi="Arial" w:cs="Arial"/>
          <w:sz w:val="22"/>
          <w:szCs w:val="22"/>
        </w:rPr>
        <w:lastRenderedPageBreak/>
        <w:t>del equipo conformado por Marko Rivas y Ronald Ordoñez. Así como también, se subirán los avances de código al Sistema de control de versiones “GitHub” y los avances de documentación al Servicio de Alojamiento de Archivos “Drive” de Google.</w:t>
      </w:r>
    </w:p>
    <w:p w14:paraId="529E4B31" w14:textId="14A3A7B6" w:rsidR="00C240F2" w:rsidRPr="008E280B" w:rsidRDefault="00C240F2" w:rsidP="008E280B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Antes del pase a Producción, deberán de realizarse las pruebas necesarias a las aplicaciones móviles Tacna F&amp;D, Tacna F&amp;D Business y Tacna F&amp;D Delivery, a efectos de asegurar su buen funcionamiento y cumplimiento del objetivo por el cual han sido solicitados.</w:t>
      </w:r>
    </w:p>
    <w:p w14:paraId="6565BFDD" w14:textId="4CF4D350" w:rsidR="00C240F2" w:rsidRPr="008E280B" w:rsidRDefault="00C240F2" w:rsidP="008E280B">
      <w:pPr>
        <w:spacing w:line="360" w:lineRule="auto"/>
        <w:jc w:val="both"/>
        <w:rPr>
          <w:rFonts w:ascii="Arial" w:hAnsi="Arial" w:cs="Arial"/>
        </w:rPr>
      </w:pPr>
    </w:p>
    <w:p w14:paraId="675B75E2" w14:textId="04E86D3A" w:rsidR="00C240F2" w:rsidRPr="008E280B" w:rsidRDefault="00C240F2" w:rsidP="008E280B">
      <w:pPr>
        <w:pStyle w:val="Ttulo1"/>
        <w:spacing w:line="360" w:lineRule="auto"/>
        <w:rPr>
          <w:rFonts w:cs="Arial"/>
        </w:rPr>
      </w:pPr>
      <w:bookmarkStart w:id="6" w:name="_Toc56537084"/>
      <w:r w:rsidRPr="008E280B">
        <w:rPr>
          <w:rFonts w:cs="Arial"/>
        </w:rPr>
        <w:t>Referencias</w:t>
      </w:r>
      <w:bookmarkEnd w:id="6"/>
    </w:p>
    <w:p w14:paraId="12B86BB0" w14:textId="01A0AD8B" w:rsidR="00AC33E7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Manual Técnico</w:t>
      </w:r>
    </w:p>
    <w:p w14:paraId="4AD6191F" w14:textId="566C45A3" w:rsidR="00C240F2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Documento de Especificación de Requerimientos (SRS)</w:t>
      </w:r>
    </w:p>
    <w:p w14:paraId="21347655" w14:textId="724B94EF" w:rsidR="00AC33E7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Documento de Arquitectura de Software (SAD)</w:t>
      </w:r>
    </w:p>
    <w:p w14:paraId="2679672A" w14:textId="77DECA3D" w:rsidR="00AC33E7" w:rsidRPr="008E280B" w:rsidRDefault="00AC33E7" w:rsidP="008E280B">
      <w:pPr>
        <w:pStyle w:val="Prrafodelista"/>
        <w:numPr>
          <w:ilvl w:val="0"/>
          <w:numId w:val="47"/>
        </w:numPr>
        <w:spacing w:line="360" w:lineRule="auto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Documento de Estándar de Programación</w:t>
      </w:r>
    </w:p>
    <w:p w14:paraId="0EEADB88" w14:textId="63EC36F9" w:rsidR="00C240F2" w:rsidRPr="008E280B" w:rsidRDefault="00C240F2" w:rsidP="008E280B">
      <w:pPr>
        <w:spacing w:line="360" w:lineRule="auto"/>
        <w:rPr>
          <w:rFonts w:ascii="Arial" w:hAnsi="Arial" w:cs="Arial"/>
        </w:rPr>
      </w:pPr>
    </w:p>
    <w:p w14:paraId="2282D1B6" w14:textId="7048CB50" w:rsidR="00C240F2" w:rsidRPr="008E280B" w:rsidRDefault="005008CE" w:rsidP="008E280B">
      <w:pPr>
        <w:pStyle w:val="Ttulo1"/>
        <w:spacing w:line="360" w:lineRule="auto"/>
        <w:rPr>
          <w:rFonts w:cs="Arial"/>
        </w:rPr>
      </w:pPr>
      <w:bookmarkStart w:id="7" w:name="_Toc56537085"/>
      <w:r w:rsidRPr="008E280B">
        <w:rPr>
          <w:rFonts w:cs="Arial"/>
        </w:rPr>
        <w:t>Descripción del procedimiento</w:t>
      </w:r>
      <w:bookmarkEnd w:id="7"/>
    </w:p>
    <w:p w14:paraId="785DB44E" w14:textId="5A96CF2B" w:rsidR="005008CE" w:rsidRPr="008E280B" w:rsidRDefault="005008CE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8" w:name="_Toc56537086"/>
      <w:r w:rsidRPr="008E280B">
        <w:rPr>
          <w:rFonts w:cs="Arial"/>
          <w:sz w:val="22"/>
          <w:szCs w:val="22"/>
        </w:rPr>
        <w:t>Área Usuaria</w:t>
      </w:r>
      <w:bookmarkEnd w:id="8"/>
    </w:p>
    <w:p w14:paraId="1A0C0846" w14:textId="2DCA12CD" w:rsidR="005008CE" w:rsidRPr="008E280B" w:rsidRDefault="005008CE" w:rsidP="008E280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 xml:space="preserve">El equipo de trabajo conformado por Marko Rivas y Ronald Ordoñez trabajara en conjunto para realizar un análisis preliminar de las distintas alternativas de solución, definiendo cual de ellas es la mas conveniente. </w:t>
      </w:r>
    </w:p>
    <w:p w14:paraId="3C400DDA" w14:textId="21D06903" w:rsidR="005008CE" w:rsidRPr="008E280B" w:rsidRDefault="005008CE" w:rsidP="008E280B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Se realizarán las pruebas necesarias a las aplicaciones móviles Tacna F&amp;D, Tacna F&amp;D Business y Tacna F&amp;D Delivery, a fin de corroborar el correcto funcionamiento de lo desarrollado y/o modificaciones incorporadas en el producto.</w:t>
      </w:r>
    </w:p>
    <w:p w14:paraId="535960FF" w14:textId="4EA42D1A" w:rsidR="005008CE" w:rsidRPr="008E280B" w:rsidRDefault="005008CE" w:rsidP="008E280B">
      <w:pPr>
        <w:spacing w:line="360" w:lineRule="auto"/>
        <w:jc w:val="both"/>
        <w:rPr>
          <w:rFonts w:ascii="Arial" w:hAnsi="Arial" w:cs="Arial"/>
        </w:rPr>
      </w:pPr>
    </w:p>
    <w:p w14:paraId="0B6322ED" w14:textId="768E6478" w:rsidR="005008CE" w:rsidRDefault="005008CE" w:rsidP="008E280B">
      <w:pPr>
        <w:spacing w:line="36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304A60">
        <w:rPr>
          <w:rFonts w:ascii="Arial" w:hAnsi="Arial" w:cs="Arial"/>
          <w:b/>
          <w:bCs/>
          <w:sz w:val="22"/>
          <w:szCs w:val="22"/>
        </w:rPr>
        <w:t>Luego de efectuadas las pruebas de programa correspondientes:</w:t>
      </w:r>
    </w:p>
    <w:p w14:paraId="4C2258C1" w14:textId="77777777" w:rsidR="00304A60" w:rsidRPr="00304A60" w:rsidRDefault="00304A60" w:rsidP="00304A60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A60">
        <w:rPr>
          <w:rFonts w:ascii="Arial" w:hAnsi="Arial" w:cs="Arial"/>
          <w:sz w:val="22"/>
          <w:szCs w:val="22"/>
        </w:rPr>
        <w:t xml:space="preserve">Se mostrará los resultados de las pruebas al Ing. Alberto Flor. </w:t>
      </w:r>
    </w:p>
    <w:p w14:paraId="4FB13EA3" w14:textId="42DED772" w:rsidR="00304A60" w:rsidRPr="00304A60" w:rsidRDefault="00304A60" w:rsidP="00304A60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A60">
        <w:rPr>
          <w:rFonts w:ascii="Arial" w:hAnsi="Arial" w:cs="Arial"/>
          <w:sz w:val="22"/>
          <w:szCs w:val="22"/>
        </w:rPr>
        <w:t>En el caso de no ser aprobado, el equipo de trabajo deberá verificar que conste el motivo y hacer las modificaciones correspondientes.</w:t>
      </w:r>
    </w:p>
    <w:p w14:paraId="79FC0335" w14:textId="2020257C" w:rsidR="00304A60" w:rsidRPr="00304A60" w:rsidRDefault="00304A60" w:rsidP="00304A60">
      <w:pPr>
        <w:pStyle w:val="Prrafode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A60">
        <w:rPr>
          <w:rFonts w:ascii="Arial" w:hAnsi="Arial" w:cs="Arial"/>
          <w:sz w:val="22"/>
          <w:szCs w:val="22"/>
        </w:rPr>
        <w:t>En el caso haya sido aprobado, se comenzará a realizar el análisis y luego el desarrollo correspondiente.</w:t>
      </w:r>
    </w:p>
    <w:p w14:paraId="1C21EA8E" w14:textId="3C369081" w:rsidR="008E280B" w:rsidRPr="008E280B" w:rsidRDefault="008E280B" w:rsidP="008E280B">
      <w:pPr>
        <w:spacing w:line="360" w:lineRule="auto"/>
        <w:rPr>
          <w:rFonts w:ascii="Arial" w:hAnsi="Arial" w:cs="Arial"/>
        </w:rPr>
      </w:pPr>
      <w:r w:rsidRPr="008E280B">
        <w:rPr>
          <w:rFonts w:ascii="Arial" w:hAnsi="Arial" w:cs="Arial"/>
        </w:rPr>
        <w:tab/>
      </w:r>
    </w:p>
    <w:p w14:paraId="5DD2920A" w14:textId="227B82BA" w:rsidR="00304A60" w:rsidRDefault="00304A60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9" w:name="_Toc56537087"/>
      <w:r>
        <w:rPr>
          <w:rFonts w:cs="Arial"/>
          <w:sz w:val="22"/>
          <w:szCs w:val="22"/>
        </w:rPr>
        <w:lastRenderedPageBreak/>
        <w:t>Dpto. Sistemas Productivos</w:t>
      </w:r>
      <w:bookmarkEnd w:id="9"/>
    </w:p>
    <w:p w14:paraId="29A6F2CC" w14:textId="547A0901" w:rsidR="00831351" w:rsidRPr="001C3058" w:rsidRDefault="00831351" w:rsidP="00831351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1C3058">
        <w:rPr>
          <w:rFonts w:ascii="Arial" w:hAnsi="Arial" w:cs="Arial"/>
          <w:b/>
          <w:bCs/>
          <w:sz w:val="22"/>
          <w:szCs w:val="22"/>
        </w:rPr>
        <w:t>Luego de la programación</w:t>
      </w:r>
    </w:p>
    <w:p w14:paraId="03124D3C" w14:textId="7029AF5D" w:rsidR="00831351" w:rsidRDefault="00831351" w:rsidP="00831351"/>
    <w:p w14:paraId="0A398850" w14:textId="6CC0F8CC" w:rsidR="00831351" w:rsidRPr="001C3058" w:rsidRDefault="00831351" w:rsidP="001C3058">
      <w:pPr>
        <w:pStyle w:val="Prrafodelista"/>
        <w:numPr>
          <w:ilvl w:val="0"/>
          <w:numId w:val="50"/>
        </w:numPr>
        <w:spacing w:line="360" w:lineRule="auto"/>
        <w:rPr>
          <w:rFonts w:ascii="Arial" w:hAnsi="Arial" w:cs="Arial"/>
          <w:sz w:val="22"/>
          <w:szCs w:val="22"/>
        </w:rPr>
      </w:pPr>
      <w:r w:rsidRPr="001C3058">
        <w:rPr>
          <w:rFonts w:ascii="Arial" w:hAnsi="Arial" w:cs="Arial"/>
          <w:sz w:val="22"/>
          <w:szCs w:val="22"/>
        </w:rPr>
        <w:t xml:space="preserve">La aplicación nueva o modificada, se </w:t>
      </w:r>
      <w:r w:rsidR="001C3058" w:rsidRPr="001C3058">
        <w:rPr>
          <w:rFonts w:ascii="Arial" w:hAnsi="Arial" w:cs="Arial"/>
          <w:sz w:val="22"/>
          <w:szCs w:val="22"/>
        </w:rPr>
        <w:t>instalará</w:t>
      </w:r>
      <w:r w:rsidRPr="001C3058">
        <w:rPr>
          <w:rFonts w:ascii="Arial" w:hAnsi="Arial" w:cs="Arial"/>
          <w:sz w:val="22"/>
          <w:szCs w:val="22"/>
        </w:rPr>
        <w:t xml:space="preserve"> en el entorno de prueba, para que sea</w:t>
      </w:r>
      <w:r w:rsidR="001C3058" w:rsidRPr="001C3058">
        <w:rPr>
          <w:rFonts w:ascii="Arial" w:hAnsi="Arial" w:cs="Arial"/>
          <w:sz w:val="22"/>
          <w:szCs w:val="22"/>
        </w:rPr>
        <w:t xml:space="preserve"> aprobada por el mismo.</w:t>
      </w:r>
    </w:p>
    <w:p w14:paraId="4324F202" w14:textId="4AA63096" w:rsidR="001C3058" w:rsidRDefault="001C3058" w:rsidP="001C3058">
      <w:pPr>
        <w:pStyle w:val="Prrafodelista"/>
        <w:numPr>
          <w:ilvl w:val="0"/>
          <w:numId w:val="50"/>
        </w:numPr>
        <w:spacing w:line="360" w:lineRule="auto"/>
        <w:rPr>
          <w:rFonts w:ascii="Arial" w:hAnsi="Arial" w:cs="Arial"/>
          <w:sz w:val="22"/>
          <w:szCs w:val="22"/>
        </w:rPr>
      </w:pPr>
      <w:r w:rsidRPr="001C3058">
        <w:rPr>
          <w:rFonts w:ascii="Arial" w:hAnsi="Arial" w:cs="Arial"/>
          <w:sz w:val="22"/>
          <w:szCs w:val="22"/>
        </w:rPr>
        <w:t>Por intermedio del formulario de Requerimiento, el equipo de trabajo notificara la finalización de la implementación del aplicativo en el entorno de prueba y se le notificara al docente, que la implementación se encuentra finalizada.</w:t>
      </w:r>
    </w:p>
    <w:p w14:paraId="64A2C800" w14:textId="77777777" w:rsidR="00582D92" w:rsidRDefault="00582D92" w:rsidP="00582D92">
      <w:pPr>
        <w:pStyle w:val="Prrafodelista"/>
        <w:spacing w:line="360" w:lineRule="auto"/>
        <w:rPr>
          <w:rFonts w:ascii="Arial" w:hAnsi="Arial" w:cs="Arial"/>
          <w:sz w:val="22"/>
          <w:szCs w:val="22"/>
        </w:rPr>
      </w:pPr>
    </w:p>
    <w:p w14:paraId="33F14CD0" w14:textId="63B869DB" w:rsidR="00582D92" w:rsidRPr="00582D92" w:rsidRDefault="00582D92" w:rsidP="00582D92">
      <w:pPr>
        <w:pStyle w:val="Prrafodelista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82D92">
        <w:rPr>
          <w:rFonts w:ascii="Arial" w:hAnsi="Arial" w:cs="Arial"/>
          <w:b/>
          <w:bCs/>
          <w:sz w:val="22"/>
          <w:szCs w:val="22"/>
        </w:rPr>
        <w:t>Ejecución de las pruebas</w:t>
      </w:r>
    </w:p>
    <w:p w14:paraId="34C1E96D" w14:textId="32B1C953" w:rsid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equipo de trabajo conformado por </w:t>
      </w:r>
      <w:r w:rsidRPr="00242353">
        <w:rPr>
          <w:rFonts w:ascii="Arial" w:hAnsi="Arial" w:cs="Arial"/>
          <w:sz w:val="22"/>
          <w:szCs w:val="22"/>
        </w:rPr>
        <w:t>Marko Rivas y Ronald Ordoñez</w:t>
      </w:r>
      <w:r>
        <w:rPr>
          <w:rFonts w:ascii="Arial" w:hAnsi="Arial" w:cs="Arial"/>
          <w:sz w:val="22"/>
          <w:szCs w:val="22"/>
        </w:rPr>
        <w:t xml:space="preserve"> se encargará de la modificación de los aplicativos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>
        <w:rPr>
          <w:rFonts w:ascii="Arial" w:hAnsi="Arial" w:cs="Arial"/>
          <w:sz w:val="22"/>
          <w:szCs w:val="22"/>
        </w:rPr>
        <w:t xml:space="preserve"> instalados si hubiera algún incidente o cambio del requerimiento.</w:t>
      </w:r>
    </w:p>
    <w:p w14:paraId="69853EE1" w14:textId="5FD48513" w:rsidR="00582D92" w:rsidRP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caso de no existir algún error en las aplicaciones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>
        <w:rPr>
          <w:rFonts w:ascii="Arial" w:hAnsi="Arial" w:cs="Arial"/>
          <w:sz w:val="22"/>
          <w:szCs w:val="22"/>
        </w:rPr>
        <w:t xml:space="preserve">, </w:t>
      </w:r>
      <w:r w:rsidRPr="00582D92">
        <w:rPr>
          <w:rFonts w:ascii="Arial" w:hAnsi="Arial" w:cs="Arial"/>
          <w:sz w:val="22"/>
          <w:szCs w:val="22"/>
          <w:lang w:val="es-AR"/>
        </w:rPr>
        <w:t>el equipo de trabajo</w:t>
      </w:r>
      <w:r>
        <w:rPr>
          <w:rFonts w:ascii="Arial" w:hAnsi="Arial" w:cs="Arial"/>
          <w:sz w:val="22"/>
          <w:szCs w:val="22"/>
          <w:lang w:val="es-AR"/>
        </w:rPr>
        <w:t xml:space="preserve"> solicitará la implementación en entorno de producción.</w:t>
      </w:r>
    </w:p>
    <w:p w14:paraId="770202C4" w14:textId="5BBBC478" w:rsidR="00582D92" w:rsidRP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82D92">
        <w:rPr>
          <w:rFonts w:ascii="Arial" w:hAnsi="Arial" w:cs="Arial"/>
          <w:sz w:val="22"/>
          <w:szCs w:val="22"/>
          <w:lang w:val="es-AR"/>
        </w:rPr>
        <w:t>Si en las pruebas realizadas se detectasen errores, éstos serán informados por intermedio del equipo de trabajo, describiéndole la secuencia de prueba realizada en el momento que se generó el error.</w:t>
      </w:r>
    </w:p>
    <w:p w14:paraId="4D6D1E56" w14:textId="381E042D" w:rsidR="00582D92" w:rsidRDefault="00582D92" w:rsidP="00582D92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equipo de trabajo corregirá los aplicativos móviles </w:t>
      </w:r>
      <w:r w:rsidRPr="008E280B">
        <w:rPr>
          <w:rFonts w:ascii="Arial" w:hAnsi="Arial" w:cs="Arial"/>
          <w:sz w:val="22"/>
          <w:szCs w:val="22"/>
        </w:rPr>
        <w:t>Tacna F&amp;D, Tacna F&amp;D Business y Tacna F&amp;D Delivery</w:t>
      </w:r>
      <w:r>
        <w:rPr>
          <w:rFonts w:ascii="Arial" w:hAnsi="Arial" w:cs="Arial"/>
          <w:sz w:val="22"/>
          <w:szCs w:val="22"/>
        </w:rPr>
        <w:t xml:space="preserve"> y lo implementará nuevamente en entorno de prueba, para su posterior testeo</w:t>
      </w:r>
    </w:p>
    <w:p w14:paraId="4478B941" w14:textId="77777777" w:rsidR="00582D92" w:rsidRDefault="00582D92" w:rsidP="00582D9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225DFD9" w14:textId="66D26BF4" w:rsidR="00242353" w:rsidRPr="00242353" w:rsidRDefault="00242353" w:rsidP="00242353">
      <w:pPr>
        <w:pStyle w:val="Prrafodelista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242353">
        <w:rPr>
          <w:rFonts w:ascii="Arial" w:hAnsi="Arial" w:cs="Arial"/>
          <w:b/>
          <w:bCs/>
          <w:sz w:val="22"/>
          <w:szCs w:val="22"/>
        </w:rPr>
        <w:t>Implementación en entorno de Producción</w:t>
      </w:r>
    </w:p>
    <w:p w14:paraId="3184705E" w14:textId="1EEDEAC1" w:rsidR="00242353" w:rsidRPr="00242353" w:rsidRDefault="00242353" w:rsidP="00242353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42353">
        <w:rPr>
          <w:rFonts w:ascii="Arial" w:hAnsi="Arial" w:cs="Arial"/>
          <w:sz w:val="22"/>
          <w:szCs w:val="22"/>
        </w:rPr>
        <w:t>El equipo de trabajo conformado por Marko Rivas y Ronald Ordoñez, instalara la aplicación nueva o modificada, que fue aprobada por el mismo y se informara la finalización de la implementación subiendo el proyecto al Sistema de Control de Versiones “GitHub”.</w:t>
      </w:r>
    </w:p>
    <w:p w14:paraId="199CD6D5" w14:textId="77777777" w:rsidR="00304A60" w:rsidRPr="00304A60" w:rsidRDefault="00304A60" w:rsidP="00304A60"/>
    <w:p w14:paraId="145283E0" w14:textId="15B1B752" w:rsidR="008E280B" w:rsidRPr="008E280B" w:rsidRDefault="008E280B" w:rsidP="008E280B">
      <w:pPr>
        <w:pStyle w:val="Ttulo2"/>
        <w:spacing w:line="360" w:lineRule="auto"/>
        <w:rPr>
          <w:rFonts w:cs="Arial"/>
          <w:sz w:val="22"/>
          <w:szCs w:val="22"/>
        </w:rPr>
      </w:pPr>
      <w:bookmarkStart w:id="10" w:name="_Toc56537088"/>
      <w:r w:rsidRPr="008E280B">
        <w:rPr>
          <w:rFonts w:cs="Arial"/>
          <w:sz w:val="22"/>
          <w:szCs w:val="22"/>
        </w:rPr>
        <w:t>Dpto. Microinformática y Seguridad</w:t>
      </w:r>
      <w:bookmarkEnd w:id="10"/>
    </w:p>
    <w:p w14:paraId="10E80970" w14:textId="62BE34D3" w:rsidR="008E280B" w:rsidRPr="008E280B" w:rsidRDefault="008E280B" w:rsidP="008E280B">
      <w:pPr>
        <w:spacing w:line="360" w:lineRule="auto"/>
        <w:ind w:left="709"/>
        <w:rPr>
          <w:rFonts w:ascii="Arial" w:hAnsi="Arial" w:cs="Arial"/>
          <w:sz w:val="22"/>
          <w:szCs w:val="22"/>
        </w:rPr>
      </w:pPr>
      <w:r w:rsidRPr="008E280B">
        <w:rPr>
          <w:rFonts w:ascii="Arial" w:hAnsi="Arial" w:cs="Arial"/>
          <w:sz w:val="22"/>
          <w:szCs w:val="22"/>
        </w:rPr>
        <w:t>No se cuenta con dicho departamento. Sin embargo, a partir de la aprobación del equipo de trabajo, se procederá a coordinar la puesta en producción.</w:t>
      </w:r>
    </w:p>
    <w:sectPr w:rsidR="008E280B" w:rsidRPr="008E280B" w:rsidSect="008238AB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EA1FD" w14:textId="77777777" w:rsidR="00382EB7" w:rsidRDefault="00382EB7">
      <w:pPr>
        <w:spacing w:line="240" w:lineRule="auto"/>
      </w:pPr>
      <w:r>
        <w:separator/>
      </w:r>
    </w:p>
  </w:endnote>
  <w:endnote w:type="continuationSeparator" w:id="0">
    <w:p w14:paraId="5036D02E" w14:textId="77777777" w:rsidR="00382EB7" w:rsidRDefault="00382EB7">
      <w:pPr>
        <w:spacing w:line="240" w:lineRule="auto"/>
      </w:pPr>
      <w:r>
        <w:continuationSeparator/>
      </w:r>
    </w:p>
  </w:endnote>
  <w:endnote w:type="continuationNotice" w:id="1">
    <w:p w14:paraId="01F30AB6" w14:textId="77777777" w:rsidR="00382EB7" w:rsidRDefault="00382E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53BFA" w14:textId="77777777" w:rsidR="00CF087C" w:rsidRDefault="00CF08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FAB8C4" w14:textId="77777777" w:rsidR="00CF087C" w:rsidRDefault="00CF08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087C" w14:paraId="3D4013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08F84" w14:textId="4A37BADD" w:rsidR="00CF087C" w:rsidRPr="003D206A" w:rsidRDefault="00CF087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AE8476" w14:textId="4ABBCE5F" w:rsidR="00CF087C" w:rsidRPr="003D206A" w:rsidRDefault="00CF087C">
          <w:pPr>
            <w:jc w:val="center"/>
          </w:pPr>
          <w:proofErr w:type="spellStart"/>
          <w:r>
            <w:t>TacnaF&amp;D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1C5D9C" w14:textId="77777777" w:rsidR="00CF087C" w:rsidRDefault="00CF087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5E296F5C" w14:textId="77777777" w:rsidR="00CF087C" w:rsidRDefault="00CF08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C5D3" w14:textId="77777777" w:rsidR="00CF087C" w:rsidRDefault="00CF0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145EB" w14:textId="77777777" w:rsidR="00382EB7" w:rsidRDefault="00382EB7">
      <w:pPr>
        <w:spacing w:line="240" w:lineRule="auto"/>
      </w:pPr>
      <w:r>
        <w:separator/>
      </w:r>
    </w:p>
  </w:footnote>
  <w:footnote w:type="continuationSeparator" w:id="0">
    <w:p w14:paraId="418BE939" w14:textId="77777777" w:rsidR="00382EB7" w:rsidRDefault="00382EB7">
      <w:pPr>
        <w:spacing w:line="240" w:lineRule="auto"/>
      </w:pPr>
      <w:r>
        <w:continuationSeparator/>
      </w:r>
    </w:p>
  </w:footnote>
  <w:footnote w:type="continuationNotice" w:id="1">
    <w:p w14:paraId="3636C1B3" w14:textId="77777777" w:rsidR="00382EB7" w:rsidRDefault="00382EB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087C" w14:paraId="5BE60E39" w14:textId="77777777">
      <w:tc>
        <w:tcPr>
          <w:tcW w:w="6379" w:type="dxa"/>
        </w:tcPr>
        <w:p w14:paraId="4B1B0110" w14:textId="612222A9" w:rsidR="00CF087C" w:rsidRPr="000A7339" w:rsidRDefault="00CF087C">
          <w:r>
            <w:t>Aplicación Móvil de Establecimientos de comida y bebidas</w:t>
          </w:r>
        </w:p>
      </w:tc>
      <w:tc>
        <w:tcPr>
          <w:tcW w:w="3179" w:type="dxa"/>
        </w:tcPr>
        <w:p w14:paraId="6604A976" w14:textId="0B6B7906" w:rsidR="00CF087C" w:rsidRPr="000A7339" w:rsidRDefault="00CF087C">
          <w:pPr>
            <w:tabs>
              <w:tab w:val="left" w:pos="1135"/>
            </w:tabs>
            <w:spacing w:before="40"/>
            <w:ind w:right="68"/>
          </w:pPr>
          <w:r w:rsidRPr="000A7339">
            <w:t xml:space="preserve">  Versión:           </w:t>
          </w:r>
          <w:r w:rsidR="007D3651">
            <w:t>1.0</w:t>
          </w:r>
        </w:p>
      </w:tc>
    </w:tr>
    <w:tr w:rsidR="00CF087C" w14:paraId="42EF4023" w14:textId="77777777">
      <w:tc>
        <w:tcPr>
          <w:tcW w:w="6379" w:type="dxa"/>
        </w:tcPr>
        <w:p w14:paraId="23BC924D" w14:textId="2F8D1534" w:rsidR="00CF087C" w:rsidRPr="000A7339" w:rsidRDefault="008269A0">
          <w:r>
            <w:rPr>
              <w:color w:val="000000" w:themeColor="text1"/>
            </w:rPr>
            <w:t>Entorno DTP Normativa</w:t>
          </w:r>
        </w:p>
      </w:tc>
      <w:tc>
        <w:tcPr>
          <w:tcW w:w="3179" w:type="dxa"/>
        </w:tcPr>
        <w:p w14:paraId="1445558A" w14:textId="2135F74F" w:rsidR="00CF087C" w:rsidRPr="000A7339" w:rsidRDefault="00CF087C">
          <w:r w:rsidRPr="000A7339">
            <w:t xml:space="preserve">  Fecha: </w:t>
          </w:r>
          <w:r w:rsidR="007D3651">
            <w:t xml:space="preserve"> </w:t>
          </w:r>
          <w:r w:rsidR="008269A0">
            <w:t>17</w:t>
          </w:r>
          <w:r w:rsidRPr="000A7339">
            <w:t>/</w:t>
          </w:r>
          <w:r>
            <w:t>1</w:t>
          </w:r>
          <w:r w:rsidR="008238AB">
            <w:t>1</w:t>
          </w:r>
          <w:r w:rsidRPr="000A7339">
            <w:t>/20</w:t>
          </w:r>
          <w:r>
            <w:t>20</w:t>
          </w:r>
        </w:p>
      </w:tc>
    </w:tr>
    <w:tr w:rsidR="00CF087C" w14:paraId="0F2D5EF8" w14:textId="77777777">
      <w:tc>
        <w:tcPr>
          <w:tcW w:w="9558" w:type="dxa"/>
          <w:gridSpan w:val="2"/>
        </w:tcPr>
        <w:p w14:paraId="6F7C509C" w14:textId="7A089546" w:rsidR="00CF087C" w:rsidRPr="000A7339" w:rsidRDefault="00CF087C"/>
      </w:tc>
    </w:tr>
  </w:tbl>
  <w:p w14:paraId="5AA111F4" w14:textId="77777777" w:rsidR="00CF087C" w:rsidRDefault="00CF08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CF56" w14:textId="77777777" w:rsidR="00CF087C" w:rsidRDefault="00CF08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32E95"/>
    <w:multiLevelType w:val="hybridMultilevel"/>
    <w:tmpl w:val="35EE7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5DD9"/>
    <w:multiLevelType w:val="hybridMultilevel"/>
    <w:tmpl w:val="BAA27F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E72E0"/>
    <w:multiLevelType w:val="hybridMultilevel"/>
    <w:tmpl w:val="FFFFFFFF"/>
    <w:lvl w:ilvl="0" w:tplc="AF364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C3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29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0E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A8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8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3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9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C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2E69C0"/>
    <w:multiLevelType w:val="hybridMultilevel"/>
    <w:tmpl w:val="5AD296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14FDD"/>
    <w:multiLevelType w:val="hybridMultilevel"/>
    <w:tmpl w:val="1A3A9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A2AD8"/>
    <w:multiLevelType w:val="hybridMultilevel"/>
    <w:tmpl w:val="AB58D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45ED6"/>
    <w:multiLevelType w:val="hybridMultilevel"/>
    <w:tmpl w:val="FFFFFFFF"/>
    <w:lvl w:ilvl="0" w:tplc="E8D0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23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7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E17D4"/>
    <w:multiLevelType w:val="hybridMultilevel"/>
    <w:tmpl w:val="B8AC208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3069DA"/>
    <w:multiLevelType w:val="hybridMultilevel"/>
    <w:tmpl w:val="EEF855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51272"/>
    <w:multiLevelType w:val="hybridMultilevel"/>
    <w:tmpl w:val="B0566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91E234E"/>
    <w:multiLevelType w:val="hybridMultilevel"/>
    <w:tmpl w:val="3E828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45844C8"/>
    <w:multiLevelType w:val="multilevel"/>
    <w:tmpl w:val="02DE3E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5CD2E1B"/>
    <w:multiLevelType w:val="hybridMultilevel"/>
    <w:tmpl w:val="FFFFFFFF"/>
    <w:lvl w:ilvl="0" w:tplc="F52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10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A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6B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6EB1911"/>
    <w:multiLevelType w:val="hybridMultilevel"/>
    <w:tmpl w:val="FFFFFFFF"/>
    <w:lvl w:ilvl="0" w:tplc="D37CD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24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0E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C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A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89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6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B1017"/>
    <w:multiLevelType w:val="hybridMultilevel"/>
    <w:tmpl w:val="F4004E22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5F6135"/>
    <w:multiLevelType w:val="hybridMultilevel"/>
    <w:tmpl w:val="FFFFFFFF"/>
    <w:lvl w:ilvl="0" w:tplc="0810C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06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C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2F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4E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80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5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2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85A73"/>
    <w:multiLevelType w:val="hybridMultilevel"/>
    <w:tmpl w:val="48380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89C4560"/>
    <w:multiLevelType w:val="multilevel"/>
    <w:tmpl w:val="489C4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09F292F"/>
    <w:multiLevelType w:val="hybridMultilevel"/>
    <w:tmpl w:val="A49A389E"/>
    <w:lvl w:ilvl="0" w:tplc="34342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42711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6886CC3"/>
    <w:multiLevelType w:val="hybridMultilevel"/>
    <w:tmpl w:val="8C34379A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6" w15:restartNumberingAfterBreak="0">
    <w:nsid w:val="5D1243E9"/>
    <w:multiLevelType w:val="hybridMultilevel"/>
    <w:tmpl w:val="FFFFFFFF"/>
    <w:lvl w:ilvl="0" w:tplc="2A100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68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F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4323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3C7B35"/>
    <w:multiLevelType w:val="hybridMultilevel"/>
    <w:tmpl w:val="CFBE6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F62291"/>
    <w:multiLevelType w:val="hybridMultilevel"/>
    <w:tmpl w:val="FFFFFFFF"/>
    <w:lvl w:ilvl="0" w:tplc="7E5E7284">
      <w:start w:val="1"/>
      <w:numFmt w:val="decimal"/>
      <w:lvlText w:val="%1."/>
      <w:lvlJc w:val="left"/>
      <w:pPr>
        <w:ind w:left="720" w:hanging="360"/>
      </w:pPr>
    </w:lvl>
    <w:lvl w:ilvl="1" w:tplc="C2DE3FFA">
      <w:start w:val="1"/>
      <w:numFmt w:val="lowerLetter"/>
      <w:lvlText w:val="%2."/>
      <w:lvlJc w:val="left"/>
      <w:pPr>
        <w:ind w:left="1440" w:hanging="360"/>
      </w:pPr>
    </w:lvl>
    <w:lvl w:ilvl="2" w:tplc="EC0C490C">
      <w:start w:val="1"/>
      <w:numFmt w:val="lowerRoman"/>
      <w:lvlText w:val="%3."/>
      <w:lvlJc w:val="right"/>
      <w:pPr>
        <w:ind w:left="2160" w:hanging="180"/>
      </w:pPr>
    </w:lvl>
    <w:lvl w:ilvl="3" w:tplc="B24ED128">
      <w:start w:val="1"/>
      <w:numFmt w:val="decimal"/>
      <w:lvlText w:val="%4."/>
      <w:lvlJc w:val="left"/>
      <w:pPr>
        <w:ind w:left="2880" w:hanging="360"/>
      </w:pPr>
    </w:lvl>
    <w:lvl w:ilvl="4" w:tplc="8540860A">
      <w:start w:val="1"/>
      <w:numFmt w:val="lowerLetter"/>
      <w:lvlText w:val="%5."/>
      <w:lvlJc w:val="left"/>
      <w:pPr>
        <w:ind w:left="3600" w:hanging="360"/>
      </w:pPr>
    </w:lvl>
    <w:lvl w:ilvl="5" w:tplc="CC5EEC84">
      <w:start w:val="1"/>
      <w:numFmt w:val="lowerRoman"/>
      <w:lvlText w:val="%6."/>
      <w:lvlJc w:val="right"/>
      <w:pPr>
        <w:ind w:left="4320" w:hanging="180"/>
      </w:pPr>
    </w:lvl>
    <w:lvl w:ilvl="6" w:tplc="2416CFC6">
      <w:start w:val="1"/>
      <w:numFmt w:val="decimal"/>
      <w:lvlText w:val="%7."/>
      <w:lvlJc w:val="left"/>
      <w:pPr>
        <w:ind w:left="5040" w:hanging="360"/>
      </w:pPr>
    </w:lvl>
    <w:lvl w:ilvl="7" w:tplc="56CAD51C">
      <w:start w:val="1"/>
      <w:numFmt w:val="lowerLetter"/>
      <w:lvlText w:val="%8."/>
      <w:lvlJc w:val="left"/>
      <w:pPr>
        <w:ind w:left="5760" w:hanging="360"/>
      </w:pPr>
    </w:lvl>
    <w:lvl w:ilvl="8" w:tplc="228EFCE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4B3BBF"/>
    <w:multiLevelType w:val="multilevel"/>
    <w:tmpl w:val="AE96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97" w:hanging="397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97" w:hanging="397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66D7DB4"/>
    <w:multiLevelType w:val="hybridMultilevel"/>
    <w:tmpl w:val="7DA47282"/>
    <w:lvl w:ilvl="0" w:tplc="76E6BF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C7B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F6B5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DC06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D4B4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5E64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341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ACC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3ECF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 w15:restartNumberingAfterBreak="0">
    <w:nsid w:val="766E2F47"/>
    <w:multiLevelType w:val="hybridMultilevel"/>
    <w:tmpl w:val="FFFFFFFF"/>
    <w:lvl w:ilvl="0" w:tplc="F1CEF154">
      <w:start w:val="1"/>
      <w:numFmt w:val="decimal"/>
      <w:lvlText w:val="%1."/>
      <w:lvlJc w:val="left"/>
      <w:pPr>
        <w:ind w:left="720" w:hanging="360"/>
      </w:pPr>
    </w:lvl>
    <w:lvl w:ilvl="1" w:tplc="D456636A">
      <w:start w:val="1"/>
      <w:numFmt w:val="lowerLetter"/>
      <w:lvlText w:val="%2."/>
      <w:lvlJc w:val="left"/>
      <w:pPr>
        <w:ind w:left="1440" w:hanging="360"/>
      </w:pPr>
    </w:lvl>
    <w:lvl w:ilvl="2" w:tplc="3DD22D68">
      <w:start w:val="1"/>
      <w:numFmt w:val="lowerRoman"/>
      <w:lvlText w:val="%3."/>
      <w:lvlJc w:val="right"/>
      <w:pPr>
        <w:ind w:left="2160" w:hanging="180"/>
      </w:pPr>
    </w:lvl>
    <w:lvl w:ilvl="3" w:tplc="74B4BBBA">
      <w:start w:val="1"/>
      <w:numFmt w:val="decimal"/>
      <w:lvlText w:val="%4."/>
      <w:lvlJc w:val="left"/>
      <w:pPr>
        <w:ind w:left="2880" w:hanging="360"/>
      </w:pPr>
    </w:lvl>
    <w:lvl w:ilvl="4" w:tplc="5CCEC608">
      <w:start w:val="1"/>
      <w:numFmt w:val="lowerLetter"/>
      <w:lvlText w:val="%5."/>
      <w:lvlJc w:val="left"/>
      <w:pPr>
        <w:ind w:left="3600" w:hanging="360"/>
      </w:pPr>
    </w:lvl>
    <w:lvl w:ilvl="5" w:tplc="B56442FC">
      <w:start w:val="1"/>
      <w:numFmt w:val="lowerRoman"/>
      <w:lvlText w:val="%6."/>
      <w:lvlJc w:val="right"/>
      <w:pPr>
        <w:ind w:left="4320" w:hanging="180"/>
      </w:pPr>
    </w:lvl>
    <w:lvl w:ilvl="6" w:tplc="3C6ED774">
      <w:start w:val="1"/>
      <w:numFmt w:val="decimal"/>
      <w:lvlText w:val="%7."/>
      <w:lvlJc w:val="left"/>
      <w:pPr>
        <w:ind w:left="5040" w:hanging="360"/>
      </w:pPr>
    </w:lvl>
    <w:lvl w:ilvl="7" w:tplc="F4CCBCBC">
      <w:start w:val="1"/>
      <w:numFmt w:val="lowerLetter"/>
      <w:lvlText w:val="%8."/>
      <w:lvlJc w:val="left"/>
      <w:pPr>
        <w:ind w:left="5760" w:hanging="360"/>
      </w:pPr>
    </w:lvl>
    <w:lvl w:ilvl="8" w:tplc="15F0173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E9617F9"/>
    <w:multiLevelType w:val="hybridMultilevel"/>
    <w:tmpl w:val="B610269C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47"/>
  </w:num>
  <w:num w:numId="4">
    <w:abstractNumId w:val="33"/>
  </w:num>
  <w:num w:numId="5">
    <w:abstractNumId w:val="3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44"/>
  </w:num>
  <w:num w:numId="9">
    <w:abstractNumId w:val="6"/>
  </w:num>
  <w:num w:numId="10">
    <w:abstractNumId w:val="23"/>
  </w:num>
  <w:num w:numId="11">
    <w:abstractNumId w:val="19"/>
  </w:num>
  <w:num w:numId="12">
    <w:abstractNumId w:val="42"/>
  </w:num>
  <w:num w:numId="13">
    <w:abstractNumId w:val="18"/>
  </w:num>
  <w:num w:numId="14">
    <w:abstractNumId w:val="12"/>
  </w:num>
  <w:num w:numId="15">
    <w:abstractNumId w:val="41"/>
  </w:num>
  <w:num w:numId="16">
    <w:abstractNumId w:val="30"/>
  </w:num>
  <w:num w:numId="17">
    <w:abstractNumId w:val="15"/>
  </w:num>
  <w:num w:numId="18">
    <w:abstractNumId w:val="28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7"/>
  </w:num>
  <w:num w:numId="21">
    <w:abstractNumId w:val="39"/>
  </w:num>
  <w:num w:numId="22">
    <w:abstractNumId w:val="21"/>
  </w:num>
  <w:num w:numId="23">
    <w:abstractNumId w:val="11"/>
  </w:num>
  <w:num w:numId="24">
    <w:abstractNumId w:val="25"/>
  </w:num>
  <w:num w:numId="25">
    <w:abstractNumId w:val="48"/>
  </w:num>
  <w:num w:numId="26">
    <w:abstractNumId w:val="32"/>
  </w:num>
  <w:num w:numId="27">
    <w:abstractNumId w:val="22"/>
  </w:num>
  <w:num w:numId="28">
    <w:abstractNumId w:val="5"/>
  </w:num>
  <w:num w:numId="29">
    <w:abstractNumId w:val="26"/>
  </w:num>
  <w:num w:numId="30">
    <w:abstractNumId w:val="46"/>
  </w:num>
  <w:num w:numId="31">
    <w:abstractNumId w:val="40"/>
  </w:num>
  <w:num w:numId="32">
    <w:abstractNumId w:val="10"/>
  </w:num>
  <w:num w:numId="33">
    <w:abstractNumId w:val="36"/>
  </w:num>
  <w:num w:numId="34">
    <w:abstractNumId w:val="24"/>
  </w:num>
  <w:num w:numId="35">
    <w:abstractNumId w:val="43"/>
  </w:num>
  <w:num w:numId="36">
    <w:abstractNumId w:val="29"/>
  </w:num>
  <w:num w:numId="37">
    <w:abstractNumId w:val="3"/>
  </w:num>
  <w:num w:numId="38">
    <w:abstractNumId w:val="45"/>
  </w:num>
  <w:num w:numId="39">
    <w:abstractNumId w:val="8"/>
  </w:num>
  <w:num w:numId="40">
    <w:abstractNumId w:val="35"/>
  </w:num>
  <w:num w:numId="41">
    <w:abstractNumId w:val="34"/>
  </w:num>
  <w:num w:numId="42">
    <w:abstractNumId w:val="37"/>
  </w:num>
  <w:num w:numId="43">
    <w:abstractNumId w:val="16"/>
  </w:num>
  <w:num w:numId="44">
    <w:abstractNumId w:val="27"/>
  </w:num>
  <w:num w:numId="45">
    <w:abstractNumId w:val="38"/>
  </w:num>
  <w:num w:numId="46">
    <w:abstractNumId w:val="4"/>
  </w:num>
  <w:num w:numId="47">
    <w:abstractNumId w:val="7"/>
  </w:num>
  <w:num w:numId="48">
    <w:abstractNumId w:val="14"/>
  </w:num>
  <w:num w:numId="49">
    <w:abstractNumId w:val="9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1"/>
    <w:rsid w:val="00000139"/>
    <w:rsid w:val="00001CB1"/>
    <w:rsid w:val="0000774C"/>
    <w:rsid w:val="00011A50"/>
    <w:rsid w:val="00012B30"/>
    <w:rsid w:val="00015071"/>
    <w:rsid w:val="00016450"/>
    <w:rsid w:val="0003007B"/>
    <w:rsid w:val="000361D7"/>
    <w:rsid w:val="000423D7"/>
    <w:rsid w:val="0004326A"/>
    <w:rsid w:val="00047506"/>
    <w:rsid w:val="00060E31"/>
    <w:rsid w:val="0006518C"/>
    <w:rsid w:val="00065631"/>
    <w:rsid w:val="0007328A"/>
    <w:rsid w:val="00075CCD"/>
    <w:rsid w:val="000855D8"/>
    <w:rsid w:val="00085A76"/>
    <w:rsid w:val="00095BF3"/>
    <w:rsid w:val="000A393E"/>
    <w:rsid w:val="000A7339"/>
    <w:rsid w:val="000B3416"/>
    <w:rsid w:val="000C1575"/>
    <w:rsid w:val="000C52C2"/>
    <w:rsid w:val="000D218C"/>
    <w:rsid w:val="000E016D"/>
    <w:rsid w:val="000F4E93"/>
    <w:rsid w:val="000F53C5"/>
    <w:rsid w:val="000F550D"/>
    <w:rsid w:val="00107D42"/>
    <w:rsid w:val="001105AF"/>
    <w:rsid w:val="0011677B"/>
    <w:rsid w:val="001271D8"/>
    <w:rsid w:val="00134B87"/>
    <w:rsid w:val="001355EB"/>
    <w:rsid w:val="00161270"/>
    <w:rsid w:val="001625DE"/>
    <w:rsid w:val="0017617B"/>
    <w:rsid w:val="00177862"/>
    <w:rsid w:val="00183913"/>
    <w:rsid w:val="001906DD"/>
    <w:rsid w:val="001967FC"/>
    <w:rsid w:val="001A06B2"/>
    <w:rsid w:val="001A4589"/>
    <w:rsid w:val="001B3F7E"/>
    <w:rsid w:val="001B4A33"/>
    <w:rsid w:val="001B558F"/>
    <w:rsid w:val="001B76A3"/>
    <w:rsid w:val="001C3058"/>
    <w:rsid w:val="001C3ADC"/>
    <w:rsid w:val="001C5054"/>
    <w:rsid w:val="001C519F"/>
    <w:rsid w:val="001C784A"/>
    <w:rsid w:val="001C7C4B"/>
    <w:rsid w:val="001D5D34"/>
    <w:rsid w:val="001D6F92"/>
    <w:rsid w:val="001F3AE7"/>
    <w:rsid w:val="001F73FC"/>
    <w:rsid w:val="001F7A4A"/>
    <w:rsid w:val="00202FB8"/>
    <w:rsid w:val="002033D8"/>
    <w:rsid w:val="00203E86"/>
    <w:rsid w:val="00206998"/>
    <w:rsid w:val="0020749F"/>
    <w:rsid w:val="00215878"/>
    <w:rsid w:val="00215902"/>
    <w:rsid w:val="002165AD"/>
    <w:rsid w:val="00223E00"/>
    <w:rsid w:val="00242353"/>
    <w:rsid w:val="00246236"/>
    <w:rsid w:val="0025188E"/>
    <w:rsid w:val="00260C45"/>
    <w:rsid w:val="00262743"/>
    <w:rsid w:val="00263B52"/>
    <w:rsid w:val="00273AED"/>
    <w:rsid w:val="002764AB"/>
    <w:rsid w:val="0028083E"/>
    <w:rsid w:val="002916CE"/>
    <w:rsid w:val="00291955"/>
    <w:rsid w:val="0029260B"/>
    <w:rsid w:val="002B5848"/>
    <w:rsid w:val="002C7E23"/>
    <w:rsid w:val="002D0D8C"/>
    <w:rsid w:val="002D3DE1"/>
    <w:rsid w:val="002D4211"/>
    <w:rsid w:val="002D4648"/>
    <w:rsid w:val="002D50AA"/>
    <w:rsid w:val="002D5348"/>
    <w:rsid w:val="002E1F2F"/>
    <w:rsid w:val="002E4600"/>
    <w:rsid w:val="002E5A42"/>
    <w:rsid w:val="002F21BB"/>
    <w:rsid w:val="002F2D8B"/>
    <w:rsid w:val="00304A60"/>
    <w:rsid w:val="00305734"/>
    <w:rsid w:val="00313A19"/>
    <w:rsid w:val="0032199F"/>
    <w:rsid w:val="003230E9"/>
    <w:rsid w:val="00337E7B"/>
    <w:rsid w:val="00344D24"/>
    <w:rsid w:val="00350B68"/>
    <w:rsid w:val="003536D1"/>
    <w:rsid w:val="003617FD"/>
    <w:rsid w:val="0037339D"/>
    <w:rsid w:val="003803CF"/>
    <w:rsid w:val="003811F7"/>
    <w:rsid w:val="003816B8"/>
    <w:rsid w:val="00382EB7"/>
    <w:rsid w:val="0038319D"/>
    <w:rsid w:val="003839C1"/>
    <w:rsid w:val="003867E5"/>
    <w:rsid w:val="00391A02"/>
    <w:rsid w:val="00395C02"/>
    <w:rsid w:val="003A02CD"/>
    <w:rsid w:val="003B311D"/>
    <w:rsid w:val="003B42B5"/>
    <w:rsid w:val="003C06B2"/>
    <w:rsid w:val="003D206A"/>
    <w:rsid w:val="003D61AA"/>
    <w:rsid w:val="00412321"/>
    <w:rsid w:val="0042020E"/>
    <w:rsid w:val="00446329"/>
    <w:rsid w:val="0045449E"/>
    <w:rsid w:val="00455657"/>
    <w:rsid w:val="00462064"/>
    <w:rsid w:val="00471746"/>
    <w:rsid w:val="004760DA"/>
    <w:rsid w:val="00476B76"/>
    <w:rsid w:val="00477337"/>
    <w:rsid w:val="00483B82"/>
    <w:rsid w:val="00484342"/>
    <w:rsid w:val="00485D84"/>
    <w:rsid w:val="00491B87"/>
    <w:rsid w:val="00496FAC"/>
    <w:rsid w:val="004979DA"/>
    <w:rsid w:val="004B621E"/>
    <w:rsid w:val="004C16D6"/>
    <w:rsid w:val="004C470D"/>
    <w:rsid w:val="004D4067"/>
    <w:rsid w:val="004D5448"/>
    <w:rsid w:val="004D7B29"/>
    <w:rsid w:val="004E36C6"/>
    <w:rsid w:val="004E52CC"/>
    <w:rsid w:val="004F196E"/>
    <w:rsid w:val="004F61F0"/>
    <w:rsid w:val="005008CE"/>
    <w:rsid w:val="00504BA8"/>
    <w:rsid w:val="00505044"/>
    <w:rsid w:val="005071A4"/>
    <w:rsid w:val="00507915"/>
    <w:rsid w:val="00510612"/>
    <w:rsid w:val="00511D1F"/>
    <w:rsid w:val="00513FF5"/>
    <w:rsid w:val="00514097"/>
    <w:rsid w:val="00515B5C"/>
    <w:rsid w:val="00515B7D"/>
    <w:rsid w:val="0053399E"/>
    <w:rsid w:val="0054667B"/>
    <w:rsid w:val="00546966"/>
    <w:rsid w:val="00551083"/>
    <w:rsid w:val="0055704D"/>
    <w:rsid w:val="00561997"/>
    <w:rsid w:val="00573ED9"/>
    <w:rsid w:val="00582D92"/>
    <w:rsid w:val="00587E05"/>
    <w:rsid w:val="00593E6A"/>
    <w:rsid w:val="005B2024"/>
    <w:rsid w:val="005B5BCC"/>
    <w:rsid w:val="005C1274"/>
    <w:rsid w:val="005C1769"/>
    <w:rsid w:val="005C36B7"/>
    <w:rsid w:val="005C4BC7"/>
    <w:rsid w:val="005C563D"/>
    <w:rsid w:val="005C64FF"/>
    <w:rsid w:val="005D05C5"/>
    <w:rsid w:val="005D64EC"/>
    <w:rsid w:val="005E00C2"/>
    <w:rsid w:val="005E485C"/>
    <w:rsid w:val="005E4F2B"/>
    <w:rsid w:val="005E60AE"/>
    <w:rsid w:val="005F27D5"/>
    <w:rsid w:val="006069B5"/>
    <w:rsid w:val="00612A25"/>
    <w:rsid w:val="006134A5"/>
    <w:rsid w:val="006220CA"/>
    <w:rsid w:val="00626674"/>
    <w:rsid w:val="00630668"/>
    <w:rsid w:val="006308BD"/>
    <w:rsid w:val="00633E74"/>
    <w:rsid w:val="0064408C"/>
    <w:rsid w:val="00647D6F"/>
    <w:rsid w:val="00650A63"/>
    <w:rsid w:val="00654202"/>
    <w:rsid w:val="00657F1A"/>
    <w:rsid w:val="0066744F"/>
    <w:rsid w:val="00670866"/>
    <w:rsid w:val="00677228"/>
    <w:rsid w:val="00687D71"/>
    <w:rsid w:val="006921C9"/>
    <w:rsid w:val="00696D1E"/>
    <w:rsid w:val="006B34B9"/>
    <w:rsid w:val="006C3EB6"/>
    <w:rsid w:val="006C46E7"/>
    <w:rsid w:val="006C6C58"/>
    <w:rsid w:val="006D1082"/>
    <w:rsid w:val="006D3D11"/>
    <w:rsid w:val="006D5EE0"/>
    <w:rsid w:val="006D7382"/>
    <w:rsid w:val="006E2763"/>
    <w:rsid w:val="006F1178"/>
    <w:rsid w:val="006F1AB8"/>
    <w:rsid w:val="007020EE"/>
    <w:rsid w:val="007026C1"/>
    <w:rsid w:val="007028DE"/>
    <w:rsid w:val="00712E17"/>
    <w:rsid w:val="00716011"/>
    <w:rsid w:val="00733C3C"/>
    <w:rsid w:val="00734954"/>
    <w:rsid w:val="00740D5D"/>
    <w:rsid w:val="00741572"/>
    <w:rsid w:val="00744F92"/>
    <w:rsid w:val="007462B6"/>
    <w:rsid w:val="00754652"/>
    <w:rsid w:val="00754A73"/>
    <w:rsid w:val="007761D6"/>
    <w:rsid w:val="007819AE"/>
    <w:rsid w:val="007836E6"/>
    <w:rsid w:val="00790F32"/>
    <w:rsid w:val="007937BB"/>
    <w:rsid w:val="007959B3"/>
    <w:rsid w:val="007A10FE"/>
    <w:rsid w:val="007A17D0"/>
    <w:rsid w:val="007A32CC"/>
    <w:rsid w:val="007A641A"/>
    <w:rsid w:val="007A6F59"/>
    <w:rsid w:val="007B65E1"/>
    <w:rsid w:val="007D3651"/>
    <w:rsid w:val="007D3B1A"/>
    <w:rsid w:val="007E1778"/>
    <w:rsid w:val="007E2F27"/>
    <w:rsid w:val="007E4926"/>
    <w:rsid w:val="00806A36"/>
    <w:rsid w:val="00807991"/>
    <w:rsid w:val="00815E3D"/>
    <w:rsid w:val="008238AB"/>
    <w:rsid w:val="00823A82"/>
    <w:rsid w:val="008269A0"/>
    <w:rsid w:val="00831351"/>
    <w:rsid w:val="00834DF2"/>
    <w:rsid w:val="00846D5A"/>
    <w:rsid w:val="00852960"/>
    <w:rsid w:val="00854069"/>
    <w:rsid w:val="008601D3"/>
    <w:rsid w:val="008607CA"/>
    <w:rsid w:val="00862229"/>
    <w:rsid w:val="008762C8"/>
    <w:rsid w:val="00880779"/>
    <w:rsid w:val="00881C86"/>
    <w:rsid w:val="00883F65"/>
    <w:rsid w:val="00893EE3"/>
    <w:rsid w:val="008A33E4"/>
    <w:rsid w:val="008B006B"/>
    <w:rsid w:val="008B26E4"/>
    <w:rsid w:val="008B3FA4"/>
    <w:rsid w:val="008B42EE"/>
    <w:rsid w:val="008C3F72"/>
    <w:rsid w:val="008C605B"/>
    <w:rsid w:val="008D5DE5"/>
    <w:rsid w:val="008D69A4"/>
    <w:rsid w:val="008E280B"/>
    <w:rsid w:val="008F2344"/>
    <w:rsid w:val="008F390E"/>
    <w:rsid w:val="008F54E0"/>
    <w:rsid w:val="009308A9"/>
    <w:rsid w:val="00932FC0"/>
    <w:rsid w:val="00937880"/>
    <w:rsid w:val="00937BC5"/>
    <w:rsid w:val="009430B5"/>
    <w:rsid w:val="009473FD"/>
    <w:rsid w:val="00947A32"/>
    <w:rsid w:val="00954E1E"/>
    <w:rsid w:val="009618E8"/>
    <w:rsid w:val="00963CAB"/>
    <w:rsid w:val="0098201F"/>
    <w:rsid w:val="0098774B"/>
    <w:rsid w:val="009957E4"/>
    <w:rsid w:val="009A0603"/>
    <w:rsid w:val="009A1AF4"/>
    <w:rsid w:val="009B0583"/>
    <w:rsid w:val="009B738C"/>
    <w:rsid w:val="009D0FEB"/>
    <w:rsid w:val="009D11C1"/>
    <w:rsid w:val="009D1CBE"/>
    <w:rsid w:val="009E28BE"/>
    <w:rsid w:val="009F1FA5"/>
    <w:rsid w:val="009F2AAA"/>
    <w:rsid w:val="009F4B3F"/>
    <w:rsid w:val="00A14C12"/>
    <w:rsid w:val="00A15ABA"/>
    <w:rsid w:val="00A24542"/>
    <w:rsid w:val="00A36AD6"/>
    <w:rsid w:val="00A46E15"/>
    <w:rsid w:val="00A641A8"/>
    <w:rsid w:val="00A740C3"/>
    <w:rsid w:val="00A808C7"/>
    <w:rsid w:val="00A838C3"/>
    <w:rsid w:val="00A86C57"/>
    <w:rsid w:val="00A91ABE"/>
    <w:rsid w:val="00A960CD"/>
    <w:rsid w:val="00AA7E5F"/>
    <w:rsid w:val="00AB1128"/>
    <w:rsid w:val="00AB4CED"/>
    <w:rsid w:val="00AB667E"/>
    <w:rsid w:val="00AC3223"/>
    <w:rsid w:val="00AC33E7"/>
    <w:rsid w:val="00AC58E2"/>
    <w:rsid w:val="00AE5282"/>
    <w:rsid w:val="00AF797B"/>
    <w:rsid w:val="00B023B5"/>
    <w:rsid w:val="00B06064"/>
    <w:rsid w:val="00B067F0"/>
    <w:rsid w:val="00B15832"/>
    <w:rsid w:val="00B17A50"/>
    <w:rsid w:val="00B24400"/>
    <w:rsid w:val="00B26161"/>
    <w:rsid w:val="00B30145"/>
    <w:rsid w:val="00B43222"/>
    <w:rsid w:val="00B44F94"/>
    <w:rsid w:val="00B46CD1"/>
    <w:rsid w:val="00B500ED"/>
    <w:rsid w:val="00B528FF"/>
    <w:rsid w:val="00B53A33"/>
    <w:rsid w:val="00B80219"/>
    <w:rsid w:val="00B813B5"/>
    <w:rsid w:val="00B8778B"/>
    <w:rsid w:val="00B96B2C"/>
    <w:rsid w:val="00BA0244"/>
    <w:rsid w:val="00BA5CA0"/>
    <w:rsid w:val="00BB2178"/>
    <w:rsid w:val="00BB3B46"/>
    <w:rsid w:val="00BB67DC"/>
    <w:rsid w:val="00BC55FE"/>
    <w:rsid w:val="00BC5BD1"/>
    <w:rsid w:val="00BC5FF9"/>
    <w:rsid w:val="00BD33F4"/>
    <w:rsid w:val="00BE2570"/>
    <w:rsid w:val="00BF3A3A"/>
    <w:rsid w:val="00BF6F4F"/>
    <w:rsid w:val="00BF79FF"/>
    <w:rsid w:val="00C04A5C"/>
    <w:rsid w:val="00C04D36"/>
    <w:rsid w:val="00C07934"/>
    <w:rsid w:val="00C20BC7"/>
    <w:rsid w:val="00C21F27"/>
    <w:rsid w:val="00C240F2"/>
    <w:rsid w:val="00C24EE1"/>
    <w:rsid w:val="00C301FB"/>
    <w:rsid w:val="00C30D71"/>
    <w:rsid w:val="00C318ED"/>
    <w:rsid w:val="00C362E4"/>
    <w:rsid w:val="00C367EC"/>
    <w:rsid w:val="00C46731"/>
    <w:rsid w:val="00C46760"/>
    <w:rsid w:val="00C6649E"/>
    <w:rsid w:val="00C67086"/>
    <w:rsid w:val="00C718F3"/>
    <w:rsid w:val="00C75EC3"/>
    <w:rsid w:val="00C81BAA"/>
    <w:rsid w:val="00C832B9"/>
    <w:rsid w:val="00C844F0"/>
    <w:rsid w:val="00C84EF1"/>
    <w:rsid w:val="00C858D3"/>
    <w:rsid w:val="00C875AA"/>
    <w:rsid w:val="00CA12B4"/>
    <w:rsid w:val="00CA2CF9"/>
    <w:rsid w:val="00CA3321"/>
    <w:rsid w:val="00CB24E0"/>
    <w:rsid w:val="00CC3BFE"/>
    <w:rsid w:val="00CC55AD"/>
    <w:rsid w:val="00CD65B6"/>
    <w:rsid w:val="00CD7E18"/>
    <w:rsid w:val="00CE0170"/>
    <w:rsid w:val="00CE3CFD"/>
    <w:rsid w:val="00CE4D31"/>
    <w:rsid w:val="00CF087C"/>
    <w:rsid w:val="00CF499F"/>
    <w:rsid w:val="00CF53FD"/>
    <w:rsid w:val="00D007BF"/>
    <w:rsid w:val="00D047AB"/>
    <w:rsid w:val="00D10D04"/>
    <w:rsid w:val="00D11454"/>
    <w:rsid w:val="00D1778C"/>
    <w:rsid w:val="00D22BA0"/>
    <w:rsid w:val="00D32DF6"/>
    <w:rsid w:val="00D43A83"/>
    <w:rsid w:val="00D43C52"/>
    <w:rsid w:val="00D47802"/>
    <w:rsid w:val="00D52E04"/>
    <w:rsid w:val="00D54139"/>
    <w:rsid w:val="00D62AC5"/>
    <w:rsid w:val="00D63B7B"/>
    <w:rsid w:val="00D66AEA"/>
    <w:rsid w:val="00D80E80"/>
    <w:rsid w:val="00D901B3"/>
    <w:rsid w:val="00D9041C"/>
    <w:rsid w:val="00D919DB"/>
    <w:rsid w:val="00D96D4E"/>
    <w:rsid w:val="00DA4F3A"/>
    <w:rsid w:val="00DA53DC"/>
    <w:rsid w:val="00DA54C5"/>
    <w:rsid w:val="00DA6DF8"/>
    <w:rsid w:val="00DA782C"/>
    <w:rsid w:val="00DC0C3D"/>
    <w:rsid w:val="00DC1C9B"/>
    <w:rsid w:val="00DD19A8"/>
    <w:rsid w:val="00DD2EE2"/>
    <w:rsid w:val="00DF0B03"/>
    <w:rsid w:val="00DF4840"/>
    <w:rsid w:val="00E066A2"/>
    <w:rsid w:val="00E12E36"/>
    <w:rsid w:val="00E27632"/>
    <w:rsid w:val="00E30493"/>
    <w:rsid w:val="00E3509D"/>
    <w:rsid w:val="00E41B3B"/>
    <w:rsid w:val="00E52085"/>
    <w:rsid w:val="00E54811"/>
    <w:rsid w:val="00E57C91"/>
    <w:rsid w:val="00E57E97"/>
    <w:rsid w:val="00E607CD"/>
    <w:rsid w:val="00E616F8"/>
    <w:rsid w:val="00E63868"/>
    <w:rsid w:val="00E64E56"/>
    <w:rsid w:val="00E657D2"/>
    <w:rsid w:val="00E65F8B"/>
    <w:rsid w:val="00E67C80"/>
    <w:rsid w:val="00E70C13"/>
    <w:rsid w:val="00E730EF"/>
    <w:rsid w:val="00E82579"/>
    <w:rsid w:val="00E93103"/>
    <w:rsid w:val="00EA1FB4"/>
    <w:rsid w:val="00EA4649"/>
    <w:rsid w:val="00EA7AF2"/>
    <w:rsid w:val="00EB1266"/>
    <w:rsid w:val="00EB4411"/>
    <w:rsid w:val="00ED008F"/>
    <w:rsid w:val="00ED20A0"/>
    <w:rsid w:val="00ED6664"/>
    <w:rsid w:val="00EF3663"/>
    <w:rsid w:val="00F013BF"/>
    <w:rsid w:val="00F045A9"/>
    <w:rsid w:val="00F04A68"/>
    <w:rsid w:val="00F07746"/>
    <w:rsid w:val="00F1036C"/>
    <w:rsid w:val="00F1073F"/>
    <w:rsid w:val="00F14342"/>
    <w:rsid w:val="00F25696"/>
    <w:rsid w:val="00F25DB7"/>
    <w:rsid w:val="00F267ED"/>
    <w:rsid w:val="00F341F0"/>
    <w:rsid w:val="00F36B39"/>
    <w:rsid w:val="00F37B5E"/>
    <w:rsid w:val="00F52DAA"/>
    <w:rsid w:val="00F6410A"/>
    <w:rsid w:val="00F65101"/>
    <w:rsid w:val="00F70B40"/>
    <w:rsid w:val="00F724A3"/>
    <w:rsid w:val="00F74188"/>
    <w:rsid w:val="00F77334"/>
    <w:rsid w:val="00F825B5"/>
    <w:rsid w:val="00F8375C"/>
    <w:rsid w:val="00F84938"/>
    <w:rsid w:val="00FA090B"/>
    <w:rsid w:val="00FA2305"/>
    <w:rsid w:val="00FB2490"/>
    <w:rsid w:val="00FD251D"/>
    <w:rsid w:val="00FD69E0"/>
    <w:rsid w:val="00FE447E"/>
    <w:rsid w:val="012247BE"/>
    <w:rsid w:val="0128CC85"/>
    <w:rsid w:val="0168F255"/>
    <w:rsid w:val="0203787A"/>
    <w:rsid w:val="0250F41B"/>
    <w:rsid w:val="026639F1"/>
    <w:rsid w:val="030358DE"/>
    <w:rsid w:val="03DCEF33"/>
    <w:rsid w:val="041F4F8C"/>
    <w:rsid w:val="0438E4EB"/>
    <w:rsid w:val="0454BCBB"/>
    <w:rsid w:val="058472D7"/>
    <w:rsid w:val="05B617C9"/>
    <w:rsid w:val="07927D66"/>
    <w:rsid w:val="0894AB1E"/>
    <w:rsid w:val="0AB1DCDF"/>
    <w:rsid w:val="0B5B9745"/>
    <w:rsid w:val="0BCA1799"/>
    <w:rsid w:val="0E0220C4"/>
    <w:rsid w:val="0F4E9ABB"/>
    <w:rsid w:val="108341E6"/>
    <w:rsid w:val="113859C0"/>
    <w:rsid w:val="11443581"/>
    <w:rsid w:val="1162F128"/>
    <w:rsid w:val="11B02E1A"/>
    <w:rsid w:val="12B89DB7"/>
    <w:rsid w:val="12BF1BCB"/>
    <w:rsid w:val="133BE2E0"/>
    <w:rsid w:val="133D36DE"/>
    <w:rsid w:val="13FB3DDB"/>
    <w:rsid w:val="144D29BC"/>
    <w:rsid w:val="14BD3742"/>
    <w:rsid w:val="14F5B956"/>
    <w:rsid w:val="16636B24"/>
    <w:rsid w:val="169C3D42"/>
    <w:rsid w:val="16B8CDB4"/>
    <w:rsid w:val="178499B1"/>
    <w:rsid w:val="1839C9C7"/>
    <w:rsid w:val="1880DA0C"/>
    <w:rsid w:val="18D0B469"/>
    <w:rsid w:val="19B1A2C2"/>
    <w:rsid w:val="19C10EB7"/>
    <w:rsid w:val="19EEC867"/>
    <w:rsid w:val="1CF6C66D"/>
    <w:rsid w:val="1D36B5E0"/>
    <w:rsid w:val="1D68DA01"/>
    <w:rsid w:val="1D7EFD99"/>
    <w:rsid w:val="1DF7A608"/>
    <w:rsid w:val="1E069C04"/>
    <w:rsid w:val="1F679453"/>
    <w:rsid w:val="1FC08043"/>
    <w:rsid w:val="213A824E"/>
    <w:rsid w:val="2205F4A5"/>
    <w:rsid w:val="222205BE"/>
    <w:rsid w:val="228FAA90"/>
    <w:rsid w:val="22DC253F"/>
    <w:rsid w:val="22E815BC"/>
    <w:rsid w:val="22F62B80"/>
    <w:rsid w:val="2326FB19"/>
    <w:rsid w:val="2346F61A"/>
    <w:rsid w:val="237CA326"/>
    <w:rsid w:val="239A12E7"/>
    <w:rsid w:val="252FDAC4"/>
    <w:rsid w:val="258A43CC"/>
    <w:rsid w:val="25ECAEDE"/>
    <w:rsid w:val="26A2C2EF"/>
    <w:rsid w:val="26B17CE3"/>
    <w:rsid w:val="281C2C0D"/>
    <w:rsid w:val="285EADFB"/>
    <w:rsid w:val="29F0AA66"/>
    <w:rsid w:val="2ABBA206"/>
    <w:rsid w:val="2CB2A996"/>
    <w:rsid w:val="2D90498E"/>
    <w:rsid w:val="2F023041"/>
    <w:rsid w:val="2FA1B60F"/>
    <w:rsid w:val="2FB477D4"/>
    <w:rsid w:val="3009A506"/>
    <w:rsid w:val="3046BE64"/>
    <w:rsid w:val="30BE2456"/>
    <w:rsid w:val="30BFDC36"/>
    <w:rsid w:val="3151FB3E"/>
    <w:rsid w:val="3154412C"/>
    <w:rsid w:val="31C11615"/>
    <w:rsid w:val="32DA1D32"/>
    <w:rsid w:val="3324C58B"/>
    <w:rsid w:val="33A32F93"/>
    <w:rsid w:val="33B9D5F3"/>
    <w:rsid w:val="3436461F"/>
    <w:rsid w:val="35347DE8"/>
    <w:rsid w:val="3607C8AB"/>
    <w:rsid w:val="364897CD"/>
    <w:rsid w:val="371BEDC4"/>
    <w:rsid w:val="378C7D3F"/>
    <w:rsid w:val="39618FCF"/>
    <w:rsid w:val="3A3FB41F"/>
    <w:rsid w:val="3B992D96"/>
    <w:rsid w:val="3C0EBF4B"/>
    <w:rsid w:val="3C7C4571"/>
    <w:rsid w:val="3CF9332C"/>
    <w:rsid w:val="3D42748D"/>
    <w:rsid w:val="3DA8A4AA"/>
    <w:rsid w:val="3DDA8325"/>
    <w:rsid w:val="3F47962E"/>
    <w:rsid w:val="4067510C"/>
    <w:rsid w:val="40EB7ECE"/>
    <w:rsid w:val="41855FE8"/>
    <w:rsid w:val="426B6403"/>
    <w:rsid w:val="42F6C9FF"/>
    <w:rsid w:val="4306D5FF"/>
    <w:rsid w:val="435A9A1E"/>
    <w:rsid w:val="43F88D6A"/>
    <w:rsid w:val="44BC582D"/>
    <w:rsid w:val="452F23DA"/>
    <w:rsid w:val="46650EAF"/>
    <w:rsid w:val="4735455E"/>
    <w:rsid w:val="478D7A80"/>
    <w:rsid w:val="479D99DD"/>
    <w:rsid w:val="47D0C175"/>
    <w:rsid w:val="48E0CB8D"/>
    <w:rsid w:val="4912645D"/>
    <w:rsid w:val="49572A99"/>
    <w:rsid w:val="499009D0"/>
    <w:rsid w:val="49973DBD"/>
    <w:rsid w:val="4A128C98"/>
    <w:rsid w:val="4A1A3402"/>
    <w:rsid w:val="4A5426B6"/>
    <w:rsid w:val="4A63C9D9"/>
    <w:rsid w:val="4B83C061"/>
    <w:rsid w:val="4C0E3D76"/>
    <w:rsid w:val="4CFA6D64"/>
    <w:rsid w:val="4E890956"/>
    <w:rsid w:val="4EA3C840"/>
    <w:rsid w:val="4EF08E4B"/>
    <w:rsid w:val="4F01168D"/>
    <w:rsid w:val="51642EB8"/>
    <w:rsid w:val="51650C97"/>
    <w:rsid w:val="51C2146B"/>
    <w:rsid w:val="51D4EE9A"/>
    <w:rsid w:val="51FAD1A0"/>
    <w:rsid w:val="543729C6"/>
    <w:rsid w:val="54726685"/>
    <w:rsid w:val="550B4724"/>
    <w:rsid w:val="55C1A3C8"/>
    <w:rsid w:val="5675B5D7"/>
    <w:rsid w:val="571E743D"/>
    <w:rsid w:val="57A2CA5C"/>
    <w:rsid w:val="57B6DFEF"/>
    <w:rsid w:val="5847AD43"/>
    <w:rsid w:val="58607525"/>
    <w:rsid w:val="58F4AE1D"/>
    <w:rsid w:val="59A5004F"/>
    <w:rsid w:val="5A01AF06"/>
    <w:rsid w:val="5A77465A"/>
    <w:rsid w:val="5B20C959"/>
    <w:rsid w:val="5B29DDFA"/>
    <w:rsid w:val="5B82CB8C"/>
    <w:rsid w:val="5B8D49D1"/>
    <w:rsid w:val="5BA7B95D"/>
    <w:rsid w:val="5C08D4AF"/>
    <w:rsid w:val="5C0B3213"/>
    <w:rsid w:val="5C6784B4"/>
    <w:rsid w:val="5D50F8B0"/>
    <w:rsid w:val="5D559F9A"/>
    <w:rsid w:val="5D8444C0"/>
    <w:rsid w:val="5E2D8A0B"/>
    <w:rsid w:val="5E8C7803"/>
    <w:rsid w:val="5EFFBD30"/>
    <w:rsid w:val="5FAEC147"/>
    <w:rsid w:val="5FDCDA9F"/>
    <w:rsid w:val="60172F59"/>
    <w:rsid w:val="603FCC25"/>
    <w:rsid w:val="60749561"/>
    <w:rsid w:val="6110709C"/>
    <w:rsid w:val="6184B50B"/>
    <w:rsid w:val="6214853B"/>
    <w:rsid w:val="62A500BE"/>
    <w:rsid w:val="62B47CCD"/>
    <w:rsid w:val="62BA12C4"/>
    <w:rsid w:val="63B5AB21"/>
    <w:rsid w:val="63F6C7BA"/>
    <w:rsid w:val="640E8BA3"/>
    <w:rsid w:val="64215906"/>
    <w:rsid w:val="64227F95"/>
    <w:rsid w:val="647BB16D"/>
    <w:rsid w:val="64CF014E"/>
    <w:rsid w:val="65A0F8DD"/>
    <w:rsid w:val="66CF2598"/>
    <w:rsid w:val="66FF4E26"/>
    <w:rsid w:val="6779E1EA"/>
    <w:rsid w:val="677DAAE3"/>
    <w:rsid w:val="67B71E51"/>
    <w:rsid w:val="67C29EAF"/>
    <w:rsid w:val="69C53F77"/>
    <w:rsid w:val="69E36124"/>
    <w:rsid w:val="6AA0A9C5"/>
    <w:rsid w:val="6AB6EAFE"/>
    <w:rsid w:val="6AC9C6E5"/>
    <w:rsid w:val="6B3772E6"/>
    <w:rsid w:val="6B5A0BF8"/>
    <w:rsid w:val="6B72FD67"/>
    <w:rsid w:val="6B9462D0"/>
    <w:rsid w:val="6BA2EBF2"/>
    <w:rsid w:val="6C58CF3F"/>
    <w:rsid w:val="6D4C1913"/>
    <w:rsid w:val="6D64CE59"/>
    <w:rsid w:val="6D67476D"/>
    <w:rsid w:val="6D75837F"/>
    <w:rsid w:val="6EFEC7BE"/>
    <w:rsid w:val="6F9A5037"/>
    <w:rsid w:val="71D4B0D8"/>
    <w:rsid w:val="7263EAB4"/>
    <w:rsid w:val="72A2E044"/>
    <w:rsid w:val="731392F5"/>
    <w:rsid w:val="738472BB"/>
    <w:rsid w:val="73E06EE5"/>
    <w:rsid w:val="74119794"/>
    <w:rsid w:val="744F5B17"/>
    <w:rsid w:val="751BB422"/>
    <w:rsid w:val="7597A5FB"/>
    <w:rsid w:val="75A10D1F"/>
    <w:rsid w:val="75A5FA59"/>
    <w:rsid w:val="75DF7F16"/>
    <w:rsid w:val="7629A013"/>
    <w:rsid w:val="76BDCB0D"/>
    <w:rsid w:val="76D9F1D1"/>
    <w:rsid w:val="770449A1"/>
    <w:rsid w:val="7722F18A"/>
    <w:rsid w:val="7725B898"/>
    <w:rsid w:val="77C7632D"/>
    <w:rsid w:val="7800998C"/>
    <w:rsid w:val="78C05B7B"/>
    <w:rsid w:val="7A844295"/>
    <w:rsid w:val="7B29FCED"/>
    <w:rsid w:val="7B5F6132"/>
    <w:rsid w:val="7B81257F"/>
    <w:rsid w:val="7B89D70E"/>
    <w:rsid w:val="7C4312CA"/>
    <w:rsid w:val="7C55087B"/>
    <w:rsid w:val="7CE9EAFF"/>
    <w:rsid w:val="7D6A6AFD"/>
    <w:rsid w:val="7EE2D1CE"/>
    <w:rsid w:val="7FC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CC879C"/>
  <w15:chartTrackingRefBased/>
  <w15:docId w15:val="{7EAEC9C2-0D45-4CEB-83C7-2F40DBB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EF"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C563D"/>
    <w:pPr>
      <w:spacing w:after="120"/>
      <w:ind w:left="720"/>
      <w:jc w:val="both"/>
    </w:pPr>
    <w:rPr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table" w:styleId="Tablaconcuadrcula">
    <w:name w:val="Table Grid"/>
    <w:basedOn w:val="Tablanormal"/>
    <w:uiPriority w:val="39"/>
    <w:unhideWhenUsed/>
    <w:rsid w:val="00947A32"/>
    <w:rPr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7A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825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1271D8"/>
    <w:pPr>
      <w:ind w:left="720"/>
      <w:contextualSpacing/>
    </w:pPr>
  </w:style>
  <w:style w:type="paragraph" w:customStyle="1" w:styleId="paragraph">
    <w:name w:val="paragraph"/>
    <w:basedOn w:val="Normal"/>
    <w:rsid w:val="00DD2EE2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D2EE2"/>
  </w:style>
  <w:style w:type="character" w:customStyle="1" w:styleId="eop">
    <w:name w:val="eop"/>
    <w:basedOn w:val="Fuentedeprrafopredeter"/>
    <w:rsid w:val="00DD2EE2"/>
  </w:style>
  <w:style w:type="character" w:customStyle="1" w:styleId="TextoindependienteCar">
    <w:name w:val="Texto independiente Car"/>
    <w:basedOn w:val="Fuentedeprrafopredeter"/>
    <w:link w:val="Textoindependiente"/>
    <w:semiHidden/>
    <w:rsid w:val="008A33E4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B87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B87"/>
    <w:rPr>
      <w:rFonts w:ascii="Consolas" w:hAnsi="Consolas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F3663"/>
    <w:rPr>
      <w:rFonts w:ascii="Arial" w:hAnsi="Arial"/>
      <w:b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CA12B4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rsid w:val="00515B5C"/>
    <w:pPr>
      <w:widowControl/>
      <w:spacing w:before="120" w:after="240" w:line="360" w:lineRule="atLeast"/>
    </w:pPr>
    <w:rPr>
      <w:color w:val="000000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741572"/>
    <w:rPr>
      <w:rFonts w:ascii="Arial" w:hAnsi="Arial"/>
      <w:b/>
      <w:sz w:val="36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82D9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9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7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1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cdn.pixabay.com/photo/2013/07/13/12/38/mouse-160032_960_72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T\2019-II\Dise&#241;o%20y%20Arquitectura%20de%20Software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5C40-CA81-4406-97ED-343EE1C4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86</TotalTime>
  <Pages>1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Juan</dc:creator>
  <cp:keywords/>
  <dc:description/>
  <cp:lastModifiedBy>Marko Antonio Rivas Rios</cp:lastModifiedBy>
  <cp:revision>9</cp:revision>
  <cp:lastPrinted>1900-01-01T08:00:00Z</cp:lastPrinted>
  <dcterms:created xsi:type="dcterms:W3CDTF">2020-11-17T23:59:00Z</dcterms:created>
  <dcterms:modified xsi:type="dcterms:W3CDTF">2020-11-20T01:55:00Z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