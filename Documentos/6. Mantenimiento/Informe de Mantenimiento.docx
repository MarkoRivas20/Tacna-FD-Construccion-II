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13F7" w14:textId="48EF019C" w:rsidR="00F36B39" w:rsidRPr="00455657" w:rsidRDefault="00741572" w:rsidP="00FE051D">
      <w:pPr>
        <w:pStyle w:val="Sangranormal"/>
        <w:ind w:left="720" w:hanging="720"/>
        <w:rPr>
          <w:color w:val="000000" w:themeColor="text1"/>
        </w:rPr>
        <w:sectPr w:rsidR="00F36B39" w:rsidRPr="00455657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31EF03" wp14:editId="386F27C0">
                <wp:simplePos x="0" y="0"/>
                <wp:positionH relativeFrom="column">
                  <wp:posOffset>5269865</wp:posOffset>
                </wp:positionH>
                <wp:positionV relativeFrom="paragraph">
                  <wp:posOffset>11391900</wp:posOffset>
                </wp:positionV>
                <wp:extent cx="2239010" cy="315595"/>
                <wp:effectExtent l="0" t="0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837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478AC" w14:textId="77777777" w:rsidR="0057165F" w:rsidRDefault="0057165F" w:rsidP="00741572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  <w:t>DESCARGARPORTADAS.COM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1EF03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414.95pt;margin-top:897pt;width:176.3pt;height:2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" filled="f" stroked="f" strokeweight=".5pt">
                <v:textbox>
                  <w:txbxContent>
                    <w:p w14:paraId="6FF478AC" w14:textId="77777777" w:rsidR="0057165F" w:rsidRDefault="0057165F" w:rsidP="00741572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  <w: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  <w:t>DESCARGARPORTADAS.COM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FAB2A58" wp14:editId="1D9B6F1F">
                <wp:simplePos x="0" y="0"/>
                <wp:positionH relativeFrom="column">
                  <wp:posOffset>3692525</wp:posOffset>
                </wp:positionH>
                <wp:positionV relativeFrom="paragraph">
                  <wp:posOffset>9758045</wp:posOffset>
                </wp:positionV>
                <wp:extent cx="4225290" cy="2112645"/>
                <wp:effectExtent l="0" t="0" r="0" b="19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55" cy="211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45634" w14:textId="24AAF98D" w:rsidR="0057165F" w:rsidRDefault="0057165F" w:rsidP="00741572">
                            <w:pPr>
                              <w:rPr>
                                <w:lang w:eastAsia="es-ES_tradnl"/>
                              </w:rPr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26142D23" wp14:editId="0E426861">
                                  <wp:extent cx="3933825" cy="1828800"/>
                                  <wp:effectExtent l="0" t="0" r="9525" b="0"/>
                                  <wp:docPr id="7" name="Imagen 7" descr="Mouse, Computer, Hardware, Input, Computer Mou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6" descr="Mouse, Computer, Hardware, Input, Computer Mous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3933825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3BF575" w14:textId="77777777" w:rsidR="0057165F" w:rsidRDefault="0057165F" w:rsidP="007415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2A58" id="Cuadro de texto 6" o:spid="_x0000_s1027" type="#_x0000_t202" style="position:absolute;left:0;text-align:left;margin-left:290.75pt;margin-top:768.35pt;width:332.7pt;height:166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" filled="f" stroked="f" strokeweight=".5pt">
                <v:textbox>
                  <w:txbxContent>
                    <w:p w14:paraId="6F145634" w14:textId="24AAF98D" w:rsidR="0057165F" w:rsidRDefault="0057165F" w:rsidP="00741572">
                      <w:pPr>
                        <w:rPr>
                          <w:lang w:eastAsia="es-ES_tradnl"/>
                        </w:rPr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26142D23" wp14:editId="0E426861">
                            <wp:extent cx="3933825" cy="1828800"/>
                            <wp:effectExtent l="0" t="0" r="9525" b="0"/>
                            <wp:docPr id="7" name="Imagen 7" descr="Mouse, Computer, Hardware, Input, Computer Mou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6" descr="Mouse, Computer, Hardware, Input, Computer Mous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3933825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3BF575" w14:textId="77777777" w:rsidR="0057165F" w:rsidRDefault="0057165F" w:rsidP="00741572"/>
                  </w:txbxContent>
                </v:textbox>
              </v:shape>
            </w:pict>
          </mc:Fallback>
        </mc:AlternateContent>
      </w:r>
      <w:r w:rsidR="00CB24E0">
        <w:rPr>
          <w:noProof/>
        </w:rPr>
        <w:drawing>
          <wp:anchor distT="0" distB="0" distL="114300" distR="114300" simplePos="0" relativeHeight="251658247" behindDoc="1" locked="0" layoutInCell="1" allowOverlap="1" wp14:anchorId="15FF9BEB" wp14:editId="4C6E037A">
            <wp:simplePos x="0" y="0"/>
            <wp:positionH relativeFrom="page">
              <wp:align>right</wp:align>
            </wp:positionH>
            <wp:positionV relativeFrom="paragraph">
              <wp:posOffset>7326630</wp:posOffset>
            </wp:positionV>
            <wp:extent cx="3929380" cy="1638300"/>
            <wp:effectExtent l="0" t="0" r="0" b="0"/>
            <wp:wrapNone/>
            <wp:docPr id="41" name="Imagen 41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4E0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088B798" wp14:editId="018F9173">
                <wp:simplePos x="0" y="0"/>
                <wp:positionH relativeFrom="column">
                  <wp:posOffset>5260340</wp:posOffset>
                </wp:positionH>
                <wp:positionV relativeFrom="paragraph">
                  <wp:posOffset>5001260</wp:posOffset>
                </wp:positionV>
                <wp:extent cx="1205865" cy="381000"/>
                <wp:effectExtent l="0" t="0" r="0" b="0"/>
                <wp:wrapNone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58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EFF86" w14:textId="77777777" w:rsidR="0057165F" w:rsidRDefault="0057165F" w:rsidP="00CB24E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8B798" id="Cuadro de texto 40" o:spid="_x0000_s1028" type="#_x0000_t202" style="position:absolute;left:0;text-align:left;margin-left:414.2pt;margin-top:393.8pt;width:94.95pt;height:30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" filled="f" stroked="f" strokeweight=".5pt">
                <v:textbox>
                  <w:txbxContent>
                    <w:p w14:paraId="210EFF86" w14:textId="77777777" w:rsidR="0057165F" w:rsidRDefault="0057165F" w:rsidP="00CB24E0">
                      <w:pPr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9750BB6" wp14:editId="6671088A">
                <wp:simplePos x="0" y="0"/>
                <wp:positionH relativeFrom="page">
                  <wp:posOffset>1438275</wp:posOffset>
                </wp:positionH>
                <wp:positionV relativeFrom="paragraph">
                  <wp:posOffset>4095750</wp:posOffset>
                </wp:positionV>
                <wp:extent cx="5962650" cy="1285875"/>
                <wp:effectExtent l="0" t="0" r="0" b="0"/>
                <wp:wrapNone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DD2A9" w14:textId="7DA87BF1" w:rsidR="0057165F" w:rsidRDefault="00E42C8D" w:rsidP="006F1AB8">
                            <w:pPr>
                              <w:jc w:val="right"/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 xml:space="preserve">Informe de </w:t>
                            </w:r>
                            <w:r w:rsidR="00A242B4"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>M</w:t>
                            </w:r>
                            <w:r w:rsidR="0057165F"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>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0BB6" id="Cuadro de texto 37" o:spid="_x0000_s1029" type="#_x0000_t202" style="position:absolute;left:0;text-align:left;margin-left:113.25pt;margin-top:322.5pt;width:469.5pt;height:101.2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" filled="f" stroked="f" strokeweight=".5pt">
                <v:textbox>
                  <w:txbxContent>
                    <w:p w14:paraId="6D4DD2A9" w14:textId="7DA87BF1" w:rsidR="0057165F" w:rsidRDefault="00E42C8D" w:rsidP="006F1AB8">
                      <w:pPr>
                        <w:jc w:val="right"/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</w:pPr>
                      <w:r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 xml:space="preserve">Informe de </w:t>
                      </w:r>
                      <w:r w:rsidR="00A242B4"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>M</w:t>
                      </w:r>
                      <w:r w:rsidR="0057165F"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>a</w:t>
                      </w:r>
                      <w:r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>ntenimiento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FC2AC1E" wp14:editId="792BB503">
                <wp:simplePos x="0" y="0"/>
                <wp:positionH relativeFrom="column">
                  <wp:posOffset>3790950</wp:posOffset>
                </wp:positionH>
                <wp:positionV relativeFrom="paragraph">
                  <wp:posOffset>-352425</wp:posOffset>
                </wp:positionV>
                <wp:extent cx="2478405" cy="1491615"/>
                <wp:effectExtent l="0" t="0" r="0" b="0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650AA" w14:textId="77777777" w:rsidR="0057165F" w:rsidRDefault="0057165F" w:rsidP="006F1AB8">
                            <w:pPr>
                              <w:rPr>
                                <w:color w:val="37405A"/>
                                <w:sz w:val="160"/>
                              </w:rPr>
                            </w:pPr>
                            <w:r>
                              <w:rPr>
                                <w:color w:val="37405A"/>
                                <w:sz w:val="16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AC1E" id="Cuadro de texto 34" o:spid="_x0000_s1030" type="#_x0000_t202" style="position:absolute;left:0;text-align:left;margin-left:298.5pt;margin-top:-27.75pt;width:195.15pt;height:117.4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" filled="f" stroked="f" strokeweight=".5pt">
                <v:textbox>
                  <w:txbxContent>
                    <w:p w14:paraId="703650AA" w14:textId="77777777" w:rsidR="0057165F" w:rsidRDefault="0057165F" w:rsidP="006F1AB8">
                      <w:pPr>
                        <w:rPr>
                          <w:color w:val="37405A"/>
                          <w:sz w:val="160"/>
                        </w:rPr>
                      </w:pPr>
                      <w:r>
                        <w:rPr>
                          <w:color w:val="37405A"/>
                          <w:sz w:val="16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F5AA8AD" wp14:editId="7E273688">
                <wp:simplePos x="0" y="0"/>
                <wp:positionH relativeFrom="column">
                  <wp:posOffset>-676275</wp:posOffset>
                </wp:positionH>
                <wp:positionV relativeFrom="paragraph">
                  <wp:posOffset>-247650</wp:posOffset>
                </wp:positionV>
                <wp:extent cx="4238625" cy="2049145"/>
                <wp:effectExtent l="0" t="0" r="0" b="0"/>
                <wp:wrapNone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8625" cy="204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7AC76" w14:textId="77777777" w:rsidR="0057165F" w:rsidRPr="00C21F27" w:rsidRDefault="0057165F" w:rsidP="006F1AB8">
                            <w:pPr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</w:pPr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Aplicación Móvil Tacna Food and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A8AD" id="Cuadro de texto 32" o:spid="_x0000_s1031" type="#_x0000_t202" style="position:absolute;left:0;text-align:left;margin-left:-53.25pt;margin-top:-19.5pt;width:333.75pt;height:161.3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" filled="f" stroked="f" strokeweight=".5pt">
                <v:textbox>
                  <w:txbxContent>
                    <w:p w14:paraId="05C7AC76" w14:textId="77777777" w:rsidR="0057165F" w:rsidRPr="00C21F27" w:rsidRDefault="0057165F" w:rsidP="006F1AB8">
                      <w:pPr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</w:pPr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Aplicación Móvil Tacna Food and Drinks</w:t>
                      </w:r>
                    </w:p>
                  </w:txbxContent>
                </v:textbox>
              </v:shape>
            </w:pict>
          </mc:Fallback>
        </mc:AlternateContent>
      </w:r>
      <w:r w:rsidR="006F1AB8">
        <w:rPr>
          <w:noProof/>
        </w:rPr>
        <w:drawing>
          <wp:anchor distT="0" distB="0" distL="114300" distR="114300" simplePos="0" relativeHeight="251658242" behindDoc="1" locked="0" layoutInCell="1" allowOverlap="1" wp14:anchorId="0086BE3C" wp14:editId="3ED71350">
            <wp:simplePos x="0" y="0"/>
            <wp:positionH relativeFrom="page">
              <wp:align>right</wp:align>
            </wp:positionH>
            <wp:positionV relativeFrom="paragraph">
              <wp:posOffset>-915035</wp:posOffset>
            </wp:positionV>
            <wp:extent cx="7772400" cy="1004887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DBF9F" w14:textId="60CB5028" w:rsidR="00F36B39" w:rsidRDefault="000A7339">
      <w:pPr>
        <w:pStyle w:val="Sangranormal"/>
        <w:rPr>
          <w:color w:val="000000" w:themeColor="text1"/>
        </w:rPr>
      </w:pPr>
      <w:r w:rsidRPr="00455657">
        <w:rPr>
          <w:color w:val="000000" w:themeColor="text1"/>
        </w:rPr>
        <w:lastRenderedPageBreak/>
        <w:t>Revisión Histórica</w:t>
      </w:r>
    </w:p>
    <w:p w14:paraId="72CEF435" w14:textId="77777777" w:rsidR="00EF3663" w:rsidRPr="00EF3663" w:rsidRDefault="00EF3663" w:rsidP="00EF3663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55657" w:rsidRPr="00455657" w14:paraId="578AA815" w14:textId="77777777" w:rsidTr="7C4312CA">
        <w:tc>
          <w:tcPr>
            <w:tcW w:w="2304" w:type="dxa"/>
          </w:tcPr>
          <w:p w14:paraId="51AD2F3F" w14:textId="77777777" w:rsidR="00F36B39" w:rsidRPr="00E02FCA" w:rsidRDefault="000A7339" w:rsidP="00E02FC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02FCA">
              <w:rPr>
                <w:rFonts w:asciiTheme="minorHAnsi" w:hAnsiTheme="minorHAnsi" w:cstheme="minorHAnsi"/>
                <w:b/>
                <w:color w:val="000000" w:themeColor="text1"/>
              </w:rPr>
              <w:t>Fecha</w:t>
            </w:r>
          </w:p>
        </w:tc>
        <w:tc>
          <w:tcPr>
            <w:tcW w:w="1152" w:type="dxa"/>
          </w:tcPr>
          <w:p w14:paraId="7BFA60B8" w14:textId="77777777" w:rsidR="00F36B39" w:rsidRPr="00E02FCA" w:rsidRDefault="000A7339" w:rsidP="00E02FC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02FCA">
              <w:rPr>
                <w:rFonts w:asciiTheme="minorHAnsi" w:hAnsiTheme="minorHAnsi" w:cstheme="minorHAnsi"/>
                <w:b/>
                <w:color w:val="000000" w:themeColor="text1"/>
              </w:rPr>
              <w:t>Versión</w:t>
            </w:r>
          </w:p>
        </w:tc>
        <w:tc>
          <w:tcPr>
            <w:tcW w:w="3744" w:type="dxa"/>
          </w:tcPr>
          <w:p w14:paraId="4F5D7512" w14:textId="77777777" w:rsidR="00F36B39" w:rsidRPr="00E02FCA" w:rsidRDefault="000A7339" w:rsidP="00E02FC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02FCA">
              <w:rPr>
                <w:rFonts w:asciiTheme="minorHAnsi" w:hAnsiTheme="minorHAnsi" w:cstheme="minorHAnsi"/>
                <w:b/>
                <w:color w:val="000000" w:themeColor="text1"/>
              </w:rPr>
              <w:t>Descripción</w:t>
            </w:r>
          </w:p>
        </w:tc>
        <w:tc>
          <w:tcPr>
            <w:tcW w:w="2304" w:type="dxa"/>
          </w:tcPr>
          <w:p w14:paraId="4F6101B0" w14:textId="77777777" w:rsidR="00F36B39" w:rsidRPr="00E02FCA" w:rsidRDefault="000A7339" w:rsidP="00E02FC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02FCA">
              <w:rPr>
                <w:rFonts w:asciiTheme="minorHAnsi" w:hAnsiTheme="minorHAnsi" w:cstheme="minorHAnsi"/>
                <w:b/>
                <w:color w:val="000000" w:themeColor="text1"/>
              </w:rPr>
              <w:t>Autor</w:t>
            </w:r>
          </w:p>
        </w:tc>
      </w:tr>
      <w:tr w:rsidR="00455657" w:rsidRPr="00455657" w14:paraId="05EC0EA0" w14:textId="77777777" w:rsidTr="7C4312CA">
        <w:tc>
          <w:tcPr>
            <w:tcW w:w="2304" w:type="dxa"/>
          </w:tcPr>
          <w:p w14:paraId="7D5F2416" w14:textId="24F5A9DC" w:rsidR="00F36B39" w:rsidRPr="00E02FCA" w:rsidRDefault="005466FF" w:rsidP="00E02FC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11</w:t>
            </w:r>
            <w:r w:rsidR="00A24542" w:rsidRPr="00E02FCA">
              <w:rPr>
                <w:rFonts w:asciiTheme="minorHAnsi" w:hAnsiTheme="minorHAnsi" w:cstheme="minorHAnsi"/>
                <w:color w:val="000000" w:themeColor="text1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</w:rPr>
              <w:t>01</w:t>
            </w:r>
            <w:r w:rsidR="00A24542" w:rsidRPr="00E02FCA">
              <w:rPr>
                <w:rFonts w:asciiTheme="minorHAnsi" w:hAnsiTheme="minorHAnsi" w:cstheme="minorHAnsi"/>
                <w:color w:val="000000" w:themeColor="text1"/>
              </w:rPr>
              <w:t>/20</w:t>
            </w:r>
            <w:r w:rsidR="00846D5A" w:rsidRPr="00E02FCA">
              <w:rPr>
                <w:rFonts w:asciiTheme="minorHAnsi" w:hAnsiTheme="minorHAnsi" w:cstheme="minorHAnsi"/>
                <w:color w:val="000000" w:themeColor="text1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152" w:type="dxa"/>
          </w:tcPr>
          <w:p w14:paraId="45F866DD" w14:textId="77777777" w:rsidR="00F36B39" w:rsidRPr="00E02FCA" w:rsidRDefault="00D63B7B" w:rsidP="00E02FC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02FCA">
              <w:rPr>
                <w:rFonts w:asciiTheme="minorHAnsi" w:hAnsiTheme="minorHAnsi" w:cstheme="minorHAnsi"/>
                <w:color w:val="000000" w:themeColor="text1"/>
              </w:rPr>
              <w:t>0.1</w:t>
            </w:r>
          </w:p>
        </w:tc>
        <w:tc>
          <w:tcPr>
            <w:tcW w:w="3744" w:type="dxa"/>
          </w:tcPr>
          <w:p w14:paraId="658F0453" w14:textId="21053376" w:rsidR="00F36B39" w:rsidRPr="00E02FCA" w:rsidRDefault="00A24542" w:rsidP="00E02FC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02FCA">
              <w:rPr>
                <w:rFonts w:asciiTheme="minorHAnsi" w:hAnsiTheme="minorHAnsi" w:cstheme="minorHAnsi"/>
                <w:color w:val="000000" w:themeColor="text1"/>
              </w:rPr>
              <w:t xml:space="preserve">Primera realización del </w:t>
            </w:r>
            <w:r w:rsidR="00E42C8D">
              <w:rPr>
                <w:rFonts w:asciiTheme="minorHAnsi" w:hAnsiTheme="minorHAnsi" w:cstheme="minorHAnsi"/>
                <w:color w:val="000000" w:themeColor="text1"/>
              </w:rPr>
              <w:t>Informe de mantenimiento</w:t>
            </w:r>
          </w:p>
        </w:tc>
        <w:tc>
          <w:tcPr>
            <w:tcW w:w="2304" w:type="dxa"/>
          </w:tcPr>
          <w:p w14:paraId="0AC04ACB" w14:textId="77777777" w:rsidR="00F36B39" w:rsidRDefault="003B08F4" w:rsidP="00FF3306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02FCA">
              <w:rPr>
                <w:rFonts w:asciiTheme="minorHAnsi" w:hAnsiTheme="minorHAnsi" w:cstheme="minorHAnsi"/>
                <w:color w:val="000000" w:themeColor="text1"/>
              </w:rPr>
              <w:t>Ronald Ordoñez Quilli</w:t>
            </w:r>
          </w:p>
          <w:p w14:paraId="3AA5CE67" w14:textId="0E01F696" w:rsidR="00FF3306" w:rsidRPr="00E02FCA" w:rsidRDefault="00FF3306" w:rsidP="00FF3306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02FCA">
              <w:rPr>
                <w:rFonts w:asciiTheme="minorHAnsi" w:hAnsiTheme="minorHAnsi" w:cstheme="minorHAnsi"/>
                <w:color w:val="000000" w:themeColor="text1"/>
              </w:rPr>
              <w:t>Marko Rivas Rios</w:t>
            </w:r>
          </w:p>
        </w:tc>
      </w:tr>
    </w:tbl>
    <w:p w14:paraId="4D59CBA5" w14:textId="57F37439" w:rsidR="00F36B39" w:rsidRDefault="00F36B39">
      <w:pPr>
        <w:rPr>
          <w:color w:val="000000" w:themeColor="text1"/>
        </w:rPr>
      </w:pPr>
    </w:p>
    <w:p w14:paraId="31BE967C" w14:textId="779FDC79" w:rsidR="003B08F4" w:rsidRDefault="003B08F4">
      <w:pPr>
        <w:rPr>
          <w:color w:val="000000" w:themeColor="text1"/>
        </w:rPr>
      </w:pPr>
    </w:p>
    <w:p w14:paraId="4ADA0E75" w14:textId="2A698C20" w:rsidR="003B08F4" w:rsidRDefault="003B08F4">
      <w:pPr>
        <w:rPr>
          <w:color w:val="000000" w:themeColor="text1"/>
        </w:rPr>
      </w:pPr>
    </w:p>
    <w:p w14:paraId="2E317780" w14:textId="3AC2351A" w:rsidR="003B08F4" w:rsidRDefault="003B08F4">
      <w:pPr>
        <w:rPr>
          <w:color w:val="000000" w:themeColor="text1"/>
        </w:rPr>
      </w:pPr>
    </w:p>
    <w:p w14:paraId="477C0AD9" w14:textId="7CB90FF4" w:rsidR="003B08F4" w:rsidRDefault="003B08F4">
      <w:pPr>
        <w:rPr>
          <w:color w:val="000000" w:themeColor="text1"/>
        </w:rPr>
      </w:pPr>
    </w:p>
    <w:p w14:paraId="62A5FDC6" w14:textId="150571C5" w:rsidR="003B08F4" w:rsidRDefault="003B08F4">
      <w:pPr>
        <w:rPr>
          <w:color w:val="000000" w:themeColor="text1"/>
        </w:rPr>
      </w:pPr>
    </w:p>
    <w:p w14:paraId="0CEA4812" w14:textId="12DB822E" w:rsidR="003B08F4" w:rsidRDefault="003B08F4">
      <w:pPr>
        <w:rPr>
          <w:color w:val="000000" w:themeColor="text1"/>
        </w:rPr>
      </w:pPr>
    </w:p>
    <w:p w14:paraId="0A1DD590" w14:textId="3596A74A" w:rsidR="003B08F4" w:rsidRDefault="003B08F4">
      <w:pPr>
        <w:rPr>
          <w:color w:val="000000" w:themeColor="text1"/>
        </w:rPr>
      </w:pPr>
    </w:p>
    <w:p w14:paraId="6F9CA1A3" w14:textId="66F1EFA9" w:rsidR="003B08F4" w:rsidRDefault="003B08F4">
      <w:pPr>
        <w:rPr>
          <w:color w:val="000000" w:themeColor="text1"/>
        </w:rPr>
      </w:pPr>
    </w:p>
    <w:p w14:paraId="6A841390" w14:textId="67EF6E1A" w:rsidR="003B08F4" w:rsidRDefault="003B08F4">
      <w:pPr>
        <w:rPr>
          <w:color w:val="000000" w:themeColor="text1"/>
        </w:rPr>
      </w:pPr>
    </w:p>
    <w:p w14:paraId="675FBFC6" w14:textId="5F4CF116" w:rsidR="003B08F4" w:rsidRDefault="003B08F4">
      <w:pPr>
        <w:rPr>
          <w:color w:val="000000" w:themeColor="text1"/>
        </w:rPr>
      </w:pPr>
    </w:p>
    <w:p w14:paraId="25C9B0E3" w14:textId="4593AA6A" w:rsidR="003B08F4" w:rsidRDefault="003B08F4">
      <w:pPr>
        <w:rPr>
          <w:color w:val="000000" w:themeColor="text1"/>
        </w:rPr>
      </w:pPr>
    </w:p>
    <w:p w14:paraId="4CFD75F4" w14:textId="32A2FC7D" w:rsidR="003B08F4" w:rsidRDefault="003B08F4">
      <w:pPr>
        <w:rPr>
          <w:color w:val="000000" w:themeColor="text1"/>
        </w:rPr>
      </w:pPr>
    </w:p>
    <w:p w14:paraId="31BD2200" w14:textId="3FCE24A1" w:rsidR="003B08F4" w:rsidRDefault="003B08F4">
      <w:pPr>
        <w:rPr>
          <w:color w:val="000000" w:themeColor="text1"/>
        </w:rPr>
      </w:pPr>
    </w:p>
    <w:p w14:paraId="62600B07" w14:textId="199403E1" w:rsidR="003B08F4" w:rsidRDefault="003B08F4">
      <w:pPr>
        <w:rPr>
          <w:color w:val="000000" w:themeColor="text1"/>
        </w:rPr>
      </w:pPr>
    </w:p>
    <w:p w14:paraId="5E659DA3" w14:textId="7B5D5A51" w:rsidR="003B08F4" w:rsidRDefault="003B08F4">
      <w:pPr>
        <w:rPr>
          <w:color w:val="000000" w:themeColor="text1"/>
        </w:rPr>
      </w:pPr>
    </w:p>
    <w:p w14:paraId="475EC90A" w14:textId="1A5368F7" w:rsidR="003B08F4" w:rsidRDefault="003B08F4">
      <w:pPr>
        <w:rPr>
          <w:color w:val="000000" w:themeColor="text1"/>
        </w:rPr>
      </w:pPr>
    </w:p>
    <w:p w14:paraId="0CEE8787" w14:textId="35D1F792" w:rsidR="003B08F4" w:rsidRDefault="003B08F4">
      <w:pPr>
        <w:rPr>
          <w:color w:val="000000" w:themeColor="text1"/>
        </w:rPr>
      </w:pPr>
    </w:p>
    <w:p w14:paraId="5313785A" w14:textId="2CFCE625" w:rsidR="003B08F4" w:rsidRDefault="003B08F4">
      <w:pPr>
        <w:rPr>
          <w:color w:val="000000" w:themeColor="text1"/>
        </w:rPr>
      </w:pPr>
    </w:p>
    <w:p w14:paraId="7D15DDEC" w14:textId="4AEFA7B0" w:rsidR="003B08F4" w:rsidRDefault="003B08F4">
      <w:pPr>
        <w:rPr>
          <w:color w:val="000000" w:themeColor="text1"/>
        </w:rPr>
      </w:pPr>
    </w:p>
    <w:p w14:paraId="6700D5A4" w14:textId="2610D217" w:rsidR="003B08F4" w:rsidRDefault="003B08F4">
      <w:pPr>
        <w:rPr>
          <w:color w:val="000000" w:themeColor="text1"/>
        </w:rPr>
      </w:pPr>
    </w:p>
    <w:p w14:paraId="6E588A34" w14:textId="55BAE287" w:rsidR="003B08F4" w:rsidRDefault="003B08F4">
      <w:pPr>
        <w:rPr>
          <w:color w:val="000000" w:themeColor="text1"/>
        </w:rPr>
      </w:pPr>
    </w:p>
    <w:p w14:paraId="7D9135C6" w14:textId="46C8D9E0" w:rsidR="003B08F4" w:rsidRDefault="003B08F4">
      <w:pPr>
        <w:rPr>
          <w:color w:val="000000" w:themeColor="text1"/>
        </w:rPr>
      </w:pPr>
    </w:p>
    <w:p w14:paraId="225B446A" w14:textId="225C486A" w:rsidR="003B08F4" w:rsidRDefault="003B08F4">
      <w:pPr>
        <w:rPr>
          <w:color w:val="000000" w:themeColor="text1"/>
        </w:rPr>
      </w:pPr>
    </w:p>
    <w:p w14:paraId="4952BCEF" w14:textId="06270008" w:rsidR="003B08F4" w:rsidRDefault="003B08F4">
      <w:pPr>
        <w:rPr>
          <w:color w:val="000000" w:themeColor="text1"/>
        </w:rPr>
      </w:pPr>
    </w:p>
    <w:p w14:paraId="2138F944" w14:textId="21BF6EAF" w:rsidR="003B08F4" w:rsidRDefault="003B08F4">
      <w:pPr>
        <w:rPr>
          <w:color w:val="000000" w:themeColor="text1"/>
        </w:rPr>
      </w:pPr>
    </w:p>
    <w:p w14:paraId="48060644" w14:textId="2A2B3E9D" w:rsidR="003B08F4" w:rsidRDefault="003B08F4">
      <w:pPr>
        <w:rPr>
          <w:color w:val="000000" w:themeColor="text1"/>
        </w:rPr>
      </w:pPr>
    </w:p>
    <w:p w14:paraId="580DD3B1" w14:textId="257F1228" w:rsidR="003B08F4" w:rsidRDefault="003B08F4">
      <w:pPr>
        <w:rPr>
          <w:color w:val="000000" w:themeColor="text1"/>
        </w:rPr>
      </w:pPr>
    </w:p>
    <w:p w14:paraId="16E84EBE" w14:textId="69218A11" w:rsidR="003B08F4" w:rsidRDefault="003B08F4">
      <w:pPr>
        <w:rPr>
          <w:color w:val="000000" w:themeColor="text1"/>
        </w:rPr>
      </w:pPr>
    </w:p>
    <w:p w14:paraId="46BA8D1C" w14:textId="7DC44A54" w:rsidR="003B08F4" w:rsidRDefault="003B08F4">
      <w:pPr>
        <w:rPr>
          <w:color w:val="000000" w:themeColor="text1"/>
        </w:rPr>
      </w:pPr>
    </w:p>
    <w:p w14:paraId="6E646C94" w14:textId="1DA6518B" w:rsidR="003B08F4" w:rsidRDefault="003B08F4">
      <w:pPr>
        <w:rPr>
          <w:color w:val="000000" w:themeColor="text1"/>
        </w:rPr>
      </w:pPr>
    </w:p>
    <w:p w14:paraId="10930B01" w14:textId="7419E01B" w:rsidR="003B08F4" w:rsidRDefault="003B08F4">
      <w:pPr>
        <w:rPr>
          <w:color w:val="000000" w:themeColor="text1"/>
        </w:rPr>
      </w:pPr>
    </w:p>
    <w:p w14:paraId="1FB7553C" w14:textId="574DA827" w:rsidR="003B08F4" w:rsidRDefault="003B08F4">
      <w:pPr>
        <w:rPr>
          <w:color w:val="000000" w:themeColor="text1"/>
        </w:rPr>
      </w:pPr>
    </w:p>
    <w:p w14:paraId="5938B356" w14:textId="6F44DBE8" w:rsidR="003B08F4" w:rsidRDefault="003B08F4">
      <w:pPr>
        <w:rPr>
          <w:color w:val="000000" w:themeColor="text1"/>
        </w:rPr>
      </w:pPr>
    </w:p>
    <w:p w14:paraId="3FB5422D" w14:textId="27B88B98" w:rsidR="003B08F4" w:rsidRDefault="003B08F4">
      <w:pPr>
        <w:rPr>
          <w:color w:val="000000" w:themeColor="text1"/>
        </w:rPr>
      </w:pPr>
    </w:p>
    <w:p w14:paraId="6DD0187D" w14:textId="63485E2E" w:rsidR="003B08F4" w:rsidRDefault="003B08F4">
      <w:pPr>
        <w:rPr>
          <w:color w:val="000000" w:themeColor="text1"/>
        </w:rPr>
      </w:pPr>
    </w:p>
    <w:p w14:paraId="6A5204C4" w14:textId="678DCF48" w:rsidR="003B08F4" w:rsidRDefault="003B08F4">
      <w:pPr>
        <w:rPr>
          <w:color w:val="000000" w:themeColor="text1"/>
        </w:rPr>
      </w:pPr>
    </w:p>
    <w:p w14:paraId="6DA0AC6E" w14:textId="7C5D8BBD" w:rsidR="003B08F4" w:rsidRDefault="003B08F4">
      <w:pPr>
        <w:rPr>
          <w:color w:val="000000" w:themeColor="text1"/>
        </w:rPr>
      </w:pPr>
    </w:p>
    <w:p w14:paraId="2BC6DB28" w14:textId="77777777" w:rsidR="00FF3306" w:rsidRDefault="00FF3306">
      <w:pPr>
        <w:rPr>
          <w:color w:val="000000" w:themeColor="text1"/>
        </w:rPr>
      </w:pPr>
    </w:p>
    <w:p w14:paraId="7550BCFE" w14:textId="17555D0C" w:rsidR="008463B2" w:rsidRDefault="00E54811" w:rsidP="008463B2">
      <w:pPr>
        <w:pStyle w:val="Sangranormal"/>
        <w:ind w:left="0" w:firstLine="0"/>
        <w:rPr>
          <w:color w:val="000000" w:themeColor="text1"/>
        </w:rPr>
      </w:pPr>
      <w:r w:rsidRPr="00455657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-1938278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F4553" w14:textId="2AA3F1A1" w:rsidR="008463B2" w:rsidRPr="008463B2" w:rsidRDefault="008463B2" w:rsidP="008463B2">
          <w:pPr>
            <w:pStyle w:val="TtuloTDC"/>
            <w:jc w:val="center"/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</w:pPr>
          <w:r w:rsidRPr="008463B2">
            <w:rPr>
              <w:rFonts w:ascii="Arial" w:hAnsi="Arial" w:cs="Arial"/>
              <w:b/>
              <w:bCs/>
              <w:color w:val="000000" w:themeColor="text1"/>
              <w:sz w:val="20"/>
              <w:szCs w:val="20"/>
              <w:lang w:val="es-ES"/>
            </w:rPr>
            <w:t>CONTENIDO</w:t>
          </w:r>
        </w:p>
        <w:p w14:paraId="7A19AB31" w14:textId="3B7330E4" w:rsidR="00A56E48" w:rsidRDefault="008463B2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r w:rsidRPr="008463B2">
            <w:rPr>
              <w:rFonts w:ascii="Arial" w:hAnsi="Arial" w:cs="Arial"/>
            </w:rPr>
            <w:fldChar w:fldCharType="begin"/>
          </w:r>
          <w:r w:rsidRPr="008463B2">
            <w:rPr>
              <w:rFonts w:ascii="Arial" w:hAnsi="Arial" w:cs="Arial"/>
            </w:rPr>
            <w:instrText xml:space="preserve"> TOC \o "1-3" \h \z \u </w:instrText>
          </w:r>
          <w:r w:rsidRPr="008463B2">
            <w:rPr>
              <w:rFonts w:ascii="Arial" w:hAnsi="Arial" w:cs="Arial"/>
            </w:rPr>
            <w:fldChar w:fldCharType="separate"/>
          </w:r>
          <w:hyperlink w:anchor="_Toc61337985" w:history="1">
            <w:r w:rsidR="00A56E48" w:rsidRPr="00E83ECD">
              <w:rPr>
                <w:rStyle w:val="Hipervnculo"/>
                <w:rFonts w:eastAsia="Arial" w:cs="Arial"/>
                <w:noProof/>
                <w:lang w:val="es-ES"/>
              </w:rPr>
              <w:t>1.1.</w:t>
            </w:r>
            <w:r w:rsidR="00A56E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A56E48" w:rsidRPr="00E83ECD">
              <w:rPr>
                <w:rStyle w:val="Hipervnculo"/>
                <w:noProof/>
              </w:rPr>
              <w:t>INTRODUCCIÓN</w:t>
            </w:r>
            <w:r w:rsidR="00A56E48">
              <w:rPr>
                <w:noProof/>
                <w:webHidden/>
              </w:rPr>
              <w:tab/>
            </w:r>
            <w:r w:rsidR="00A56E48">
              <w:rPr>
                <w:noProof/>
                <w:webHidden/>
              </w:rPr>
              <w:fldChar w:fldCharType="begin"/>
            </w:r>
            <w:r w:rsidR="00A56E48">
              <w:rPr>
                <w:noProof/>
                <w:webHidden/>
              </w:rPr>
              <w:instrText xml:space="preserve"> PAGEREF _Toc61337985 \h </w:instrText>
            </w:r>
            <w:r w:rsidR="00A56E48">
              <w:rPr>
                <w:noProof/>
                <w:webHidden/>
              </w:rPr>
            </w:r>
            <w:r w:rsidR="00A56E48">
              <w:rPr>
                <w:noProof/>
                <w:webHidden/>
              </w:rPr>
              <w:fldChar w:fldCharType="separate"/>
            </w:r>
            <w:r w:rsidR="00A56E48">
              <w:rPr>
                <w:noProof/>
                <w:webHidden/>
              </w:rPr>
              <w:t>4</w:t>
            </w:r>
            <w:r w:rsidR="00A56E48">
              <w:rPr>
                <w:noProof/>
                <w:webHidden/>
              </w:rPr>
              <w:fldChar w:fldCharType="end"/>
            </w:r>
          </w:hyperlink>
        </w:p>
        <w:p w14:paraId="45C981CB" w14:textId="13715EDD" w:rsidR="00A56E48" w:rsidRDefault="009C29C3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61337986" w:history="1">
            <w:r w:rsidR="00A56E48" w:rsidRPr="00E83ECD">
              <w:rPr>
                <w:rStyle w:val="Hipervnculo"/>
                <w:rFonts w:eastAsia="Arial" w:cs="Arial"/>
                <w:noProof/>
              </w:rPr>
              <w:t>1.2.</w:t>
            </w:r>
            <w:r w:rsidR="00A56E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A56E48" w:rsidRPr="00E83ECD">
              <w:rPr>
                <w:rStyle w:val="Hipervnculo"/>
                <w:noProof/>
              </w:rPr>
              <w:t>OBJETIVO GENERAL</w:t>
            </w:r>
            <w:r w:rsidR="00A56E48">
              <w:rPr>
                <w:noProof/>
                <w:webHidden/>
              </w:rPr>
              <w:tab/>
            </w:r>
            <w:r w:rsidR="00A56E48">
              <w:rPr>
                <w:noProof/>
                <w:webHidden/>
              </w:rPr>
              <w:fldChar w:fldCharType="begin"/>
            </w:r>
            <w:r w:rsidR="00A56E48">
              <w:rPr>
                <w:noProof/>
                <w:webHidden/>
              </w:rPr>
              <w:instrText xml:space="preserve"> PAGEREF _Toc61337986 \h </w:instrText>
            </w:r>
            <w:r w:rsidR="00A56E48">
              <w:rPr>
                <w:noProof/>
                <w:webHidden/>
              </w:rPr>
            </w:r>
            <w:r w:rsidR="00A56E48">
              <w:rPr>
                <w:noProof/>
                <w:webHidden/>
              </w:rPr>
              <w:fldChar w:fldCharType="separate"/>
            </w:r>
            <w:r w:rsidR="00A56E48">
              <w:rPr>
                <w:noProof/>
                <w:webHidden/>
              </w:rPr>
              <w:t>4</w:t>
            </w:r>
            <w:r w:rsidR="00A56E48">
              <w:rPr>
                <w:noProof/>
                <w:webHidden/>
              </w:rPr>
              <w:fldChar w:fldCharType="end"/>
            </w:r>
          </w:hyperlink>
        </w:p>
        <w:p w14:paraId="5E85207C" w14:textId="16175713" w:rsidR="00A56E48" w:rsidRDefault="009C29C3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61337987" w:history="1">
            <w:r w:rsidR="00A56E48" w:rsidRPr="00E83ECD">
              <w:rPr>
                <w:rStyle w:val="Hipervnculo"/>
                <w:rFonts w:eastAsia="Arial" w:cs="Arial"/>
                <w:noProof/>
              </w:rPr>
              <w:t>1.3.</w:t>
            </w:r>
            <w:r w:rsidR="00A56E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A56E48" w:rsidRPr="00E83ECD">
              <w:rPr>
                <w:rStyle w:val="Hipervnculo"/>
                <w:noProof/>
              </w:rPr>
              <w:t>OBJETIVOS ESPECIFICOS</w:t>
            </w:r>
            <w:r w:rsidR="00A56E48">
              <w:rPr>
                <w:noProof/>
                <w:webHidden/>
              </w:rPr>
              <w:tab/>
            </w:r>
            <w:r w:rsidR="00A56E48">
              <w:rPr>
                <w:noProof/>
                <w:webHidden/>
              </w:rPr>
              <w:fldChar w:fldCharType="begin"/>
            </w:r>
            <w:r w:rsidR="00A56E48">
              <w:rPr>
                <w:noProof/>
                <w:webHidden/>
              </w:rPr>
              <w:instrText xml:space="preserve"> PAGEREF _Toc61337987 \h </w:instrText>
            </w:r>
            <w:r w:rsidR="00A56E48">
              <w:rPr>
                <w:noProof/>
                <w:webHidden/>
              </w:rPr>
            </w:r>
            <w:r w:rsidR="00A56E48">
              <w:rPr>
                <w:noProof/>
                <w:webHidden/>
              </w:rPr>
              <w:fldChar w:fldCharType="separate"/>
            </w:r>
            <w:r w:rsidR="00A56E48">
              <w:rPr>
                <w:noProof/>
                <w:webHidden/>
              </w:rPr>
              <w:t>4</w:t>
            </w:r>
            <w:r w:rsidR="00A56E48">
              <w:rPr>
                <w:noProof/>
                <w:webHidden/>
              </w:rPr>
              <w:fldChar w:fldCharType="end"/>
            </w:r>
          </w:hyperlink>
        </w:p>
        <w:p w14:paraId="343C29C9" w14:textId="6DB1DEE8" w:rsidR="00A56E48" w:rsidRDefault="009C29C3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61337988" w:history="1">
            <w:r w:rsidR="00A56E48" w:rsidRPr="00E83ECD">
              <w:rPr>
                <w:rStyle w:val="Hipervnculo"/>
                <w:rFonts w:eastAsia="Arial" w:cs="Arial"/>
                <w:noProof/>
              </w:rPr>
              <w:t>1.4.</w:t>
            </w:r>
            <w:r w:rsidR="00A56E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A56E48" w:rsidRPr="00E83ECD">
              <w:rPr>
                <w:rStyle w:val="Hipervnculo"/>
                <w:noProof/>
              </w:rPr>
              <w:t>ACTIVIDADES</w:t>
            </w:r>
            <w:r w:rsidR="00A56E48">
              <w:rPr>
                <w:noProof/>
                <w:webHidden/>
              </w:rPr>
              <w:tab/>
            </w:r>
            <w:r w:rsidR="00A56E48">
              <w:rPr>
                <w:noProof/>
                <w:webHidden/>
              </w:rPr>
              <w:fldChar w:fldCharType="begin"/>
            </w:r>
            <w:r w:rsidR="00A56E48">
              <w:rPr>
                <w:noProof/>
                <w:webHidden/>
              </w:rPr>
              <w:instrText xml:space="preserve"> PAGEREF _Toc61337988 \h </w:instrText>
            </w:r>
            <w:r w:rsidR="00A56E48">
              <w:rPr>
                <w:noProof/>
                <w:webHidden/>
              </w:rPr>
            </w:r>
            <w:r w:rsidR="00A56E48">
              <w:rPr>
                <w:noProof/>
                <w:webHidden/>
              </w:rPr>
              <w:fldChar w:fldCharType="separate"/>
            </w:r>
            <w:r w:rsidR="00A56E48">
              <w:rPr>
                <w:noProof/>
                <w:webHidden/>
              </w:rPr>
              <w:t>4</w:t>
            </w:r>
            <w:r w:rsidR="00A56E48">
              <w:rPr>
                <w:noProof/>
                <w:webHidden/>
              </w:rPr>
              <w:fldChar w:fldCharType="end"/>
            </w:r>
          </w:hyperlink>
        </w:p>
        <w:p w14:paraId="031BDDB6" w14:textId="10CBFAEE" w:rsidR="00A56E48" w:rsidRDefault="009C29C3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61337989" w:history="1">
            <w:r w:rsidR="00A56E48" w:rsidRPr="00E83ECD">
              <w:rPr>
                <w:rStyle w:val="Hipervnculo"/>
                <w:rFonts w:eastAsia="Arial" w:cs="Arial"/>
                <w:noProof/>
              </w:rPr>
              <w:t>1.5.</w:t>
            </w:r>
            <w:r w:rsidR="00A56E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A56E48" w:rsidRPr="00E83ECD">
              <w:rPr>
                <w:rStyle w:val="Hipervnculo"/>
                <w:noProof/>
              </w:rPr>
              <w:t>RECURSOS</w:t>
            </w:r>
            <w:r w:rsidR="00A56E48">
              <w:rPr>
                <w:noProof/>
                <w:webHidden/>
              </w:rPr>
              <w:tab/>
            </w:r>
            <w:r w:rsidR="00A56E48">
              <w:rPr>
                <w:noProof/>
                <w:webHidden/>
              </w:rPr>
              <w:fldChar w:fldCharType="begin"/>
            </w:r>
            <w:r w:rsidR="00A56E48">
              <w:rPr>
                <w:noProof/>
                <w:webHidden/>
              </w:rPr>
              <w:instrText xml:space="preserve"> PAGEREF _Toc61337989 \h </w:instrText>
            </w:r>
            <w:r w:rsidR="00A56E48">
              <w:rPr>
                <w:noProof/>
                <w:webHidden/>
              </w:rPr>
            </w:r>
            <w:r w:rsidR="00A56E48">
              <w:rPr>
                <w:noProof/>
                <w:webHidden/>
              </w:rPr>
              <w:fldChar w:fldCharType="separate"/>
            </w:r>
            <w:r w:rsidR="00A56E48">
              <w:rPr>
                <w:noProof/>
                <w:webHidden/>
              </w:rPr>
              <w:t>6</w:t>
            </w:r>
            <w:r w:rsidR="00A56E48">
              <w:rPr>
                <w:noProof/>
                <w:webHidden/>
              </w:rPr>
              <w:fldChar w:fldCharType="end"/>
            </w:r>
          </w:hyperlink>
        </w:p>
        <w:p w14:paraId="5F1552DA" w14:textId="2349F1DE" w:rsidR="00A56E48" w:rsidRDefault="009C29C3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61337990" w:history="1">
            <w:r w:rsidR="00A56E48" w:rsidRPr="00E83ECD">
              <w:rPr>
                <w:rStyle w:val="Hipervnculo"/>
                <w:rFonts w:eastAsia="Arial" w:cs="Arial"/>
                <w:noProof/>
              </w:rPr>
              <w:t>1.6.</w:t>
            </w:r>
            <w:r w:rsidR="00A56E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A56E48" w:rsidRPr="00E83ECD">
              <w:rPr>
                <w:rStyle w:val="Hipervnculo"/>
                <w:noProof/>
              </w:rPr>
              <w:t>CONCLUSIONES</w:t>
            </w:r>
            <w:r w:rsidR="00A56E48">
              <w:rPr>
                <w:noProof/>
                <w:webHidden/>
              </w:rPr>
              <w:tab/>
            </w:r>
            <w:r w:rsidR="00A56E48">
              <w:rPr>
                <w:noProof/>
                <w:webHidden/>
              </w:rPr>
              <w:fldChar w:fldCharType="begin"/>
            </w:r>
            <w:r w:rsidR="00A56E48">
              <w:rPr>
                <w:noProof/>
                <w:webHidden/>
              </w:rPr>
              <w:instrText xml:space="preserve"> PAGEREF _Toc61337990 \h </w:instrText>
            </w:r>
            <w:r w:rsidR="00A56E48">
              <w:rPr>
                <w:noProof/>
                <w:webHidden/>
              </w:rPr>
            </w:r>
            <w:r w:rsidR="00A56E48">
              <w:rPr>
                <w:noProof/>
                <w:webHidden/>
              </w:rPr>
              <w:fldChar w:fldCharType="separate"/>
            </w:r>
            <w:r w:rsidR="00A56E48">
              <w:rPr>
                <w:noProof/>
                <w:webHidden/>
              </w:rPr>
              <w:t>6</w:t>
            </w:r>
            <w:r w:rsidR="00A56E48">
              <w:rPr>
                <w:noProof/>
                <w:webHidden/>
              </w:rPr>
              <w:fldChar w:fldCharType="end"/>
            </w:r>
          </w:hyperlink>
        </w:p>
        <w:p w14:paraId="08C34E1B" w14:textId="501856D4" w:rsidR="008463B2" w:rsidRDefault="008463B2">
          <w:r w:rsidRPr="008463B2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098E0EBE" w14:textId="49D68396" w:rsidR="00F36B39" w:rsidRDefault="00F36B39" w:rsidP="003B08F4">
      <w:pPr>
        <w:pStyle w:val="Sangranormal"/>
        <w:rPr>
          <w:color w:val="000000" w:themeColor="text1"/>
        </w:rPr>
      </w:pPr>
    </w:p>
    <w:p w14:paraId="4582E93C" w14:textId="104C7696" w:rsidR="008463B2" w:rsidRDefault="008463B2" w:rsidP="003B08F4">
      <w:pPr>
        <w:pStyle w:val="Sangranormal"/>
        <w:rPr>
          <w:color w:val="000000" w:themeColor="text1"/>
        </w:rPr>
      </w:pPr>
    </w:p>
    <w:p w14:paraId="606E13C2" w14:textId="79F8ED50" w:rsidR="008463B2" w:rsidRDefault="008463B2" w:rsidP="003B08F4">
      <w:pPr>
        <w:pStyle w:val="Sangranormal"/>
        <w:rPr>
          <w:color w:val="000000" w:themeColor="text1"/>
        </w:rPr>
      </w:pPr>
    </w:p>
    <w:p w14:paraId="5DB50F38" w14:textId="0615CC9C" w:rsidR="008463B2" w:rsidRDefault="008463B2" w:rsidP="003B08F4">
      <w:pPr>
        <w:pStyle w:val="Sangranormal"/>
        <w:rPr>
          <w:color w:val="000000" w:themeColor="text1"/>
        </w:rPr>
      </w:pPr>
    </w:p>
    <w:p w14:paraId="0D573A6B" w14:textId="6668C1C2" w:rsidR="008463B2" w:rsidRDefault="008463B2" w:rsidP="003B08F4">
      <w:pPr>
        <w:pStyle w:val="Sangranormal"/>
        <w:rPr>
          <w:color w:val="000000" w:themeColor="text1"/>
        </w:rPr>
      </w:pPr>
    </w:p>
    <w:p w14:paraId="5BDE13BB" w14:textId="71A7C81E" w:rsidR="008463B2" w:rsidRDefault="008463B2" w:rsidP="003B08F4">
      <w:pPr>
        <w:pStyle w:val="Sangranormal"/>
        <w:rPr>
          <w:color w:val="000000" w:themeColor="text1"/>
        </w:rPr>
      </w:pPr>
    </w:p>
    <w:p w14:paraId="4CB52946" w14:textId="5CFD3E5E" w:rsidR="008463B2" w:rsidRDefault="008463B2" w:rsidP="003B08F4">
      <w:pPr>
        <w:pStyle w:val="Sangranormal"/>
        <w:rPr>
          <w:color w:val="000000" w:themeColor="text1"/>
        </w:rPr>
      </w:pPr>
    </w:p>
    <w:p w14:paraId="7A4E711D" w14:textId="2E5664FD" w:rsidR="008463B2" w:rsidRDefault="008463B2" w:rsidP="003B08F4">
      <w:pPr>
        <w:pStyle w:val="Sangranormal"/>
        <w:rPr>
          <w:color w:val="000000" w:themeColor="text1"/>
        </w:rPr>
      </w:pPr>
    </w:p>
    <w:p w14:paraId="436D16B3" w14:textId="4B0CB43B" w:rsidR="008463B2" w:rsidRDefault="008463B2" w:rsidP="003B08F4">
      <w:pPr>
        <w:pStyle w:val="Sangranormal"/>
        <w:rPr>
          <w:color w:val="000000" w:themeColor="text1"/>
        </w:rPr>
      </w:pPr>
    </w:p>
    <w:p w14:paraId="416B2828" w14:textId="46F04F83" w:rsidR="008463B2" w:rsidRDefault="008463B2" w:rsidP="003B08F4">
      <w:pPr>
        <w:pStyle w:val="Sangranormal"/>
        <w:rPr>
          <w:color w:val="000000" w:themeColor="text1"/>
        </w:rPr>
      </w:pPr>
    </w:p>
    <w:p w14:paraId="0C272B49" w14:textId="55B44910" w:rsidR="008463B2" w:rsidRDefault="008463B2" w:rsidP="003B08F4">
      <w:pPr>
        <w:pStyle w:val="Sangranormal"/>
        <w:rPr>
          <w:color w:val="000000" w:themeColor="text1"/>
        </w:rPr>
      </w:pPr>
    </w:p>
    <w:p w14:paraId="0063D7D6" w14:textId="115BEB3C" w:rsidR="008463B2" w:rsidRDefault="008463B2" w:rsidP="003B08F4">
      <w:pPr>
        <w:pStyle w:val="Sangranormal"/>
        <w:rPr>
          <w:color w:val="000000" w:themeColor="text1"/>
        </w:rPr>
      </w:pPr>
    </w:p>
    <w:p w14:paraId="0E5C2302" w14:textId="7FB7CD22" w:rsidR="008463B2" w:rsidRDefault="008463B2" w:rsidP="003B08F4">
      <w:pPr>
        <w:pStyle w:val="Sangranormal"/>
        <w:rPr>
          <w:color w:val="000000" w:themeColor="text1"/>
        </w:rPr>
      </w:pPr>
    </w:p>
    <w:p w14:paraId="494599B4" w14:textId="0E26604A" w:rsidR="008463B2" w:rsidRDefault="008463B2" w:rsidP="003B08F4">
      <w:pPr>
        <w:pStyle w:val="Sangranormal"/>
        <w:rPr>
          <w:color w:val="000000" w:themeColor="text1"/>
        </w:rPr>
      </w:pPr>
    </w:p>
    <w:p w14:paraId="7148BED0" w14:textId="0ECD19CB" w:rsidR="008463B2" w:rsidRDefault="008463B2" w:rsidP="003B08F4">
      <w:pPr>
        <w:pStyle w:val="Sangranormal"/>
        <w:rPr>
          <w:color w:val="000000" w:themeColor="text1"/>
        </w:rPr>
      </w:pPr>
    </w:p>
    <w:p w14:paraId="6D632755" w14:textId="0FE8D6A0" w:rsidR="008463B2" w:rsidRDefault="008463B2" w:rsidP="003B08F4">
      <w:pPr>
        <w:pStyle w:val="Sangranormal"/>
        <w:rPr>
          <w:color w:val="000000" w:themeColor="text1"/>
        </w:rPr>
      </w:pPr>
    </w:p>
    <w:p w14:paraId="727E7D95" w14:textId="79A4A593" w:rsidR="008463B2" w:rsidRDefault="008463B2" w:rsidP="003B08F4">
      <w:pPr>
        <w:pStyle w:val="Sangranormal"/>
        <w:rPr>
          <w:color w:val="000000" w:themeColor="text1"/>
        </w:rPr>
      </w:pPr>
    </w:p>
    <w:p w14:paraId="3C7100B3" w14:textId="56349616" w:rsidR="008463B2" w:rsidRDefault="008463B2" w:rsidP="003B08F4">
      <w:pPr>
        <w:pStyle w:val="Sangranormal"/>
        <w:rPr>
          <w:color w:val="000000" w:themeColor="text1"/>
        </w:rPr>
      </w:pPr>
    </w:p>
    <w:p w14:paraId="3A6EB9A3" w14:textId="44D46E6B" w:rsidR="008463B2" w:rsidRDefault="008463B2" w:rsidP="003B08F4">
      <w:pPr>
        <w:pStyle w:val="Sangranormal"/>
        <w:rPr>
          <w:color w:val="000000" w:themeColor="text1"/>
        </w:rPr>
      </w:pPr>
    </w:p>
    <w:p w14:paraId="249CCE4C" w14:textId="2EA301C4" w:rsidR="008463B2" w:rsidRDefault="008463B2" w:rsidP="003B08F4">
      <w:pPr>
        <w:pStyle w:val="Sangranormal"/>
        <w:rPr>
          <w:color w:val="000000" w:themeColor="text1"/>
        </w:rPr>
      </w:pPr>
    </w:p>
    <w:p w14:paraId="3E8792F8" w14:textId="721E1AF8" w:rsidR="008463B2" w:rsidRDefault="008463B2" w:rsidP="003B08F4">
      <w:pPr>
        <w:pStyle w:val="Sangranormal"/>
        <w:rPr>
          <w:color w:val="000000" w:themeColor="text1"/>
        </w:rPr>
      </w:pPr>
    </w:p>
    <w:p w14:paraId="07FD84FF" w14:textId="23E3E981" w:rsidR="008463B2" w:rsidRDefault="008463B2" w:rsidP="003B08F4">
      <w:pPr>
        <w:pStyle w:val="Sangranormal"/>
        <w:rPr>
          <w:color w:val="000000" w:themeColor="text1"/>
        </w:rPr>
      </w:pPr>
    </w:p>
    <w:p w14:paraId="7981BC8C" w14:textId="012B3A07" w:rsidR="008463B2" w:rsidRDefault="008463B2" w:rsidP="003B08F4">
      <w:pPr>
        <w:pStyle w:val="Sangranormal"/>
        <w:rPr>
          <w:color w:val="000000" w:themeColor="text1"/>
        </w:rPr>
      </w:pPr>
    </w:p>
    <w:p w14:paraId="725DD90F" w14:textId="155D0F56" w:rsidR="008463B2" w:rsidRDefault="008463B2" w:rsidP="003B08F4">
      <w:pPr>
        <w:pStyle w:val="Sangranormal"/>
        <w:rPr>
          <w:color w:val="000000" w:themeColor="text1"/>
        </w:rPr>
      </w:pPr>
    </w:p>
    <w:p w14:paraId="2E221110" w14:textId="6BF55CD7" w:rsidR="008463B2" w:rsidRDefault="008463B2" w:rsidP="003B08F4">
      <w:pPr>
        <w:pStyle w:val="Sangranormal"/>
        <w:rPr>
          <w:color w:val="000000" w:themeColor="text1"/>
        </w:rPr>
      </w:pPr>
    </w:p>
    <w:p w14:paraId="3EF78FA1" w14:textId="3A4DE024" w:rsidR="008463B2" w:rsidRDefault="008463B2" w:rsidP="003B08F4">
      <w:pPr>
        <w:pStyle w:val="Sangranormal"/>
        <w:rPr>
          <w:color w:val="000000" w:themeColor="text1"/>
        </w:rPr>
      </w:pPr>
    </w:p>
    <w:p w14:paraId="589C97F3" w14:textId="0A7E1B13" w:rsidR="008463B2" w:rsidRDefault="008463B2" w:rsidP="003B08F4">
      <w:pPr>
        <w:pStyle w:val="Sangranormal"/>
        <w:rPr>
          <w:color w:val="000000" w:themeColor="text1"/>
        </w:rPr>
      </w:pPr>
    </w:p>
    <w:p w14:paraId="22E15A8E" w14:textId="3A5BCB55" w:rsidR="008463B2" w:rsidRDefault="008463B2" w:rsidP="003B08F4">
      <w:pPr>
        <w:pStyle w:val="Sangranormal"/>
        <w:rPr>
          <w:color w:val="000000" w:themeColor="text1"/>
        </w:rPr>
      </w:pPr>
    </w:p>
    <w:p w14:paraId="6E945C3C" w14:textId="4CA35A44" w:rsidR="008463B2" w:rsidRDefault="008463B2" w:rsidP="003B08F4">
      <w:pPr>
        <w:pStyle w:val="Sangranormal"/>
        <w:rPr>
          <w:color w:val="000000" w:themeColor="text1"/>
        </w:rPr>
      </w:pPr>
    </w:p>
    <w:p w14:paraId="31CAAEE8" w14:textId="47A4C9B5" w:rsidR="008463B2" w:rsidRDefault="008463B2" w:rsidP="003B08F4">
      <w:pPr>
        <w:pStyle w:val="Sangranormal"/>
        <w:rPr>
          <w:color w:val="000000" w:themeColor="text1"/>
        </w:rPr>
      </w:pPr>
    </w:p>
    <w:p w14:paraId="17DAECEA" w14:textId="44BF7D69" w:rsidR="008463B2" w:rsidRDefault="008463B2" w:rsidP="003B08F4">
      <w:pPr>
        <w:pStyle w:val="Sangranormal"/>
        <w:rPr>
          <w:color w:val="000000" w:themeColor="text1"/>
        </w:rPr>
      </w:pPr>
    </w:p>
    <w:p w14:paraId="013B0C06" w14:textId="514904B7" w:rsidR="008463B2" w:rsidRDefault="008463B2" w:rsidP="003B08F4">
      <w:pPr>
        <w:pStyle w:val="Sangranormal"/>
        <w:rPr>
          <w:color w:val="000000" w:themeColor="text1"/>
        </w:rPr>
      </w:pPr>
    </w:p>
    <w:p w14:paraId="7946C5B5" w14:textId="2B1BA545" w:rsidR="008463B2" w:rsidRDefault="008463B2" w:rsidP="003B08F4">
      <w:pPr>
        <w:pStyle w:val="Sangranormal"/>
        <w:rPr>
          <w:color w:val="000000" w:themeColor="text1"/>
        </w:rPr>
      </w:pPr>
    </w:p>
    <w:p w14:paraId="5EA00CED" w14:textId="3D1CB72A" w:rsidR="008463B2" w:rsidRDefault="008463B2" w:rsidP="003B08F4">
      <w:pPr>
        <w:pStyle w:val="Sangranormal"/>
        <w:rPr>
          <w:color w:val="000000" w:themeColor="text1"/>
        </w:rPr>
      </w:pPr>
    </w:p>
    <w:p w14:paraId="11ABA2A6" w14:textId="008B6C5C" w:rsidR="008463B2" w:rsidRDefault="008463B2" w:rsidP="003B08F4">
      <w:pPr>
        <w:pStyle w:val="Sangranormal"/>
        <w:rPr>
          <w:color w:val="000000" w:themeColor="text1"/>
        </w:rPr>
      </w:pPr>
    </w:p>
    <w:p w14:paraId="7FC8C5C8" w14:textId="54588AFC" w:rsidR="008463B2" w:rsidRDefault="008463B2" w:rsidP="003B08F4">
      <w:pPr>
        <w:pStyle w:val="Sangranormal"/>
        <w:rPr>
          <w:color w:val="000000" w:themeColor="text1"/>
        </w:rPr>
      </w:pPr>
    </w:p>
    <w:p w14:paraId="1FC4331A" w14:textId="77777777" w:rsidR="008463B2" w:rsidRDefault="008463B2" w:rsidP="003B08F4">
      <w:pPr>
        <w:pStyle w:val="Sangranormal"/>
        <w:rPr>
          <w:color w:val="000000" w:themeColor="text1"/>
        </w:rPr>
      </w:pPr>
    </w:p>
    <w:p w14:paraId="303174E1" w14:textId="745DA5C4" w:rsidR="00E42C8D" w:rsidRDefault="00E42C8D" w:rsidP="003B08F4">
      <w:pPr>
        <w:pStyle w:val="Sangranormal"/>
        <w:rPr>
          <w:color w:val="000000" w:themeColor="text1"/>
        </w:rPr>
      </w:pPr>
    </w:p>
    <w:p w14:paraId="47AD3BBA" w14:textId="5BD91B38" w:rsidR="00E42C8D" w:rsidRDefault="00E42C8D" w:rsidP="003B08F4">
      <w:pPr>
        <w:pStyle w:val="Sangranormal"/>
        <w:rPr>
          <w:color w:val="000000" w:themeColor="text1"/>
        </w:rPr>
      </w:pPr>
    </w:p>
    <w:p w14:paraId="06EC7A7B" w14:textId="77777777" w:rsidR="00E42C8D" w:rsidRPr="001D0BFC" w:rsidRDefault="00E42C8D" w:rsidP="00E42C8D">
      <w:pPr>
        <w:pStyle w:val="Ttulo1"/>
        <w:widowControl/>
        <w:numPr>
          <w:ilvl w:val="1"/>
          <w:numId w:val="36"/>
        </w:numPr>
        <w:spacing w:before="0" w:after="0" w:line="240" w:lineRule="auto"/>
        <w:ind w:left="709" w:hanging="709"/>
        <w:rPr>
          <w:rFonts w:asciiTheme="minorHAnsi" w:eastAsiaTheme="minorHAnsi" w:hAnsiTheme="minorHAnsi" w:cstheme="minorBidi"/>
          <w:u w:val="single"/>
          <w:lang w:val="es-ES"/>
        </w:rPr>
      </w:pPr>
      <w:bookmarkStart w:id="0" w:name="_Toc48081865"/>
      <w:bookmarkStart w:id="1" w:name="_Toc61337985"/>
      <w:r w:rsidRPr="00675411">
        <w:t>INTRODUCCIÓN</w:t>
      </w:r>
      <w:bookmarkEnd w:id="0"/>
      <w:bookmarkEnd w:id="1"/>
      <w:r w:rsidRPr="00675411">
        <w:t xml:space="preserve"> </w:t>
      </w:r>
    </w:p>
    <w:p w14:paraId="39237AAE" w14:textId="77777777" w:rsidR="00E42C8D" w:rsidRDefault="00E42C8D" w:rsidP="00E42C8D">
      <w:pPr>
        <w:spacing w:line="360" w:lineRule="auto"/>
        <w:jc w:val="both"/>
        <w:rPr>
          <w:rFonts w:ascii="Arial" w:hAnsi="Arial" w:cs="Arial"/>
        </w:rPr>
      </w:pPr>
    </w:p>
    <w:p w14:paraId="21262F51" w14:textId="77777777" w:rsidR="00E42C8D" w:rsidRDefault="00E42C8D" w:rsidP="00E42C8D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presente informe de tipos de mantenimiento se </w:t>
      </w:r>
      <w:r w:rsidRPr="00E128F5">
        <w:rPr>
          <w:rFonts w:ascii="Arial" w:hAnsi="Arial" w:cs="Arial"/>
        </w:rPr>
        <w:t>considera</w:t>
      </w:r>
      <w:r>
        <w:rPr>
          <w:rFonts w:ascii="Arial" w:hAnsi="Arial" w:cs="Arial"/>
        </w:rPr>
        <w:t xml:space="preserve">rá dos mantenimientos primordiales para el proyecto. Según la ISO </w:t>
      </w:r>
      <w:r w:rsidRPr="004E4E31">
        <w:rPr>
          <w:rFonts w:ascii="Arial" w:hAnsi="Arial" w:cs="Arial"/>
        </w:rPr>
        <w:t>14764</w:t>
      </w:r>
      <w:r w:rsidRPr="00E128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existen cuatro mantenimientos, los cuales son: m</w:t>
      </w:r>
      <w:r w:rsidRPr="002E1791">
        <w:rPr>
          <w:rFonts w:ascii="Arial" w:hAnsi="Arial" w:cs="Arial"/>
        </w:rPr>
        <w:t xml:space="preserve">antenimiento </w:t>
      </w:r>
      <w:r>
        <w:rPr>
          <w:rFonts w:ascii="Arial" w:hAnsi="Arial" w:cs="Arial"/>
        </w:rPr>
        <w:t>c</w:t>
      </w:r>
      <w:r w:rsidRPr="002E1791">
        <w:rPr>
          <w:rFonts w:ascii="Arial" w:hAnsi="Arial" w:cs="Arial"/>
        </w:rPr>
        <w:t>orrectivo</w:t>
      </w:r>
      <w:r>
        <w:rPr>
          <w:rFonts w:ascii="Arial" w:hAnsi="Arial" w:cs="Arial"/>
        </w:rPr>
        <w:t>, m</w:t>
      </w:r>
      <w:r w:rsidRPr="002E1791">
        <w:rPr>
          <w:rFonts w:ascii="Arial" w:hAnsi="Arial" w:cs="Arial"/>
        </w:rPr>
        <w:t xml:space="preserve">antenimiento </w:t>
      </w:r>
      <w:r>
        <w:rPr>
          <w:rFonts w:ascii="Arial" w:hAnsi="Arial" w:cs="Arial"/>
        </w:rPr>
        <w:t>a</w:t>
      </w:r>
      <w:r w:rsidRPr="002E1791">
        <w:rPr>
          <w:rFonts w:ascii="Arial" w:hAnsi="Arial" w:cs="Arial"/>
        </w:rPr>
        <w:t>daptativo</w:t>
      </w:r>
      <w:r>
        <w:rPr>
          <w:rFonts w:ascii="Arial" w:hAnsi="Arial" w:cs="Arial"/>
        </w:rPr>
        <w:t>, m</w:t>
      </w:r>
      <w:r w:rsidRPr="002E1791">
        <w:rPr>
          <w:rFonts w:ascii="Arial" w:hAnsi="Arial" w:cs="Arial"/>
        </w:rPr>
        <w:t xml:space="preserve">antenimiento </w:t>
      </w:r>
      <w:r>
        <w:rPr>
          <w:rFonts w:ascii="Arial" w:hAnsi="Arial" w:cs="Arial"/>
        </w:rPr>
        <w:t>p</w:t>
      </w:r>
      <w:r w:rsidRPr="002E1791">
        <w:rPr>
          <w:rFonts w:ascii="Arial" w:hAnsi="Arial" w:cs="Arial"/>
        </w:rPr>
        <w:t>erfectivo</w:t>
      </w:r>
      <w:r>
        <w:rPr>
          <w:rFonts w:ascii="Arial" w:hAnsi="Arial" w:cs="Arial"/>
        </w:rPr>
        <w:t xml:space="preserve"> y m</w:t>
      </w:r>
      <w:r w:rsidRPr="002E1791">
        <w:rPr>
          <w:rFonts w:ascii="Arial" w:hAnsi="Arial" w:cs="Arial"/>
        </w:rPr>
        <w:t xml:space="preserve">antenimiento </w:t>
      </w:r>
      <w:r>
        <w:rPr>
          <w:rFonts w:ascii="Arial" w:hAnsi="Arial" w:cs="Arial"/>
        </w:rPr>
        <w:t>p</w:t>
      </w:r>
      <w:r w:rsidRPr="002E1791">
        <w:rPr>
          <w:rFonts w:ascii="Arial" w:hAnsi="Arial" w:cs="Arial"/>
        </w:rPr>
        <w:t>reventivo</w:t>
      </w:r>
      <w:r w:rsidRPr="00E128F5">
        <w:rPr>
          <w:rFonts w:ascii="Arial" w:hAnsi="Arial" w:cs="Arial"/>
        </w:rPr>
        <w:t xml:space="preserve">. Así mismo se contempla en este lineamiento lo que corresponda </w:t>
      </w:r>
      <w:r>
        <w:rPr>
          <w:rFonts w:ascii="Arial" w:hAnsi="Arial" w:cs="Arial"/>
        </w:rPr>
        <w:t>e</w:t>
      </w:r>
      <w:r w:rsidRPr="00E128F5">
        <w:rPr>
          <w:rFonts w:ascii="Arial" w:hAnsi="Arial" w:cs="Arial"/>
        </w:rPr>
        <w:t>l soporte técnico a los usuarios finales</w:t>
      </w:r>
      <w:r>
        <w:rPr>
          <w:rFonts w:ascii="Arial" w:hAnsi="Arial" w:cs="Arial"/>
        </w:rPr>
        <w:t xml:space="preserve"> de la aplicación </w:t>
      </w:r>
      <w:r w:rsidRPr="00E128F5">
        <w:rPr>
          <w:rFonts w:ascii="Arial" w:hAnsi="Arial" w:cs="Arial"/>
        </w:rPr>
        <w:t>en dependencias de sus necesidades.</w:t>
      </w:r>
    </w:p>
    <w:p w14:paraId="50F2028D" w14:textId="77777777" w:rsidR="00E42C8D" w:rsidRDefault="00E42C8D" w:rsidP="00E42C8D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proyecto consta de las siguientes funciones:</w:t>
      </w:r>
    </w:p>
    <w:p w14:paraId="6F58CA0A" w14:textId="77777777" w:rsidR="00E42C8D" w:rsidRDefault="00E42C8D" w:rsidP="00E42C8D">
      <w:pPr>
        <w:pStyle w:val="Prrafodelista"/>
        <w:widowControl/>
        <w:numPr>
          <w:ilvl w:val="0"/>
          <w:numId w:val="34"/>
        </w:numPr>
        <w:spacing w:after="160" w:line="360" w:lineRule="auto"/>
        <w:ind w:left="1428"/>
        <w:jc w:val="both"/>
        <w:rPr>
          <w:rFonts w:ascii="Arial" w:hAnsi="Arial" w:cs="Arial"/>
        </w:rPr>
      </w:pPr>
      <w:r w:rsidRPr="00E128F5">
        <w:rPr>
          <w:rFonts w:ascii="Arial" w:hAnsi="Arial" w:cs="Arial"/>
        </w:rPr>
        <w:t>Realizar actividades de mantenimiento correctivo.</w:t>
      </w:r>
    </w:p>
    <w:p w14:paraId="3C4BD446" w14:textId="77777777" w:rsidR="00E42C8D" w:rsidRPr="00E128F5" w:rsidRDefault="00E42C8D" w:rsidP="00E42C8D">
      <w:pPr>
        <w:pStyle w:val="Prrafodelista"/>
        <w:widowControl/>
        <w:numPr>
          <w:ilvl w:val="0"/>
          <w:numId w:val="34"/>
        </w:numPr>
        <w:spacing w:after="160" w:line="360" w:lineRule="auto"/>
        <w:ind w:left="1428"/>
        <w:jc w:val="both"/>
        <w:rPr>
          <w:rFonts w:ascii="Arial" w:hAnsi="Arial" w:cs="Arial"/>
        </w:rPr>
      </w:pPr>
      <w:r w:rsidRPr="00E128F5">
        <w:rPr>
          <w:rFonts w:ascii="Arial" w:hAnsi="Arial" w:cs="Arial"/>
        </w:rPr>
        <w:t>Realizar actividades de mantenimiento preventivo.</w:t>
      </w:r>
    </w:p>
    <w:p w14:paraId="441B57F9" w14:textId="77777777" w:rsidR="00E42C8D" w:rsidRPr="00E128F5" w:rsidRDefault="00E42C8D" w:rsidP="00E42C8D">
      <w:pPr>
        <w:spacing w:line="360" w:lineRule="auto"/>
        <w:ind w:left="708"/>
        <w:jc w:val="both"/>
        <w:rPr>
          <w:rFonts w:ascii="Arial" w:hAnsi="Arial" w:cs="Arial"/>
        </w:rPr>
      </w:pPr>
      <w:r w:rsidRPr="00E128F5">
        <w:rPr>
          <w:rFonts w:ascii="Arial" w:hAnsi="Arial" w:cs="Arial"/>
        </w:rPr>
        <w:t xml:space="preserve">Estas actividades se realizarán por </w:t>
      </w:r>
      <w:r>
        <w:rPr>
          <w:rFonts w:ascii="Arial" w:hAnsi="Arial" w:cs="Arial"/>
        </w:rPr>
        <w:t>los integrantes del equipo</w:t>
      </w:r>
      <w:r w:rsidRPr="00E128F5">
        <w:rPr>
          <w:rFonts w:ascii="Arial" w:hAnsi="Arial" w:cs="Arial"/>
        </w:rPr>
        <w:t xml:space="preserve"> de mantenimiento</w:t>
      </w:r>
      <w:r>
        <w:rPr>
          <w:rFonts w:ascii="Arial" w:hAnsi="Arial" w:cs="Arial"/>
        </w:rPr>
        <w:t>.</w:t>
      </w:r>
    </w:p>
    <w:p w14:paraId="680ABD6D" w14:textId="77777777" w:rsidR="00E42C8D" w:rsidRPr="00B76543" w:rsidRDefault="00E42C8D" w:rsidP="00E42C8D">
      <w:pPr>
        <w:pStyle w:val="Prrafodelista"/>
        <w:jc w:val="both"/>
        <w:rPr>
          <w:rFonts w:ascii="Arial" w:hAnsi="Arial" w:cs="Arial"/>
        </w:rPr>
      </w:pPr>
    </w:p>
    <w:p w14:paraId="7F11F3DB" w14:textId="77777777" w:rsidR="00E42C8D" w:rsidRPr="005D7DBC" w:rsidRDefault="00E42C8D" w:rsidP="00E42C8D">
      <w:pPr>
        <w:pStyle w:val="Ttulo1"/>
        <w:widowControl/>
        <w:numPr>
          <w:ilvl w:val="1"/>
          <w:numId w:val="36"/>
        </w:numPr>
        <w:spacing w:before="0" w:after="0" w:line="240" w:lineRule="auto"/>
        <w:ind w:left="709" w:hanging="709"/>
      </w:pPr>
      <w:bookmarkStart w:id="2" w:name="_Toc48081866"/>
      <w:bookmarkStart w:id="3" w:name="_Toc61337986"/>
      <w:r w:rsidRPr="005D7DBC">
        <w:t>OBJETIVO GENERAL</w:t>
      </w:r>
      <w:bookmarkEnd w:id="2"/>
      <w:bookmarkEnd w:id="3"/>
    </w:p>
    <w:p w14:paraId="6EC52306" w14:textId="77777777" w:rsidR="00E42C8D" w:rsidRDefault="00E42C8D" w:rsidP="00E42C8D">
      <w:pPr>
        <w:jc w:val="both"/>
        <w:rPr>
          <w:rFonts w:ascii="Arial" w:hAnsi="Arial" w:cs="Arial"/>
        </w:rPr>
      </w:pPr>
    </w:p>
    <w:p w14:paraId="1BDD90CC" w14:textId="77777777" w:rsidR="00E42C8D" w:rsidRPr="00754927" w:rsidRDefault="00E42C8D" w:rsidP="00E42C8D">
      <w:pPr>
        <w:pStyle w:val="Prrafodelista"/>
        <w:widowControl/>
        <w:numPr>
          <w:ilvl w:val="0"/>
          <w:numId w:val="39"/>
        </w:numPr>
        <w:spacing w:after="160" w:line="360" w:lineRule="auto"/>
        <w:jc w:val="both"/>
        <w:rPr>
          <w:rFonts w:ascii="Arial" w:hAnsi="Arial" w:cs="Arial"/>
        </w:rPr>
      </w:pPr>
      <w:r w:rsidRPr="00754927">
        <w:rPr>
          <w:rFonts w:ascii="Arial" w:hAnsi="Arial" w:cs="Arial"/>
        </w:rPr>
        <w:t>El objetivo de este informe es determinar las condiciones operativas de la aplicación móvil, con el fin de disminuir los daños ocasionados por la falta de mantenimiento o actualización de las nuevas tecnologías. Esto con la finalidad de diagnosticar el estado operativo de la aplicación y poder realizar un mantenimiento correctivo y preventivo.</w:t>
      </w:r>
    </w:p>
    <w:p w14:paraId="1E08A014" w14:textId="77777777" w:rsidR="00E42C8D" w:rsidRPr="00E82092" w:rsidRDefault="00E42C8D" w:rsidP="00E42C8D">
      <w:pPr>
        <w:jc w:val="both"/>
        <w:rPr>
          <w:rFonts w:ascii="Arial" w:hAnsi="Arial" w:cs="Arial"/>
        </w:rPr>
      </w:pPr>
    </w:p>
    <w:p w14:paraId="4BF1DB0F" w14:textId="77777777" w:rsidR="00E42C8D" w:rsidRPr="005D7DBC" w:rsidRDefault="00E42C8D" w:rsidP="00E42C8D">
      <w:pPr>
        <w:pStyle w:val="Ttulo1"/>
        <w:widowControl/>
        <w:numPr>
          <w:ilvl w:val="1"/>
          <w:numId w:val="36"/>
        </w:numPr>
        <w:spacing w:before="0" w:after="0" w:line="240" w:lineRule="auto"/>
        <w:ind w:left="709" w:hanging="709"/>
      </w:pPr>
      <w:bookmarkStart w:id="4" w:name="_Toc48081867"/>
      <w:bookmarkStart w:id="5" w:name="_Toc61337987"/>
      <w:r w:rsidRPr="005D7DBC">
        <w:t>OBJETIVOS ESPECIFICOS</w:t>
      </w:r>
      <w:bookmarkEnd w:id="4"/>
      <w:bookmarkEnd w:id="5"/>
    </w:p>
    <w:p w14:paraId="186DA658" w14:textId="77777777" w:rsidR="00E42C8D" w:rsidRDefault="00E42C8D" w:rsidP="00E42C8D">
      <w:pPr>
        <w:pStyle w:val="Prrafodelista"/>
        <w:rPr>
          <w:rFonts w:ascii="Arial" w:hAnsi="Arial" w:cs="Arial"/>
        </w:rPr>
      </w:pPr>
    </w:p>
    <w:p w14:paraId="419333EB" w14:textId="77777777" w:rsidR="00E42C8D" w:rsidRPr="00C356EA" w:rsidRDefault="00E42C8D" w:rsidP="00E42C8D">
      <w:pPr>
        <w:pStyle w:val="Prrafodelista"/>
        <w:widowControl/>
        <w:numPr>
          <w:ilvl w:val="0"/>
          <w:numId w:val="35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Organizar</w:t>
      </w:r>
      <w:r w:rsidRPr="00C356EA">
        <w:rPr>
          <w:rFonts w:ascii="Arial" w:hAnsi="Arial" w:cs="Arial"/>
        </w:rPr>
        <w:t xml:space="preserve"> acciones de mantenimiento por prioridades.</w:t>
      </w:r>
    </w:p>
    <w:p w14:paraId="473B8FD1" w14:textId="77777777" w:rsidR="00E42C8D" w:rsidRPr="00C356EA" w:rsidRDefault="00E42C8D" w:rsidP="00E42C8D">
      <w:pPr>
        <w:pStyle w:val="Prrafodelista"/>
        <w:widowControl/>
        <w:numPr>
          <w:ilvl w:val="0"/>
          <w:numId w:val="35"/>
        </w:numPr>
        <w:spacing w:after="160" w:line="360" w:lineRule="auto"/>
        <w:rPr>
          <w:rFonts w:ascii="Arial" w:hAnsi="Arial" w:cs="Arial"/>
        </w:rPr>
      </w:pPr>
      <w:r w:rsidRPr="00C356EA">
        <w:rPr>
          <w:rFonts w:ascii="Arial" w:hAnsi="Arial" w:cs="Arial"/>
        </w:rPr>
        <w:t>Conocer la arquitectura interna del software.</w:t>
      </w:r>
    </w:p>
    <w:p w14:paraId="53092FC6" w14:textId="77777777" w:rsidR="00E42C8D" w:rsidRPr="00C356EA" w:rsidRDefault="00E42C8D" w:rsidP="00E42C8D">
      <w:pPr>
        <w:pStyle w:val="Prrafodelista"/>
        <w:widowControl/>
        <w:numPr>
          <w:ilvl w:val="0"/>
          <w:numId w:val="35"/>
        </w:numPr>
        <w:spacing w:after="160" w:line="360" w:lineRule="auto"/>
        <w:rPr>
          <w:rFonts w:ascii="Arial" w:hAnsi="Arial" w:cs="Arial"/>
        </w:rPr>
      </w:pPr>
      <w:r w:rsidRPr="00C356EA">
        <w:rPr>
          <w:rFonts w:ascii="Arial" w:hAnsi="Arial" w:cs="Arial"/>
        </w:rPr>
        <w:t xml:space="preserve">Diferenciar las configuraciones existentes de </w:t>
      </w:r>
      <w:r>
        <w:rPr>
          <w:rFonts w:ascii="Arial" w:hAnsi="Arial" w:cs="Arial"/>
        </w:rPr>
        <w:t>h</w:t>
      </w:r>
      <w:r w:rsidRPr="00C356EA">
        <w:rPr>
          <w:rFonts w:ascii="Arial" w:hAnsi="Arial" w:cs="Arial"/>
        </w:rPr>
        <w:t>ardware.</w:t>
      </w:r>
    </w:p>
    <w:p w14:paraId="4F4AB438" w14:textId="4EA64C2B" w:rsidR="00E42C8D" w:rsidRPr="005466FF" w:rsidRDefault="00E42C8D" w:rsidP="005466FF">
      <w:pPr>
        <w:pStyle w:val="Prrafodelista"/>
        <w:widowControl/>
        <w:numPr>
          <w:ilvl w:val="0"/>
          <w:numId w:val="35"/>
        </w:numPr>
        <w:spacing w:after="160" w:line="360" w:lineRule="auto"/>
        <w:rPr>
          <w:rFonts w:ascii="Arial" w:hAnsi="Arial" w:cs="Arial"/>
        </w:rPr>
      </w:pPr>
      <w:r w:rsidRPr="00C356EA">
        <w:rPr>
          <w:rFonts w:ascii="Arial" w:hAnsi="Arial" w:cs="Arial"/>
        </w:rPr>
        <w:t xml:space="preserve">Aprender a realizar mediante una secuencia metodológica el mantenimiento preventivo y correctivo </w:t>
      </w:r>
      <w:r>
        <w:rPr>
          <w:rFonts w:ascii="Arial" w:hAnsi="Arial" w:cs="Arial"/>
        </w:rPr>
        <w:t>a la aplicación</w:t>
      </w:r>
      <w:r w:rsidRPr="00C356EA">
        <w:rPr>
          <w:rFonts w:ascii="Arial" w:hAnsi="Arial" w:cs="Arial"/>
        </w:rPr>
        <w:t>.</w:t>
      </w:r>
    </w:p>
    <w:p w14:paraId="7FF0AC72" w14:textId="77777777" w:rsidR="00E42C8D" w:rsidRDefault="00E42C8D" w:rsidP="00E42C8D">
      <w:pPr>
        <w:rPr>
          <w:rFonts w:ascii="Arial" w:hAnsi="Arial" w:cs="Arial"/>
        </w:rPr>
      </w:pPr>
    </w:p>
    <w:p w14:paraId="4F148507" w14:textId="77777777" w:rsidR="00E42C8D" w:rsidRPr="00B63EF5" w:rsidRDefault="00E42C8D" w:rsidP="00E42C8D">
      <w:pPr>
        <w:rPr>
          <w:rFonts w:ascii="Arial" w:hAnsi="Arial" w:cs="Arial"/>
        </w:rPr>
      </w:pPr>
    </w:p>
    <w:p w14:paraId="614041DF" w14:textId="77777777" w:rsidR="00E42C8D" w:rsidRPr="005D7DBC" w:rsidRDefault="00E42C8D" w:rsidP="00E42C8D">
      <w:pPr>
        <w:pStyle w:val="Ttulo1"/>
        <w:widowControl/>
        <w:numPr>
          <w:ilvl w:val="1"/>
          <w:numId w:val="36"/>
        </w:numPr>
        <w:spacing w:before="0" w:after="0" w:line="240" w:lineRule="auto"/>
        <w:ind w:left="709" w:hanging="709"/>
      </w:pPr>
      <w:bookmarkStart w:id="6" w:name="_Toc48081868"/>
      <w:bookmarkStart w:id="7" w:name="_Toc61337988"/>
      <w:r w:rsidRPr="005D7DBC">
        <w:t>ACTIVIDADES</w:t>
      </w:r>
      <w:bookmarkEnd w:id="6"/>
      <w:bookmarkEnd w:id="7"/>
    </w:p>
    <w:p w14:paraId="792BEA2A" w14:textId="77777777" w:rsidR="00E42C8D" w:rsidRDefault="00E42C8D" w:rsidP="00E42C8D">
      <w:pPr>
        <w:jc w:val="both"/>
        <w:rPr>
          <w:rFonts w:ascii="Arial" w:hAnsi="Arial" w:cs="Arial"/>
        </w:rPr>
      </w:pPr>
    </w:p>
    <w:p w14:paraId="24C34B84" w14:textId="77777777" w:rsidR="00E42C8D" w:rsidRPr="005B542B" w:rsidRDefault="00E42C8D" w:rsidP="00E42C8D">
      <w:pPr>
        <w:pStyle w:val="Prrafodelista"/>
        <w:widowControl/>
        <w:numPr>
          <w:ilvl w:val="2"/>
          <w:numId w:val="36"/>
        </w:numPr>
        <w:spacing w:after="160" w:line="360" w:lineRule="auto"/>
        <w:ind w:left="1418" w:hanging="709"/>
        <w:rPr>
          <w:rFonts w:ascii="Arial" w:hAnsi="Arial" w:cs="Arial"/>
          <w:b/>
          <w:bCs/>
        </w:rPr>
      </w:pPr>
      <w:r w:rsidRPr="005B542B">
        <w:rPr>
          <w:rFonts w:ascii="Arial" w:hAnsi="Arial" w:cs="Arial"/>
          <w:b/>
          <w:bCs/>
        </w:rPr>
        <w:t>Tipos de Mantenimiento según ISO 14764</w:t>
      </w:r>
    </w:p>
    <w:p w14:paraId="7334BCF9" w14:textId="77777777" w:rsidR="00E42C8D" w:rsidRPr="00635637" w:rsidRDefault="00E42C8D" w:rsidP="00E42C8D">
      <w:pPr>
        <w:pStyle w:val="Prrafodelista"/>
        <w:widowControl/>
        <w:numPr>
          <w:ilvl w:val="0"/>
          <w:numId w:val="37"/>
        </w:numPr>
        <w:spacing w:after="160" w:line="360" w:lineRule="auto"/>
        <w:ind w:left="1428"/>
        <w:jc w:val="both"/>
        <w:rPr>
          <w:rFonts w:ascii="Arial" w:hAnsi="Arial" w:cs="Arial"/>
          <w:b/>
          <w:u w:val="single"/>
        </w:rPr>
      </w:pPr>
      <w:r w:rsidRPr="00635637">
        <w:rPr>
          <w:rFonts w:ascii="Arial" w:hAnsi="Arial" w:cs="Arial"/>
          <w:b/>
          <w:u w:val="single"/>
        </w:rPr>
        <w:t>Mantenimiento Preventivo</w:t>
      </w:r>
    </w:p>
    <w:p w14:paraId="49429B3C" w14:textId="77777777" w:rsidR="00E42C8D" w:rsidRDefault="00E42C8D" w:rsidP="00E42C8D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</w:p>
    <w:p w14:paraId="1B4A3387" w14:textId="77777777" w:rsidR="00E42C8D" w:rsidRDefault="00E42C8D" w:rsidP="00E42C8D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  <w:r w:rsidRPr="00635637">
        <w:rPr>
          <w:rFonts w:ascii="Arial" w:hAnsi="Arial" w:cs="Arial"/>
        </w:rPr>
        <w:t>La finalidad es prevenir y minimizar la probabilidad de fallas, mediante el reemplazo o actualización de las nuevas tecnologías o elementos de mayor desfaz en el software. Esto con la finalidad de disminuir y evitar las reparaciones de los ítems con tal de asegurar su total disponibilidad y rendimiento al menor coste posible.</w:t>
      </w:r>
    </w:p>
    <w:p w14:paraId="08A776A5" w14:textId="77777777" w:rsidR="00E42C8D" w:rsidRDefault="00E42C8D" w:rsidP="00E42C8D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</w:p>
    <w:p w14:paraId="1B7F5F0D" w14:textId="77777777" w:rsidR="00E42C8D" w:rsidRPr="00635637" w:rsidRDefault="00E42C8D" w:rsidP="00E42C8D">
      <w:pPr>
        <w:pStyle w:val="Prrafodelista"/>
        <w:widowControl/>
        <w:numPr>
          <w:ilvl w:val="0"/>
          <w:numId w:val="37"/>
        </w:numPr>
        <w:spacing w:after="160" w:line="360" w:lineRule="auto"/>
        <w:ind w:left="1428"/>
        <w:jc w:val="both"/>
        <w:rPr>
          <w:rFonts w:ascii="Arial" w:hAnsi="Arial" w:cs="Arial"/>
          <w:b/>
          <w:u w:val="single"/>
        </w:rPr>
      </w:pPr>
      <w:r w:rsidRPr="00635637">
        <w:rPr>
          <w:rFonts w:ascii="Arial" w:hAnsi="Arial" w:cs="Arial"/>
          <w:b/>
          <w:u w:val="single"/>
        </w:rPr>
        <w:lastRenderedPageBreak/>
        <w:t>Mantenimiento Correctivo:</w:t>
      </w:r>
      <w:r w:rsidRPr="00635637">
        <w:rPr>
          <w:rFonts w:ascii="Arial" w:hAnsi="Arial" w:cs="Arial"/>
          <w:b/>
          <w:u w:val="single"/>
        </w:rPr>
        <w:cr/>
      </w:r>
    </w:p>
    <w:p w14:paraId="006E37AA" w14:textId="77777777" w:rsidR="00E42C8D" w:rsidRDefault="00E42C8D" w:rsidP="00E42C8D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  <w:r w:rsidRPr="00635637">
        <w:rPr>
          <w:rFonts w:ascii="Arial" w:hAnsi="Arial" w:cs="Arial"/>
        </w:rPr>
        <w:t xml:space="preserve">Se deberá brindar el servicio de atención o se interviene en el equipo después de que se haya producido algún fallo en el software. La cual tiene como principal ventaja la reducción de costes de inspecciones y reparaciones. </w:t>
      </w:r>
    </w:p>
    <w:p w14:paraId="1F5A223E" w14:textId="77777777" w:rsidR="00E42C8D" w:rsidRDefault="00E42C8D" w:rsidP="00E42C8D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</w:p>
    <w:p w14:paraId="5FE061D0" w14:textId="77777777" w:rsidR="00E42C8D" w:rsidRPr="00110481" w:rsidRDefault="00E42C8D" w:rsidP="00E42C8D">
      <w:pPr>
        <w:pStyle w:val="Prrafodelista"/>
        <w:widowControl/>
        <w:numPr>
          <w:ilvl w:val="0"/>
          <w:numId w:val="37"/>
        </w:numPr>
        <w:spacing w:after="160" w:line="360" w:lineRule="auto"/>
        <w:ind w:left="1428"/>
        <w:jc w:val="both"/>
        <w:rPr>
          <w:rFonts w:ascii="Arial" w:hAnsi="Arial" w:cs="Arial"/>
          <w:b/>
          <w:u w:val="single"/>
        </w:rPr>
      </w:pPr>
      <w:r w:rsidRPr="00110481">
        <w:rPr>
          <w:rFonts w:ascii="Arial" w:hAnsi="Arial" w:cs="Arial"/>
          <w:b/>
          <w:u w:val="single"/>
        </w:rPr>
        <w:t>Mantenimiento Perfectivo:</w:t>
      </w:r>
    </w:p>
    <w:p w14:paraId="3E15643B" w14:textId="77777777" w:rsidR="00E42C8D" w:rsidRPr="00110481" w:rsidRDefault="00E42C8D" w:rsidP="00E42C8D">
      <w:pPr>
        <w:pStyle w:val="Prrafodelista"/>
        <w:spacing w:line="360" w:lineRule="auto"/>
        <w:ind w:left="1428"/>
        <w:jc w:val="both"/>
        <w:rPr>
          <w:rFonts w:ascii="Arial" w:hAnsi="Arial" w:cs="Arial"/>
          <w:b/>
          <w:u w:val="single"/>
        </w:rPr>
      </w:pPr>
    </w:p>
    <w:p w14:paraId="55B310BC" w14:textId="5DBB80C1" w:rsidR="00E42C8D" w:rsidRPr="00775FA1" w:rsidRDefault="00E42C8D" w:rsidP="00E42C8D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  <w:r w:rsidRPr="00110481">
        <w:rPr>
          <w:rFonts w:ascii="Arial" w:hAnsi="Arial" w:cs="Arial"/>
        </w:rPr>
        <w:t>Modificación de un producto software después de su entrega para mejorar su rendimiento o mantenibilidad</w:t>
      </w:r>
      <w:r>
        <w:rPr>
          <w:rFonts w:ascii="Arial" w:hAnsi="Arial" w:cs="Arial"/>
        </w:rPr>
        <w:t xml:space="preserve">, como también </w:t>
      </w:r>
      <w:r w:rsidRPr="00775FA1">
        <w:rPr>
          <w:rFonts w:ascii="Arial" w:hAnsi="Arial" w:cs="Arial"/>
        </w:rPr>
        <w:t xml:space="preserve">refactorizar alguna parte de la aplicación para hacerla </w:t>
      </w:r>
      <w:r w:rsidR="005466FF" w:rsidRPr="00775FA1">
        <w:rPr>
          <w:rFonts w:ascii="Arial" w:hAnsi="Arial" w:cs="Arial"/>
        </w:rPr>
        <w:t>más mantenible o eficiente</w:t>
      </w:r>
      <w:r>
        <w:rPr>
          <w:rFonts w:ascii="Arial" w:hAnsi="Arial" w:cs="Arial"/>
        </w:rPr>
        <w:t xml:space="preserve"> con el fin de reestructurar </w:t>
      </w:r>
      <w:r w:rsidRPr="005B542B">
        <w:rPr>
          <w:rFonts w:ascii="Arial" w:hAnsi="Arial" w:cs="Arial"/>
        </w:rPr>
        <w:t>alguna pantalla o conjunto de pantallas para que los usuarios puedan realizar sus tareas de una manera más efectiva</w:t>
      </w:r>
      <w:r>
        <w:rPr>
          <w:rFonts w:ascii="Arial" w:hAnsi="Arial" w:cs="Arial"/>
        </w:rPr>
        <w:t>.</w:t>
      </w:r>
    </w:p>
    <w:p w14:paraId="5195EC50" w14:textId="77777777" w:rsidR="00E42C8D" w:rsidRPr="00110481" w:rsidRDefault="00E42C8D" w:rsidP="00E42C8D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</w:p>
    <w:p w14:paraId="7F97A81A" w14:textId="77777777" w:rsidR="00E42C8D" w:rsidRPr="00110481" w:rsidRDefault="00E42C8D" w:rsidP="00E42C8D">
      <w:pPr>
        <w:pStyle w:val="Prrafodelista"/>
        <w:widowControl/>
        <w:numPr>
          <w:ilvl w:val="0"/>
          <w:numId w:val="37"/>
        </w:numPr>
        <w:spacing w:after="160" w:line="360" w:lineRule="auto"/>
        <w:ind w:left="1428"/>
        <w:jc w:val="both"/>
        <w:rPr>
          <w:rFonts w:ascii="Arial" w:hAnsi="Arial" w:cs="Arial"/>
          <w:b/>
          <w:u w:val="single"/>
        </w:rPr>
      </w:pPr>
      <w:r w:rsidRPr="00110481">
        <w:rPr>
          <w:rFonts w:ascii="Arial" w:hAnsi="Arial" w:cs="Arial"/>
          <w:b/>
          <w:u w:val="single"/>
        </w:rPr>
        <w:t>Mantenimiento Adaptativo:</w:t>
      </w:r>
    </w:p>
    <w:p w14:paraId="7818F4FD" w14:textId="77777777" w:rsidR="00E42C8D" w:rsidRPr="00110481" w:rsidRDefault="00E42C8D" w:rsidP="00E42C8D">
      <w:pPr>
        <w:pStyle w:val="Prrafodelista"/>
        <w:spacing w:line="360" w:lineRule="auto"/>
        <w:ind w:left="1428"/>
        <w:jc w:val="both"/>
        <w:rPr>
          <w:rFonts w:ascii="Arial" w:hAnsi="Arial" w:cs="Arial"/>
          <w:b/>
          <w:u w:val="single"/>
        </w:rPr>
      </w:pPr>
    </w:p>
    <w:p w14:paraId="707B7E60" w14:textId="77777777" w:rsidR="00E42C8D" w:rsidRPr="00110481" w:rsidRDefault="00E42C8D" w:rsidP="00E42C8D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  <w:r w:rsidRPr="00110481">
        <w:rPr>
          <w:rFonts w:ascii="Arial" w:hAnsi="Arial" w:cs="Arial"/>
        </w:rPr>
        <w:t>Modificación de un producto de software que se realiza después de su entrega para mantener un programa operativo mientras se cambia el entorno de producción</w:t>
      </w:r>
    </w:p>
    <w:p w14:paraId="4CAC1B71" w14:textId="77777777" w:rsidR="00E42C8D" w:rsidRDefault="00E42C8D" w:rsidP="00E42C8D">
      <w:pPr>
        <w:pStyle w:val="Prrafodelista"/>
        <w:jc w:val="both"/>
        <w:rPr>
          <w:rFonts w:ascii="Arial" w:hAnsi="Arial" w:cs="Arial"/>
        </w:rPr>
      </w:pPr>
    </w:p>
    <w:p w14:paraId="01A58D8E" w14:textId="77777777" w:rsidR="00E42C8D" w:rsidRPr="00635637" w:rsidRDefault="00E42C8D" w:rsidP="00E42C8D">
      <w:pPr>
        <w:pStyle w:val="Prrafodelista"/>
        <w:jc w:val="both"/>
        <w:rPr>
          <w:rFonts w:ascii="Arial" w:hAnsi="Arial" w:cs="Arial"/>
        </w:rPr>
      </w:pPr>
    </w:p>
    <w:p w14:paraId="47342959" w14:textId="77777777" w:rsidR="00E42C8D" w:rsidRDefault="00E42C8D" w:rsidP="005466FF">
      <w:pPr>
        <w:pStyle w:val="Prrafodelista"/>
        <w:widowControl/>
        <w:spacing w:after="160" w:line="360" w:lineRule="auto"/>
        <w:ind w:left="993"/>
        <w:jc w:val="both"/>
        <w:rPr>
          <w:rFonts w:ascii="Arial" w:hAnsi="Arial" w:cs="Arial"/>
        </w:rPr>
      </w:pPr>
      <w:r w:rsidRPr="00A462E1">
        <w:rPr>
          <w:rFonts w:ascii="Arial" w:hAnsi="Arial" w:cs="Arial"/>
        </w:rPr>
        <w:t xml:space="preserve">De los cuales para las observaciones del proyecto solo se hará la realización de los dos primeros tipos de mantenimiento, ya que el mantenimiento preventivo busca detectar y corregir deficiencias antes que se conviertan en fallos latentes del sistema y el mantenimiento correctivo </w:t>
      </w:r>
      <w:r>
        <w:rPr>
          <w:rFonts w:ascii="Arial" w:hAnsi="Arial" w:cs="Arial"/>
        </w:rPr>
        <w:t>se r</w:t>
      </w:r>
      <w:r w:rsidRPr="00A462E1">
        <w:rPr>
          <w:rFonts w:ascii="Arial" w:hAnsi="Arial" w:cs="Arial"/>
        </w:rPr>
        <w:t>ealiza cada que se detectan fallos o daños con el objeto de repararlos.</w:t>
      </w:r>
    </w:p>
    <w:p w14:paraId="37230DFB" w14:textId="77777777" w:rsidR="00E42C8D" w:rsidRDefault="00E42C8D" w:rsidP="00E42C8D">
      <w:pPr>
        <w:pStyle w:val="Prrafodelista"/>
        <w:ind w:left="993"/>
        <w:jc w:val="both"/>
        <w:rPr>
          <w:rFonts w:ascii="Arial" w:hAnsi="Arial" w:cs="Arial"/>
        </w:rPr>
      </w:pPr>
    </w:p>
    <w:p w14:paraId="56DC2289" w14:textId="77777777" w:rsidR="00E42C8D" w:rsidRDefault="00E42C8D" w:rsidP="00E42C8D">
      <w:pPr>
        <w:pStyle w:val="Prrafodelista"/>
        <w:widowControl/>
        <w:numPr>
          <w:ilvl w:val="2"/>
          <w:numId w:val="36"/>
        </w:numPr>
        <w:spacing w:after="160" w:line="259" w:lineRule="auto"/>
        <w:ind w:left="993"/>
        <w:jc w:val="both"/>
        <w:rPr>
          <w:rFonts w:ascii="Arial" w:hAnsi="Arial" w:cs="Arial"/>
          <w:b/>
          <w:bCs/>
        </w:rPr>
      </w:pPr>
      <w:r w:rsidRPr="002556A7">
        <w:rPr>
          <w:rFonts w:ascii="Arial" w:hAnsi="Arial" w:cs="Arial"/>
          <w:b/>
          <w:bCs/>
        </w:rPr>
        <w:t xml:space="preserve">Actividades de mantenimiento </w:t>
      </w:r>
    </w:p>
    <w:p w14:paraId="5625BF21" w14:textId="77777777" w:rsidR="00E42C8D" w:rsidRDefault="00E42C8D" w:rsidP="00E42C8D">
      <w:pPr>
        <w:pStyle w:val="Prrafodelista"/>
        <w:ind w:left="993"/>
        <w:jc w:val="both"/>
        <w:rPr>
          <w:rFonts w:ascii="Arial" w:hAnsi="Arial" w:cs="Arial"/>
          <w:b/>
          <w:bCs/>
        </w:rPr>
      </w:pPr>
    </w:p>
    <w:p w14:paraId="01223B45" w14:textId="77777777" w:rsidR="00E42C8D" w:rsidRDefault="00E42C8D" w:rsidP="00E42C8D">
      <w:pPr>
        <w:pStyle w:val="Prrafodelista"/>
        <w:widowControl/>
        <w:numPr>
          <w:ilvl w:val="0"/>
          <w:numId w:val="40"/>
        </w:numPr>
        <w:spacing w:after="16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Mantenimiento preventivo</w:t>
      </w:r>
    </w:p>
    <w:p w14:paraId="19487739" w14:textId="77777777" w:rsidR="00E42C8D" w:rsidRDefault="00E42C8D" w:rsidP="00E42C8D">
      <w:pPr>
        <w:pStyle w:val="Prrafodelista"/>
        <w:widowControl/>
        <w:numPr>
          <w:ilvl w:val="0"/>
          <w:numId w:val="41"/>
        </w:numPr>
        <w:spacing w:after="160" w:line="360" w:lineRule="auto"/>
        <w:jc w:val="both"/>
        <w:rPr>
          <w:rFonts w:ascii="Arial" w:hAnsi="Arial" w:cs="Arial"/>
        </w:rPr>
      </w:pPr>
      <w:r w:rsidRPr="001E1B47">
        <w:rPr>
          <w:rFonts w:ascii="Arial" w:hAnsi="Arial" w:cs="Arial"/>
        </w:rPr>
        <w:t xml:space="preserve">Implementación </w:t>
      </w:r>
      <w:r>
        <w:rPr>
          <w:rFonts w:ascii="Arial" w:hAnsi="Arial" w:cs="Arial"/>
        </w:rPr>
        <w:t>de pruebas con Junit</w:t>
      </w:r>
    </w:p>
    <w:p w14:paraId="0C127F2F" w14:textId="2AAC9781" w:rsidR="00E42C8D" w:rsidRDefault="005466FF" w:rsidP="00E42C8D">
      <w:pPr>
        <w:pStyle w:val="Prrafodelista"/>
        <w:widowControl/>
        <w:numPr>
          <w:ilvl w:val="0"/>
          <w:numId w:val="41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Diagnóstico</w:t>
      </w:r>
      <w:r w:rsidR="00E42C8D">
        <w:rPr>
          <w:rFonts w:ascii="Arial" w:hAnsi="Arial" w:cs="Arial"/>
        </w:rPr>
        <w:t xml:space="preserve"> de fallas </w:t>
      </w:r>
    </w:p>
    <w:p w14:paraId="3CA5D2E7" w14:textId="77777777" w:rsidR="00E42C8D" w:rsidRDefault="00E42C8D" w:rsidP="00E42C8D">
      <w:pPr>
        <w:pStyle w:val="Prrafodelista"/>
        <w:widowControl/>
        <w:numPr>
          <w:ilvl w:val="0"/>
          <w:numId w:val="41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Mantener actualizado el aplicativo </w:t>
      </w:r>
    </w:p>
    <w:p w14:paraId="4098B92E" w14:textId="77777777" w:rsidR="00E42C8D" w:rsidRDefault="00E42C8D" w:rsidP="00E42C8D">
      <w:pPr>
        <w:pStyle w:val="Prrafodelista"/>
        <w:widowControl/>
        <w:numPr>
          <w:ilvl w:val="0"/>
          <w:numId w:val="41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el estado actual de software al momento de realizar el mantenimiento.</w:t>
      </w:r>
    </w:p>
    <w:p w14:paraId="3E04DFFE" w14:textId="77777777" w:rsidR="00E42C8D" w:rsidRPr="001E1B47" w:rsidRDefault="00E42C8D" w:rsidP="00E42C8D">
      <w:pPr>
        <w:pStyle w:val="Prrafodelista"/>
        <w:widowControl/>
        <w:numPr>
          <w:ilvl w:val="0"/>
          <w:numId w:val="41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Antivirus </w:t>
      </w:r>
    </w:p>
    <w:p w14:paraId="5C11FBA6" w14:textId="77777777" w:rsidR="00E42C8D" w:rsidRDefault="00E42C8D" w:rsidP="00E42C8D">
      <w:pPr>
        <w:pStyle w:val="Prrafodelista"/>
        <w:widowControl/>
        <w:numPr>
          <w:ilvl w:val="0"/>
          <w:numId w:val="40"/>
        </w:numPr>
        <w:spacing w:after="16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Mantenimiento correctivo</w:t>
      </w:r>
    </w:p>
    <w:p w14:paraId="38EFEA1E" w14:textId="77777777" w:rsidR="00E42C8D" w:rsidRDefault="00E42C8D" w:rsidP="00E42C8D">
      <w:pPr>
        <w:pStyle w:val="Prrafodelista"/>
        <w:widowControl/>
        <w:numPr>
          <w:ilvl w:val="0"/>
          <w:numId w:val="42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Corrección</w:t>
      </w:r>
      <w:r w:rsidRPr="00732373">
        <w:rPr>
          <w:rFonts w:ascii="Arial" w:hAnsi="Arial" w:cs="Arial"/>
        </w:rPr>
        <w:t xml:space="preserve"> de fallos en</w:t>
      </w:r>
      <w:r>
        <w:rPr>
          <w:rFonts w:ascii="Arial" w:hAnsi="Arial" w:cs="Arial"/>
        </w:rPr>
        <w:t xml:space="preserve"> los</w:t>
      </w:r>
      <w:r w:rsidRPr="007323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módulos </w:t>
      </w:r>
      <w:r w:rsidRPr="00732373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sean requeridos.</w:t>
      </w:r>
    </w:p>
    <w:p w14:paraId="66F5606E" w14:textId="77777777" w:rsidR="00E42C8D" w:rsidRDefault="00E42C8D" w:rsidP="00E42C8D">
      <w:pPr>
        <w:pStyle w:val="Prrafodelista"/>
        <w:widowControl/>
        <w:numPr>
          <w:ilvl w:val="0"/>
          <w:numId w:val="42"/>
        </w:numPr>
        <w:spacing w:after="160" w:line="360" w:lineRule="auto"/>
        <w:jc w:val="both"/>
        <w:rPr>
          <w:rFonts w:ascii="Arial" w:hAnsi="Arial" w:cs="Arial"/>
        </w:rPr>
      </w:pPr>
      <w:r w:rsidRPr="007A1FF4">
        <w:rPr>
          <w:rFonts w:ascii="Arial" w:hAnsi="Arial" w:cs="Arial"/>
        </w:rPr>
        <w:t>Eliminación de los errores de programación (Bug).</w:t>
      </w:r>
    </w:p>
    <w:p w14:paraId="6E814C80" w14:textId="77777777" w:rsidR="00E42C8D" w:rsidRPr="00D44C72" w:rsidRDefault="00E42C8D" w:rsidP="00E42C8D">
      <w:pPr>
        <w:pStyle w:val="Prrafodelista"/>
        <w:widowControl/>
        <w:numPr>
          <w:ilvl w:val="0"/>
          <w:numId w:val="42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943B0D">
        <w:rPr>
          <w:rFonts w:ascii="Arial" w:hAnsi="Arial" w:cs="Arial"/>
          <w:color w:val="202124"/>
          <w:shd w:val="clear" w:color="auto" w:fill="FFFFFF"/>
        </w:rPr>
        <w:t>Localizar los errores que puedan tener los "Activitys" en Android</w:t>
      </w:r>
      <w:r>
        <w:rPr>
          <w:rFonts w:ascii="Arial" w:hAnsi="Arial" w:cs="Arial"/>
          <w:color w:val="202124"/>
          <w:shd w:val="clear" w:color="auto" w:fill="FFFFFF"/>
        </w:rPr>
        <w:t xml:space="preserve"> Studio.</w:t>
      </w:r>
    </w:p>
    <w:p w14:paraId="7160C3F5" w14:textId="77777777" w:rsidR="00E42C8D" w:rsidRPr="00D44C72" w:rsidRDefault="00E42C8D" w:rsidP="00E42C8D">
      <w:pPr>
        <w:pStyle w:val="Prrafodelista"/>
        <w:spacing w:line="360" w:lineRule="auto"/>
        <w:ind w:left="2433"/>
        <w:jc w:val="both"/>
        <w:rPr>
          <w:rFonts w:ascii="Arial" w:hAnsi="Arial" w:cs="Arial"/>
          <w:sz w:val="24"/>
          <w:szCs w:val="24"/>
        </w:rPr>
      </w:pPr>
    </w:p>
    <w:p w14:paraId="284A78C7" w14:textId="77777777" w:rsidR="00E42C8D" w:rsidRPr="005D7DBC" w:rsidRDefault="00E42C8D" w:rsidP="00E42C8D">
      <w:pPr>
        <w:pStyle w:val="Ttulo1"/>
        <w:widowControl/>
        <w:numPr>
          <w:ilvl w:val="1"/>
          <w:numId w:val="36"/>
        </w:numPr>
        <w:spacing w:before="0" w:after="0" w:line="240" w:lineRule="auto"/>
        <w:ind w:left="709" w:hanging="709"/>
      </w:pPr>
      <w:bookmarkStart w:id="8" w:name="_Toc48081869"/>
      <w:bookmarkStart w:id="9" w:name="_Toc61337989"/>
      <w:r w:rsidRPr="005D7DBC">
        <w:lastRenderedPageBreak/>
        <w:t>RECURSOS</w:t>
      </w:r>
      <w:bookmarkEnd w:id="8"/>
      <w:bookmarkEnd w:id="9"/>
    </w:p>
    <w:p w14:paraId="4C083DFD" w14:textId="77777777" w:rsidR="00E42C8D" w:rsidRDefault="00E42C8D" w:rsidP="00E42C8D">
      <w:pPr>
        <w:ind w:firstLine="708"/>
        <w:rPr>
          <w:rFonts w:ascii="Arial" w:hAnsi="Arial" w:cs="Arial"/>
        </w:rPr>
      </w:pPr>
    </w:p>
    <w:p w14:paraId="733EE8A0" w14:textId="77777777" w:rsidR="00E42C8D" w:rsidRPr="007C526F" w:rsidRDefault="00E42C8D" w:rsidP="00E42C8D">
      <w:pPr>
        <w:pStyle w:val="Prrafodelista"/>
        <w:widowControl/>
        <w:numPr>
          <w:ilvl w:val="0"/>
          <w:numId w:val="43"/>
        </w:numPr>
        <w:spacing w:after="160" w:line="360" w:lineRule="auto"/>
        <w:rPr>
          <w:rFonts w:ascii="Arial" w:hAnsi="Arial" w:cs="Arial"/>
        </w:rPr>
      </w:pPr>
      <w:r w:rsidRPr="007C526F">
        <w:rPr>
          <w:rFonts w:ascii="Arial" w:hAnsi="Arial" w:cs="Arial"/>
        </w:rPr>
        <w:t xml:space="preserve"> Privilegios de administrador </w:t>
      </w:r>
    </w:p>
    <w:p w14:paraId="4F6F3A89" w14:textId="77777777" w:rsidR="00E42C8D" w:rsidRPr="007C526F" w:rsidRDefault="00E42C8D" w:rsidP="00E42C8D">
      <w:pPr>
        <w:pStyle w:val="Prrafodelista"/>
        <w:widowControl/>
        <w:numPr>
          <w:ilvl w:val="0"/>
          <w:numId w:val="43"/>
        </w:numPr>
        <w:spacing w:after="160" w:line="360" w:lineRule="auto"/>
        <w:rPr>
          <w:rFonts w:ascii="Arial" w:hAnsi="Arial" w:cs="Arial"/>
        </w:rPr>
      </w:pPr>
      <w:r w:rsidRPr="007C526F">
        <w:rPr>
          <w:rFonts w:ascii="Arial" w:hAnsi="Arial" w:cs="Arial"/>
        </w:rPr>
        <w:t xml:space="preserve"> Acceso a Internet </w:t>
      </w:r>
    </w:p>
    <w:p w14:paraId="79256FB6" w14:textId="77777777" w:rsidR="00E42C8D" w:rsidRPr="007C526F" w:rsidRDefault="00E42C8D" w:rsidP="00E42C8D">
      <w:pPr>
        <w:pStyle w:val="Prrafodelista"/>
        <w:widowControl/>
        <w:numPr>
          <w:ilvl w:val="0"/>
          <w:numId w:val="43"/>
        </w:numPr>
        <w:spacing w:after="160" w:line="360" w:lineRule="auto"/>
        <w:rPr>
          <w:rFonts w:ascii="Arial" w:hAnsi="Arial" w:cs="Arial"/>
        </w:rPr>
      </w:pPr>
      <w:r w:rsidRPr="007C526F">
        <w:rPr>
          <w:rFonts w:ascii="Arial" w:hAnsi="Arial" w:cs="Arial"/>
        </w:rPr>
        <w:t xml:space="preserve"> Sistema Operativo: Windows 10 </w:t>
      </w:r>
    </w:p>
    <w:p w14:paraId="2C3B8012" w14:textId="77777777" w:rsidR="00E42C8D" w:rsidRPr="007C526F" w:rsidRDefault="00E42C8D" w:rsidP="00E42C8D">
      <w:pPr>
        <w:pStyle w:val="Prrafodelista"/>
        <w:widowControl/>
        <w:numPr>
          <w:ilvl w:val="0"/>
          <w:numId w:val="43"/>
        </w:numPr>
        <w:spacing w:after="160" w:line="360" w:lineRule="auto"/>
        <w:rPr>
          <w:rFonts w:ascii="Arial" w:hAnsi="Arial" w:cs="Arial"/>
        </w:rPr>
      </w:pPr>
      <w:r w:rsidRPr="007C526F">
        <w:rPr>
          <w:rFonts w:ascii="Arial" w:hAnsi="Arial" w:cs="Arial"/>
        </w:rPr>
        <w:t xml:space="preserve"> Programas: </w:t>
      </w:r>
    </w:p>
    <w:p w14:paraId="01ACFC33" w14:textId="3CD9CA59" w:rsidR="00E42C8D" w:rsidRPr="007C526F" w:rsidRDefault="00E42C8D" w:rsidP="00E42C8D">
      <w:pPr>
        <w:pStyle w:val="Prrafodelista"/>
        <w:widowControl/>
        <w:numPr>
          <w:ilvl w:val="1"/>
          <w:numId w:val="43"/>
        </w:numPr>
        <w:spacing w:after="160" w:line="360" w:lineRule="auto"/>
        <w:rPr>
          <w:rFonts w:ascii="Arial" w:hAnsi="Arial" w:cs="Arial"/>
        </w:rPr>
      </w:pPr>
      <w:r w:rsidRPr="007C526F">
        <w:rPr>
          <w:rFonts w:ascii="Arial" w:hAnsi="Arial" w:cs="Arial"/>
        </w:rPr>
        <w:t>Android Studio</w:t>
      </w:r>
    </w:p>
    <w:p w14:paraId="6453D2D8" w14:textId="77777777" w:rsidR="00E42C8D" w:rsidRPr="007C526F" w:rsidRDefault="00E42C8D" w:rsidP="00E42C8D">
      <w:pPr>
        <w:pStyle w:val="Prrafodelista"/>
        <w:widowControl/>
        <w:numPr>
          <w:ilvl w:val="1"/>
          <w:numId w:val="43"/>
        </w:numPr>
        <w:spacing w:after="160" w:line="360" w:lineRule="auto"/>
        <w:rPr>
          <w:rFonts w:ascii="Arial" w:hAnsi="Arial" w:cs="Arial"/>
        </w:rPr>
      </w:pPr>
      <w:r w:rsidRPr="007C526F">
        <w:rPr>
          <w:rFonts w:ascii="Arial" w:hAnsi="Arial" w:cs="Arial"/>
        </w:rPr>
        <w:t xml:space="preserve"> Herramienta de Firebase de Google </w:t>
      </w:r>
    </w:p>
    <w:p w14:paraId="7ECC89A6" w14:textId="77777777" w:rsidR="00E42C8D" w:rsidRDefault="00E42C8D" w:rsidP="00E42C8D"/>
    <w:p w14:paraId="07C9ACB4" w14:textId="77777777" w:rsidR="00E42C8D" w:rsidRDefault="00E42C8D" w:rsidP="00E42C8D"/>
    <w:p w14:paraId="5EF3318E" w14:textId="77777777" w:rsidR="00E42C8D" w:rsidRDefault="00E42C8D" w:rsidP="00E42C8D"/>
    <w:p w14:paraId="32C10F52" w14:textId="77777777" w:rsidR="00E42C8D" w:rsidRDefault="00E42C8D" w:rsidP="00E42C8D"/>
    <w:p w14:paraId="3375847F" w14:textId="77777777" w:rsidR="00E42C8D" w:rsidRPr="005D7DBC" w:rsidRDefault="00E42C8D" w:rsidP="00E42C8D">
      <w:pPr>
        <w:pStyle w:val="Ttulo1"/>
        <w:widowControl/>
        <w:numPr>
          <w:ilvl w:val="1"/>
          <w:numId w:val="36"/>
        </w:numPr>
        <w:spacing w:before="0" w:after="0" w:line="240" w:lineRule="auto"/>
        <w:ind w:left="709" w:hanging="709"/>
      </w:pPr>
      <w:bookmarkStart w:id="10" w:name="_Toc48081870"/>
      <w:bookmarkStart w:id="11" w:name="_Toc61337990"/>
      <w:r w:rsidRPr="005D7DBC">
        <w:t>CONCLUSIONES</w:t>
      </w:r>
      <w:bookmarkEnd w:id="10"/>
      <w:bookmarkEnd w:id="11"/>
    </w:p>
    <w:p w14:paraId="3E68CF75" w14:textId="77777777" w:rsidR="00E42C8D" w:rsidRDefault="00E42C8D" w:rsidP="00E42C8D">
      <w:pPr>
        <w:ind w:left="708"/>
        <w:rPr>
          <w:rFonts w:ascii="Arial" w:hAnsi="Arial" w:cs="Arial"/>
        </w:rPr>
      </w:pPr>
    </w:p>
    <w:p w14:paraId="55EB94BE" w14:textId="77777777" w:rsidR="00E42C8D" w:rsidRPr="00675411" w:rsidRDefault="00E42C8D" w:rsidP="00E42C8D">
      <w:pPr>
        <w:spacing w:line="360" w:lineRule="auto"/>
        <w:ind w:left="708"/>
        <w:jc w:val="both"/>
      </w:pPr>
      <w:r>
        <w:rPr>
          <w:rFonts w:ascii="Arial" w:hAnsi="Arial" w:cs="Arial"/>
        </w:rPr>
        <w:t>Luego de haber culminado el informe llegamos a concluir que el mantenimiento de un proyecto es muy importante ya que te ayuda a optimizar y a mejorar la calidad de la aplicación móvil o un software cualquiera para el usuario final no tenga problemas al momento de usarlo.</w:t>
      </w:r>
    </w:p>
    <w:p w14:paraId="3F10E9F7" w14:textId="77777777" w:rsidR="00E42C8D" w:rsidRPr="00455657" w:rsidRDefault="00E42C8D" w:rsidP="003B08F4">
      <w:pPr>
        <w:pStyle w:val="Sangranormal"/>
        <w:rPr>
          <w:color w:val="000000" w:themeColor="text1"/>
        </w:rPr>
      </w:pPr>
    </w:p>
    <w:p w14:paraId="29D84C9E" w14:textId="77777777" w:rsidR="00CD7E18" w:rsidRPr="00455657" w:rsidRDefault="00CD7E18" w:rsidP="00CD7E18">
      <w:pPr>
        <w:rPr>
          <w:color w:val="000000" w:themeColor="text1"/>
        </w:rPr>
      </w:pPr>
    </w:p>
    <w:sectPr w:rsidR="00CD7E18" w:rsidRPr="0045565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E1FA1" w14:textId="77777777" w:rsidR="009C29C3" w:rsidRDefault="009C29C3">
      <w:pPr>
        <w:spacing w:line="240" w:lineRule="auto"/>
      </w:pPr>
      <w:r>
        <w:separator/>
      </w:r>
    </w:p>
  </w:endnote>
  <w:endnote w:type="continuationSeparator" w:id="0">
    <w:p w14:paraId="06594696" w14:textId="77777777" w:rsidR="009C29C3" w:rsidRDefault="009C29C3">
      <w:pPr>
        <w:spacing w:line="240" w:lineRule="auto"/>
      </w:pPr>
      <w:r>
        <w:continuationSeparator/>
      </w:r>
    </w:p>
  </w:endnote>
  <w:endnote w:type="continuationNotice" w:id="1">
    <w:p w14:paraId="4F75BEDE" w14:textId="77777777" w:rsidR="009C29C3" w:rsidRDefault="009C29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53BFA" w14:textId="77777777" w:rsidR="0057165F" w:rsidRDefault="0057165F">
    <w:pPr>
      <w:pStyle w:val="Bullet2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2CFAB8C4" w14:textId="77777777" w:rsidR="0057165F" w:rsidRDefault="0057165F">
    <w:pPr>
      <w:pStyle w:val="Bullet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7165F" w14:paraId="3D4013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A08F84" w14:textId="4A37BADD" w:rsidR="0057165F" w:rsidRPr="003D206A" w:rsidRDefault="0057165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AE8476" w14:textId="366AF4B1" w:rsidR="0057165F" w:rsidRPr="00532B84" w:rsidRDefault="0057165F">
          <w:pPr>
            <w:jc w:val="center"/>
            <w:rPr>
              <w:b/>
              <w:bCs/>
            </w:rPr>
          </w:pPr>
          <w:r w:rsidRPr="00532B84">
            <w:rPr>
              <w:b/>
              <w:bCs/>
            </w:rPr>
            <w:t>Tacna</w:t>
          </w:r>
          <w:r>
            <w:rPr>
              <w:b/>
              <w:bCs/>
            </w:rPr>
            <w:t xml:space="preserve"> </w:t>
          </w:r>
          <w:r w:rsidRPr="00532B84">
            <w:rPr>
              <w:b/>
              <w:bCs/>
            </w:rPr>
            <w:t>F&amp;D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1C5D9C" w14:textId="77777777" w:rsidR="0057165F" w:rsidRDefault="0057165F"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14:paraId="5E296F5C" w14:textId="77777777" w:rsidR="0057165F" w:rsidRDefault="0057165F">
    <w:pPr>
      <w:pStyle w:val="Bullet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3C5D3" w14:textId="77777777" w:rsidR="0057165F" w:rsidRDefault="0057165F">
    <w:pPr>
      <w:pStyle w:val="Bullet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9E294" w14:textId="77777777" w:rsidR="009C29C3" w:rsidRDefault="009C29C3">
      <w:pPr>
        <w:spacing w:line="240" w:lineRule="auto"/>
      </w:pPr>
      <w:r>
        <w:separator/>
      </w:r>
    </w:p>
  </w:footnote>
  <w:footnote w:type="continuationSeparator" w:id="0">
    <w:p w14:paraId="18CD8666" w14:textId="77777777" w:rsidR="009C29C3" w:rsidRDefault="009C29C3">
      <w:pPr>
        <w:spacing w:line="240" w:lineRule="auto"/>
      </w:pPr>
      <w:r>
        <w:continuationSeparator/>
      </w:r>
    </w:p>
  </w:footnote>
  <w:footnote w:type="continuationNotice" w:id="1">
    <w:p w14:paraId="4A143FAF" w14:textId="77777777" w:rsidR="009C29C3" w:rsidRDefault="009C29C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7165F" w14:paraId="5BE60E39" w14:textId="77777777" w:rsidTr="003B08F4">
      <w:tc>
        <w:tcPr>
          <w:tcW w:w="6379" w:type="dxa"/>
        </w:tcPr>
        <w:p w14:paraId="4B1B0110" w14:textId="612222A9" w:rsidR="0057165F" w:rsidRPr="00E02FCA" w:rsidRDefault="0057165F">
          <w:pPr>
            <w:rPr>
              <w:rFonts w:asciiTheme="minorHAnsi" w:hAnsiTheme="minorHAnsi" w:cstheme="minorHAnsi"/>
            </w:rPr>
          </w:pPr>
          <w:r w:rsidRPr="00E02FCA">
            <w:rPr>
              <w:rFonts w:asciiTheme="minorHAnsi" w:hAnsiTheme="minorHAnsi" w:cstheme="minorHAnsi"/>
            </w:rPr>
            <w:t>Aplicación Móvil de Establecimientos de comida y bebidas</w:t>
          </w:r>
        </w:p>
      </w:tc>
      <w:tc>
        <w:tcPr>
          <w:tcW w:w="3179" w:type="dxa"/>
        </w:tcPr>
        <w:p w14:paraId="6604A976" w14:textId="48474341" w:rsidR="0057165F" w:rsidRPr="00E02FCA" w:rsidRDefault="0057165F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E02FCA">
            <w:rPr>
              <w:rFonts w:asciiTheme="minorHAnsi" w:hAnsiTheme="minorHAnsi" w:cstheme="minorHAnsi"/>
            </w:rPr>
            <w:t xml:space="preserve">  Versión:           0.1</w:t>
          </w:r>
        </w:p>
      </w:tc>
    </w:tr>
    <w:tr w:rsidR="0057165F" w14:paraId="42EF4023" w14:textId="77777777" w:rsidTr="003B08F4">
      <w:tc>
        <w:tcPr>
          <w:tcW w:w="6379" w:type="dxa"/>
        </w:tcPr>
        <w:p w14:paraId="23BC924D" w14:textId="4BA6DF40" w:rsidR="0057165F" w:rsidRPr="00E02FCA" w:rsidRDefault="005466FF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Informe de </w:t>
          </w:r>
          <w:r w:rsidR="00CF018C">
            <w:rPr>
              <w:rFonts w:asciiTheme="minorHAnsi" w:hAnsiTheme="minorHAnsi" w:cstheme="minorHAnsi"/>
            </w:rPr>
            <w:t>M</w:t>
          </w:r>
          <w:r>
            <w:rPr>
              <w:rFonts w:asciiTheme="minorHAnsi" w:hAnsiTheme="minorHAnsi" w:cstheme="minorHAnsi"/>
            </w:rPr>
            <w:t>antenimiento</w:t>
          </w:r>
        </w:p>
      </w:tc>
      <w:tc>
        <w:tcPr>
          <w:tcW w:w="3179" w:type="dxa"/>
        </w:tcPr>
        <w:p w14:paraId="1445558A" w14:textId="22B64D49" w:rsidR="0057165F" w:rsidRPr="00E02FCA" w:rsidRDefault="0057165F">
          <w:pPr>
            <w:rPr>
              <w:rFonts w:asciiTheme="minorHAnsi" w:hAnsiTheme="minorHAnsi" w:cstheme="minorHAnsi"/>
            </w:rPr>
          </w:pPr>
          <w:r w:rsidRPr="00E02FCA">
            <w:rPr>
              <w:rFonts w:asciiTheme="minorHAnsi" w:hAnsiTheme="minorHAnsi" w:cstheme="minorHAnsi"/>
            </w:rPr>
            <w:t xml:space="preserve">  Fecha:  </w:t>
          </w:r>
          <w:r w:rsidR="005466FF">
            <w:rPr>
              <w:rFonts w:asciiTheme="minorHAnsi" w:hAnsiTheme="minorHAnsi" w:cstheme="minorHAnsi"/>
            </w:rPr>
            <w:t>11</w:t>
          </w:r>
          <w:r w:rsidRPr="00E02FCA">
            <w:rPr>
              <w:rFonts w:asciiTheme="minorHAnsi" w:hAnsiTheme="minorHAnsi" w:cstheme="minorHAnsi"/>
            </w:rPr>
            <w:t>/</w:t>
          </w:r>
          <w:r w:rsidR="005466FF">
            <w:rPr>
              <w:rFonts w:asciiTheme="minorHAnsi" w:hAnsiTheme="minorHAnsi" w:cstheme="minorHAnsi"/>
            </w:rPr>
            <w:t>01</w:t>
          </w:r>
          <w:r w:rsidRPr="00E02FCA">
            <w:rPr>
              <w:rFonts w:asciiTheme="minorHAnsi" w:hAnsiTheme="minorHAnsi" w:cstheme="minorHAnsi"/>
            </w:rPr>
            <w:t>/202</w:t>
          </w:r>
          <w:r w:rsidR="005466FF">
            <w:rPr>
              <w:rFonts w:asciiTheme="minorHAnsi" w:hAnsiTheme="minorHAnsi" w:cstheme="minorHAnsi"/>
            </w:rPr>
            <w:t>1</w:t>
          </w:r>
        </w:p>
      </w:tc>
    </w:tr>
  </w:tbl>
  <w:p w14:paraId="5AA111F4" w14:textId="77777777" w:rsidR="0057165F" w:rsidRDefault="0057165F">
    <w:pPr>
      <w:pStyle w:val="Bullet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CF56" w14:textId="77777777" w:rsidR="0057165F" w:rsidRDefault="0057165F">
    <w:pPr>
      <w:pStyle w:val="Bullet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1823FF"/>
    <w:multiLevelType w:val="hybridMultilevel"/>
    <w:tmpl w:val="57107EEA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" w15:restartNumberingAfterBreak="0">
    <w:nsid w:val="051A78D1"/>
    <w:multiLevelType w:val="hybridMultilevel"/>
    <w:tmpl w:val="8A7A08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3469B"/>
    <w:multiLevelType w:val="multilevel"/>
    <w:tmpl w:val="F13E5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9B08D3"/>
    <w:multiLevelType w:val="multilevel"/>
    <w:tmpl w:val="8BC69F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414FDD"/>
    <w:multiLevelType w:val="hybridMultilevel"/>
    <w:tmpl w:val="1A3A9E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C0573"/>
    <w:multiLevelType w:val="hybridMultilevel"/>
    <w:tmpl w:val="8124C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45ED6"/>
    <w:multiLevelType w:val="hybridMultilevel"/>
    <w:tmpl w:val="FFFFFFFF"/>
    <w:lvl w:ilvl="0" w:tplc="E8D02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230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E8E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C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07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A1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26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F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AF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53C59"/>
    <w:multiLevelType w:val="hybridMultilevel"/>
    <w:tmpl w:val="62605C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37303F"/>
    <w:multiLevelType w:val="hybridMultilevel"/>
    <w:tmpl w:val="46905E86"/>
    <w:lvl w:ilvl="0" w:tplc="280A0017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38C6B98"/>
    <w:multiLevelType w:val="hybridMultilevel"/>
    <w:tmpl w:val="F7C03608"/>
    <w:lvl w:ilvl="0" w:tplc="2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 w15:restartNumberingAfterBreak="0">
    <w:nsid w:val="23A35F82"/>
    <w:multiLevelType w:val="hybridMultilevel"/>
    <w:tmpl w:val="80083FA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264226"/>
    <w:multiLevelType w:val="hybridMultilevel"/>
    <w:tmpl w:val="D390B4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E1305"/>
    <w:multiLevelType w:val="hybridMultilevel"/>
    <w:tmpl w:val="B9CC5BD8"/>
    <w:lvl w:ilvl="0" w:tplc="2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 w15:restartNumberingAfterBreak="0">
    <w:nsid w:val="2B941441"/>
    <w:multiLevelType w:val="hybridMultilevel"/>
    <w:tmpl w:val="724090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4540"/>
    <w:multiLevelType w:val="hybridMultilevel"/>
    <w:tmpl w:val="C924E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A5514"/>
    <w:multiLevelType w:val="hybridMultilevel"/>
    <w:tmpl w:val="952637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053C2"/>
    <w:multiLevelType w:val="hybridMultilevel"/>
    <w:tmpl w:val="FF3671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07D22"/>
    <w:multiLevelType w:val="multilevel"/>
    <w:tmpl w:val="A1245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45844C8"/>
    <w:multiLevelType w:val="multilevel"/>
    <w:tmpl w:val="02DE3E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5CD2E1B"/>
    <w:multiLevelType w:val="hybridMultilevel"/>
    <w:tmpl w:val="FFFFFFFF"/>
    <w:lvl w:ilvl="0" w:tplc="F5266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862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102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45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A3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6B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05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CA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B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F34A5"/>
    <w:multiLevelType w:val="multilevel"/>
    <w:tmpl w:val="966E6ECE"/>
    <w:lvl w:ilvl="0">
      <w:start w:val="1"/>
      <w:numFmt w:val="decimal"/>
      <w:lvlText w:val="%1."/>
      <w:lvlJc w:val="left"/>
      <w:pPr>
        <w:ind w:left="390" w:hanging="390"/>
      </w:pPr>
      <w:rPr>
        <w:rFonts w:ascii="Arial" w:eastAsia="Arial" w:hAnsi="Arial" w:cs="Arial" w:hint="default"/>
        <w:u w:val="no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Arial" w:eastAsia="Arial" w:hAnsi="Arial" w:cs="Arial" w:hint="default"/>
        <w:u w:val="no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eastAsia="Arial" w:hAnsi="Arial" w:cs="Arial" w:hint="default"/>
        <w:u w:val="none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Arial" w:eastAsia="Arial" w:hAnsi="Arial" w:cs="Arial" w:hint="default"/>
        <w:u w:val="non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Arial" w:eastAsia="Arial" w:hAnsi="Arial" w:cs="Arial" w:hint="default"/>
        <w:u w:val="none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="Arial" w:eastAsia="Arial" w:hAnsi="Arial" w:cs="Arial" w:hint="default"/>
        <w:u w:val="none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Arial" w:eastAsia="Arial" w:hAnsi="Arial" w:cs="Arial" w:hint="default"/>
        <w:u w:val="none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="Arial" w:eastAsia="Arial" w:hAnsi="Arial" w:cs="Arial"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Arial" w:eastAsia="Arial" w:hAnsi="Arial" w:cs="Arial" w:hint="default"/>
        <w:u w:val="none"/>
      </w:rPr>
    </w:lvl>
  </w:abstractNum>
  <w:abstractNum w:abstractNumId="22" w15:restartNumberingAfterBreak="0">
    <w:nsid w:val="386B1017"/>
    <w:multiLevelType w:val="hybridMultilevel"/>
    <w:tmpl w:val="F4004E22"/>
    <w:lvl w:ilvl="0" w:tplc="297851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CC7FE5"/>
    <w:multiLevelType w:val="hybridMultilevel"/>
    <w:tmpl w:val="9A008BD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9C4560"/>
    <w:multiLevelType w:val="multilevel"/>
    <w:tmpl w:val="489C45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91D1AC1"/>
    <w:multiLevelType w:val="hybridMultilevel"/>
    <w:tmpl w:val="3EEEBB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909DB"/>
    <w:multiLevelType w:val="hybridMultilevel"/>
    <w:tmpl w:val="AF087874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7" w15:restartNumberingAfterBreak="0">
    <w:nsid w:val="49D4213E"/>
    <w:multiLevelType w:val="hybridMultilevel"/>
    <w:tmpl w:val="E564E896"/>
    <w:lvl w:ilvl="0" w:tplc="2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8" w15:restartNumberingAfterBreak="0">
    <w:nsid w:val="4BBD5AB6"/>
    <w:multiLevelType w:val="hybridMultilevel"/>
    <w:tmpl w:val="8B00171A"/>
    <w:lvl w:ilvl="0" w:tplc="2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9" w15:restartNumberingAfterBreak="0">
    <w:nsid w:val="53A47147"/>
    <w:multiLevelType w:val="hybridMultilevel"/>
    <w:tmpl w:val="D16497A6"/>
    <w:lvl w:ilvl="0" w:tplc="F6FA7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101737"/>
    <w:multiLevelType w:val="hybridMultilevel"/>
    <w:tmpl w:val="BBB6AB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E14E5"/>
    <w:multiLevelType w:val="hybridMultilevel"/>
    <w:tmpl w:val="85AA646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886CC3"/>
    <w:multiLevelType w:val="hybridMultilevel"/>
    <w:tmpl w:val="8C34379A"/>
    <w:lvl w:ilvl="0" w:tplc="0C0A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3" w15:restartNumberingAfterBreak="0">
    <w:nsid w:val="5B493CC3"/>
    <w:multiLevelType w:val="hybridMultilevel"/>
    <w:tmpl w:val="6D445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E125C"/>
    <w:multiLevelType w:val="multilevel"/>
    <w:tmpl w:val="7272244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CC631A"/>
    <w:multiLevelType w:val="hybridMultilevel"/>
    <w:tmpl w:val="5A921F1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1243E9"/>
    <w:multiLevelType w:val="hybridMultilevel"/>
    <w:tmpl w:val="FFFFFFFF"/>
    <w:lvl w:ilvl="0" w:tplc="2A100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685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F28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26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C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02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28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E9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6D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00D4F"/>
    <w:multiLevelType w:val="hybridMultilevel"/>
    <w:tmpl w:val="88F49396"/>
    <w:lvl w:ilvl="0" w:tplc="04090009">
      <w:start w:val="1"/>
      <w:numFmt w:val="bullet"/>
      <w:lvlText w:val=""/>
      <w:lvlJc w:val="left"/>
      <w:pPr>
        <w:ind w:left="14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8" w15:restartNumberingAfterBreak="0">
    <w:nsid w:val="6E601705"/>
    <w:multiLevelType w:val="hybridMultilevel"/>
    <w:tmpl w:val="65FCDF30"/>
    <w:lvl w:ilvl="0" w:tplc="2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9" w15:restartNumberingAfterBreak="0">
    <w:nsid w:val="73E90EA3"/>
    <w:multiLevelType w:val="hybridMultilevel"/>
    <w:tmpl w:val="560A41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169F2"/>
    <w:multiLevelType w:val="hybridMultilevel"/>
    <w:tmpl w:val="8C040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42612"/>
    <w:multiLevelType w:val="hybridMultilevel"/>
    <w:tmpl w:val="8F869242"/>
    <w:lvl w:ilvl="0" w:tplc="280A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42" w15:restartNumberingAfterBreak="0">
    <w:nsid w:val="7DC3723F"/>
    <w:multiLevelType w:val="hybridMultilevel"/>
    <w:tmpl w:val="54C6C68A"/>
    <w:lvl w:ilvl="0" w:tplc="2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2"/>
  </w:num>
  <w:num w:numId="4">
    <w:abstractNumId w:val="20"/>
  </w:num>
  <w:num w:numId="5">
    <w:abstractNumId w:val="7"/>
  </w:num>
  <w:num w:numId="6">
    <w:abstractNumId w:val="36"/>
  </w:num>
  <w:num w:numId="7">
    <w:abstractNumId w:val="24"/>
  </w:num>
  <w:num w:numId="8">
    <w:abstractNumId w:val="5"/>
  </w:num>
  <w:num w:numId="9">
    <w:abstractNumId w:val="32"/>
  </w:num>
  <w:num w:numId="10">
    <w:abstractNumId w:val="18"/>
  </w:num>
  <w:num w:numId="11">
    <w:abstractNumId w:val="3"/>
  </w:num>
  <w:num w:numId="12">
    <w:abstractNumId w:val="13"/>
  </w:num>
  <w:num w:numId="13">
    <w:abstractNumId w:val="10"/>
  </w:num>
  <w:num w:numId="14">
    <w:abstractNumId w:val="4"/>
  </w:num>
  <w:num w:numId="15">
    <w:abstractNumId w:val="11"/>
  </w:num>
  <w:num w:numId="16">
    <w:abstractNumId w:val="15"/>
  </w:num>
  <w:num w:numId="17">
    <w:abstractNumId w:val="8"/>
  </w:num>
  <w:num w:numId="18">
    <w:abstractNumId w:val="23"/>
  </w:num>
  <w:num w:numId="19">
    <w:abstractNumId w:val="31"/>
  </w:num>
  <w:num w:numId="20">
    <w:abstractNumId w:val="34"/>
  </w:num>
  <w:num w:numId="21">
    <w:abstractNumId w:val="27"/>
  </w:num>
  <w:num w:numId="22">
    <w:abstractNumId w:val="28"/>
  </w:num>
  <w:num w:numId="23">
    <w:abstractNumId w:val="42"/>
  </w:num>
  <w:num w:numId="24">
    <w:abstractNumId w:val="38"/>
  </w:num>
  <w:num w:numId="25">
    <w:abstractNumId w:val="16"/>
  </w:num>
  <w:num w:numId="26">
    <w:abstractNumId w:val="35"/>
  </w:num>
  <w:num w:numId="27">
    <w:abstractNumId w:val="39"/>
  </w:num>
  <w:num w:numId="28">
    <w:abstractNumId w:val="29"/>
  </w:num>
  <w:num w:numId="29">
    <w:abstractNumId w:val="14"/>
  </w:num>
  <w:num w:numId="30">
    <w:abstractNumId w:val="2"/>
  </w:num>
  <w:num w:numId="31">
    <w:abstractNumId w:val="33"/>
  </w:num>
  <w:num w:numId="32">
    <w:abstractNumId w:val="17"/>
  </w:num>
  <w:num w:numId="33">
    <w:abstractNumId w:val="12"/>
  </w:num>
  <w:num w:numId="34">
    <w:abstractNumId w:val="30"/>
  </w:num>
  <w:num w:numId="35">
    <w:abstractNumId w:val="25"/>
  </w:num>
  <w:num w:numId="36">
    <w:abstractNumId w:val="21"/>
  </w:num>
  <w:num w:numId="37">
    <w:abstractNumId w:val="40"/>
  </w:num>
  <w:num w:numId="38">
    <w:abstractNumId w:val="37"/>
  </w:num>
  <w:num w:numId="39">
    <w:abstractNumId w:val="6"/>
  </w:num>
  <w:num w:numId="40">
    <w:abstractNumId w:val="9"/>
  </w:num>
  <w:num w:numId="41">
    <w:abstractNumId w:val="26"/>
  </w:num>
  <w:num w:numId="42">
    <w:abstractNumId w:val="1"/>
  </w:num>
  <w:num w:numId="43">
    <w:abstractNumId w:val="4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1"/>
    <w:rsid w:val="00000139"/>
    <w:rsid w:val="00001CB1"/>
    <w:rsid w:val="0000774C"/>
    <w:rsid w:val="00011A50"/>
    <w:rsid w:val="00012B30"/>
    <w:rsid w:val="00015071"/>
    <w:rsid w:val="00016450"/>
    <w:rsid w:val="0003007B"/>
    <w:rsid w:val="000361D7"/>
    <w:rsid w:val="000423D7"/>
    <w:rsid w:val="0004326A"/>
    <w:rsid w:val="00047506"/>
    <w:rsid w:val="00051972"/>
    <w:rsid w:val="00060E31"/>
    <w:rsid w:val="0006518C"/>
    <w:rsid w:val="00065631"/>
    <w:rsid w:val="0007328A"/>
    <w:rsid w:val="00075CCD"/>
    <w:rsid w:val="000855D8"/>
    <w:rsid w:val="00085A76"/>
    <w:rsid w:val="00095BF3"/>
    <w:rsid w:val="000A393E"/>
    <w:rsid w:val="000A7339"/>
    <w:rsid w:val="000B2EC5"/>
    <w:rsid w:val="000B3416"/>
    <w:rsid w:val="000C10EB"/>
    <w:rsid w:val="000C1575"/>
    <w:rsid w:val="000C52C2"/>
    <w:rsid w:val="000D218C"/>
    <w:rsid w:val="000D482F"/>
    <w:rsid w:val="000E016D"/>
    <w:rsid w:val="000E0CCC"/>
    <w:rsid w:val="000F4E93"/>
    <w:rsid w:val="000F53C5"/>
    <w:rsid w:val="000F550D"/>
    <w:rsid w:val="0010229C"/>
    <w:rsid w:val="001036AA"/>
    <w:rsid w:val="00107D42"/>
    <w:rsid w:val="001105AF"/>
    <w:rsid w:val="00111D83"/>
    <w:rsid w:val="0011677B"/>
    <w:rsid w:val="001271D8"/>
    <w:rsid w:val="00134B87"/>
    <w:rsid w:val="001355EB"/>
    <w:rsid w:val="001442ED"/>
    <w:rsid w:val="00145319"/>
    <w:rsid w:val="0014544A"/>
    <w:rsid w:val="00146983"/>
    <w:rsid w:val="001521ED"/>
    <w:rsid w:val="00161270"/>
    <w:rsid w:val="001625DE"/>
    <w:rsid w:val="0017617B"/>
    <w:rsid w:val="00177862"/>
    <w:rsid w:val="00183913"/>
    <w:rsid w:val="001906DD"/>
    <w:rsid w:val="001967FC"/>
    <w:rsid w:val="001A06B2"/>
    <w:rsid w:val="001A4589"/>
    <w:rsid w:val="001B34F8"/>
    <w:rsid w:val="001B3F7E"/>
    <w:rsid w:val="001B4A33"/>
    <w:rsid w:val="001B558F"/>
    <w:rsid w:val="001B76A3"/>
    <w:rsid w:val="001C3ADC"/>
    <w:rsid w:val="001C5054"/>
    <w:rsid w:val="001C519F"/>
    <w:rsid w:val="001C784A"/>
    <w:rsid w:val="001C7C4B"/>
    <w:rsid w:val="001D5D34"/>
    <w:rsid w:val="001D6F92"/>
    <w:rsid w:val="001E2AFD"/>
    <w:rsid w:val="001F3AE7"/>
    <w:rsid w:val="001F73FC"/>
    <w:rsid w:val="001F7A4A"/>
    <w:rsid w:val="00202FB8"/>
    <w:rsid w:val="002033D8"/>
    <w:rsid w:val="002033F1"/>
    <w:rsid w:val="00203E86"/>
    <w:rsid w:val="00206998"/>
    <w:rsid w:val="0020749F"/>
    <w:rsid w:val="00215878"/>
    <w:rsid w:val="002165AD"/>
    <w:rsid w:val="00223E00"/>
    <w:rsid w:val="0024484A"/>
    <w:rsid w:val="00246236"/>
    <w:rsid w:val="0025188E"/>
    <w:rsid w:val="00260C45"/>
    <w:rsid w:val="00262743"/>
    <w:rsid w:val="00263B52"/>
    <w:rsid w:val="00273AED"/>
    <w:rsid w:val="002764AB"/>
    <w:rsid w:val="00280635"/>
    <w:rsid w:val="0028083E"/>
    <w:rsid w:val="00285422"/>
    <w:rsid w:val="002916CE"/>
    <w:rsid w:val="00291955"/>
    <w:rsid w:val="0029260B"/>
    <w:rsid w:val="002A4424"/>
    <w:rsid w:val="002A6079"/>
    <w:rsid w:val="002A63F2"/>
    <w:rsid w:val="002B5848"/>
    <w:rsid w:val="002C7E23"/>
    <w:rsid w:val="002D0D8C"/>
    <w:rsid w:val="002D3DE1"/>
    <w:rsid w:val="002D4211"/>
    <w:rsid w:val="002D4648"/>
    <w:rsid w:val="002D4820"/>
    <w:rsid w:val="002D50AA"/>
    <w:rsid w:val="002D5348"/>
    <w:rsid w:val="002E1F2F"/>
    <w:rsid w:val="002E4600"/>
    <w:rsid w:val="002E5A42"/>
    <w:rsid w:val="002E5BB5"/>
    <w:rsid w:val="002F21BB"/>
    <w:rsid w:val="002F2D8B"/>
    <w:rsid w:val="00305734"/>
    <w:rsid w:val="00313A19"/>
    <w:rsid w:val="00315CAF"/>
    <w:rsid w:val="0032199F"/>
    <w:rsid w:val="003230E9"/>
    <w:rsid w:val="00327B46"/>
    <w:rsid w:val="0033564D"/>
    <w:rsid w:val="00337E7B"/>
    <w:rsid w:val="00344D24"/>
    <w:rsid w:val="003478E1"/>
    <w:rsid w:val="00350B68"/>
    <w:rsid w:val="003536D1"/>
    <w:rsid w:val="003617FD"/>
    <w:rsid w:val="00371AC4"/>
    <w:rsid w:val="0037339D"/>
    <w:rsid w:val="003803CF"/>
    <w:rsid w:val="003811F7"/>
    <w:rsid w:val="003816B8"/>
    <w:rsid w:val="0038319D"/>
    <w:rsid w:val="003839C1"/>
    <w:rsid w:val="003867E5"/>
    <w:rsid w:val="00391A02"/>
    <w:rsid w:val="00395C02"/>
    <w:rsid w:val="003A02CD"/>
    <w:rsid w:val="003A2D4F"/>
    <w:rsid w:val="003A77E4"/>
    <w:rsid w:val="003B08F4"/>
    <w:rsid w:val="003B311D"/>
    <w:rsid w:val="003B42B5"/>
    <w:rsid w:val="003C06B2"/>
    <w:rsid w:val="003C1158"/>
    <w:rsid w:val="003D1C48"/>
    <w:rsid w:val="003D206A"/>
    <w:rsid w:val="003D61AA"/>
    <w:rsid w:val="003E5A72"/>
    <w:rsid w:val="00404136"/>
    <w:rsid w:val="0040434C"/>
    <w:rsid w:val="00412321"/>
    <w:rsid w:val="00417BA4"/>
    <w:rsid w:val="0042020E"/>
    <w:rsid w:val="0042279E"/>
    <w:rsid w:val="0044221D"/>
    <w:rsid w:val="00446329"/>
    <w:rsid w:val="00446F0F"/>
    <w:rsid w:val="0045449E"/>
    <w:rsid w:val="004553FD"/>
    <w:rsid w:val="00455657"/>
    <w:rsid w:val="00462064"/>
    <w:rsid w:val="00471746"/>
    <w:rsid w:val="004760DA"/>
    <w:rsid w:val="00476B76"/>
    <w:rsid w:val="00477337"/>
    <w:rsid w:val="00481C56"/>
    <w:rsid w:val="00483B82"/>
    <w:rsid w:val="00484342"/>
    <w:rsid w:val="0048479A"/>
    <w:rsid w:val="00485D84"/>
    <w:rsid w:val="00491B87"/>
    <w:rsid w:val="0049511D"/>
    <w:rsid w:val="00496FAC"/>
    <w:rsid w:val="004979DA"/>
    <w:rsid w:val="004B621E"/>
    <w:rsid w:val="004C08D0"/>
    <w:rsid w:val="004C16D6"/>
    <w:rsid w:val="004C470D"/>
    <w:rsid w:val="004C7661"/>
    <w:rsid w:val="004D12A5"/>
    <w:rsid w:val="004D4067"/>
    <w:rsid w:val="004D4EC3"/>
    <w:rsid w:val="004D5448"/>
    <w:rsid w:val="004D7B29"/>
    <w:rsid w:val="004E0842"/>
    <w:rsid w:val="004E36C6"/>
    <w:rsid w:val="004E52CC"/>
    <w:rsid w:val="004E6D6D"/>
    <w:rsid w:val="004F196E"/>
    <w:rsid w:val="004F2C64"/>
    <w:rsid w:val="004F4493"/>
    <w:rsid w:val="004F61F0"/>
    <w:rsid w:val="004F7EF7"/>
    <w:rsid w:val="00504BA8"/>
    <w:rsid w:val="00505044"/>
    <w:rsid w:val="005071A4"/>
    <w:rsid w:val="00507915"/>
    <w:rsid w:val="00510612"/>
    <w:rsid w:val="00511D1F"/>
    <w:rsid w:val="00513FF5"/>
    <w:rsid w:val="00514097"/>
    <w:rsid w:val="00515B5C"/>
    <w:rsid w:val="00515B7D"/>
    <w:rsid w:val="00531137"/>
    <w:rsid w:val="00532B84"/>
    <w:rsid w:val="0053399E"/>
    <w:rsid w:val="0054667B"/>
    <w:rsid w:val="005466FF"/>
    <w:rsid w:val="00546966"/>
    <w:rsid w:val="00551083"/>
    <w:rsid w:val="0055704D"/>
    <w:rsid w:val="00561997"/>
    <w:rsid w:val="0057165F"/>
    <w:rsid w:val="00573ED9"/>
    <w:rsid w:val="005824DB"/>
    <w:rsid w:val="00587E05"/>
    <w:rsid w:val="00593E6A"/>
    <w:rsid w:val="005953D2"/>
    <w:rsid w:val="005B2024"/>
    <w:rsid w:val="005B5BCC"/>
    <w:rsid w:val="005C1274"/>
    <w:rsid w:val="005C1769"/>
    <w:rsid w:val="005C36B7"/>
    <w:rsid w:val="005C4BC7"/>
    <w:rsid w:val="005C563D"/>
    <w:rsid w:val="005C64FF"/>
    <w:rsid w:val="005D05C5"/>
    <w:rsid w:val="005D64EC"/>
    <w:rsid w:val="005E00C2"/>
    <w:rsid w:val="005E485C"/>
    <w:rsid w:val="005E4F2B"/>
    <w:rsid w:val="005E60AE"/>
    <w:rsid w:val="005F27D5"/>
    <w:rsid w:val="006069B5"/>
    <w:rsid w:val="0061218A"/>
    <w:rsid w:val="00612A25"/>
    <w:rsid w:val="006134A5"/>
    <w:rsid w:val="006220CA"/>
    <w:rsid w:val="00626674"/>
    <w:rsid w:val="00630668"/>
    <w:rsid w:val="006308BD"/>
    <w:rsid w:val="00633E74"/>
    <w:rsid w:val="0064408C"/>
    <w:rsid w:val="00647D6F"/>
    <w:rsid w:val="00650A63"/>
    <w:rsid w:val="00657F1A"/>
    <w:rsid w:val="0066744F"/>
    <w:rsid w:val="00670866"/>
    <w:rsid w:val="00687D71"/>
    <w:rsid w:val="00690C42"/>
    <w:rsid w:val="006921C9"/>
    <w:rsid w:val="00696D1E"/>
    <w:rsid w:val="006B34B9"/>
    <w:rsid w:val="006C3EB6"/>
    <w:rsid w:val="006C46E7"/>
    <w:rsid w:val="006C6C58"/>
    <w:rsid w:val="006D1082"/>
    <w:rsid w:val="006D3D11"/>
    <w:rsid w:val="006D5993"/>
    <w:rsid w:val="006D5EE0"/>
    <w:rsid w:val="006D7382"/>
    <w:rsid w:val="006E2763"/>
    <w:rsid w:val="006F1178"/>
    <w:rsid w:val="006F1AB8"/>
    <w:rsid w:val="006F2798"/>
    <w:rsid w:val="007026C1"/>
    <w:rsid w:val="007028DE"/>
    <w:rsid w:val="00712E17"/>
    <w:rsid w:val="00716011"/>
    <w:rsid w:val="00716B92"/>
    <w:rsid w:val="00720CDA"/>
    <w:rsid w:val="00733101"/>
    <w:rsid w:val="00733C3C"/>
    <w:rsid w:val="00734954"/>
    <w:rsid w:val="00740D5D"/>
    <w:rsid w:val="00741572"/>
    <w:rsid w:val="00744F92"/>
    <w:rsid w:val="007462B6"/>
    <w:rsid w:val="00751E46"/>
    <w:rsid w:val="00754652"/>
    <w:rsid w:val="00754A73"/>
    <w:rsid w:val="007761D6"/>
    <w:rsid w:val="007819AE"/>
    <w:rsid w:val="007836E6"/>
    <w:rsid w:val="00790F32"/>
    <w:rsid w:val="007937BB"/>
    <w:rsid w:val="007959B3"/>
    <w:rsid w:val="007A10FE"/>
    <w:rsid w:val="007A17D0"/>
    <w:rsid w:val="007A32CC"/>
    <w:rsid w:val="007A641A"/>
    <w:rsid w:val="007A6F59"/>
    <w:rsid w:val="007B65E1"/>
    <w:rsid w:val="007D3B1A"/>
    <w:rsid w:val="007E1778"/>
    <w:rsid w:val="007E2F27"/>
    <w:rsid w:val="007E4926"/>
    <w:rsid w:val="007E6BD4"/>
    <w:rsid w:val="00806A36"/>
    <w:rsid w:val="00807991"/>
    <w:rsid w:val="00815D8B"/>
    <w:rsid w:val="00815E3D"/>
    <w:rsid w:val="00823A82"/>
    <w:rsid w:val="00834DF2"/>
    <w:rsid w:val="0084421C"/>
    <w:rsid w:val="008463B2"/>
    <w:rsid w:val="00846D5A"/>
    <w:rsid w:val="00852960"/>
    <w:rsid w:val="00853A34"/>
    <w:rsid w:val="00854069"/>
    <w:rsid w:val="008601D3"/>
    <w:rsid w:val="008607CA"/>
    <w:rsid w:val="00862229"/>
    <w:rsid w:val="008762C8"/>
    <w:rsid w:val="0087696E"/>
    <w:rsid w:val="00880779"/>
    <w:rsid w:val="00881C86"/>
    <w:rsid w:val="00883F65"/>
    <w:rsid w:val="00893D0B"/>
    <w:rsid w:val="00893EE3"/>
    <w:rsid w:val="008A0292"/>
    <w:rsid w:val="008A33E4"/>
    <w:rsid w:val="008B006B"/>
    <w:rsid w:val="008B26E4"/>
    <w:rsid w:val="008B3FA4"/>
    <w:rsid w:val="008B42EE"/>
    <w:rsid w:val="008B6BE8"/>
    <w:rsid w:val="008C2D16"/>
    <w:rsid w:val="008C3F72"/>
    <w:rsid w:val="008C605B"/>
    <w:rsid w:val="008D5DE5"/>
    <w:rsid w:val="008D69A4"/>
    <w:rsid w:val="008E32DF"/>
    <w:rsid w:val="008E4151"/>
    <w:rsid w:val="008F2344"/>
    <w:rsid w:val="008F390E"/>
    <w:rsid w:val="008F54E0"/>
    <w:rsid w:val="009308A9"/>
    <w:rsid w:val="00932FC0"/>
    <w:rsid w:val="009354E0"/>
    <w:rsid w:val="00937880"/>
    <w:rsid w:val="009379EA"/>
    <w:rsid w:val="00937BC5"/>
    <w:rsid w:val="00937DEE"/>
    <w:rsid w:val="009430B5"/>
    <w:rsid w:val="009473FD"/>
    <w:rsid w:val="00947A32"/>
    <w:rsid w:val="00954E1E"/>
    <w:rsid w:val="009605E9"/>
    <w:rsid w:val="009618E8"/>
    <w:rsid w:val="00963CAB"/>
    <w:rsid w:val="0098201F"/>
    <w:rsid w:val="0098774B"/>
    <w:rsid w:val="009957E4"/>
    <w:rsid w:val="009A0603"/>
    <w:rsid w:val="009A1AF4"/>
    <w:rsid w:val="009B0583"/>
    <w:rsid w:val="009B2290"/>
    <w:rsid w:val="009B738C"/>
    <w:rsid w:val="009C29C3"/>
    <w:rsid w:val="009D0FEB"/>
    <w:rsid w:val="009D11C1"/>
    <w:rsid w:val="009E28BE"/>
    <w:rsid w:val="009E3302"/>
    <w:rsid w:val="009F0911"/>
    <w:rsid w:val="009F1FA5"/>
    <w:rsid w:val="009F2AAA"/>
    <w:rsid w:val="009F4B3F"/>
    <w:rsid w:val="00A01CD8"/>
    <w:rsid w:val="00A14C12"/>
    <w:rsid w:val="00A15ABA"/>
    <w:rsid w:val="00A242B4"/>
    <w:rsid w:val="00A24542"/>
    <w:rsid w:val="00A36AD6"/>
    <w:rsid w:val="00A41660"/>
    <w:rsid w:val="00A46E15"/>
    <w:rsid w:val="00A56E48"/>
    <w:rsid w:val="00A60BF2"/>
    <w:rsid w:val="00A641A8"/>
    <w:rsid w:val="00A66B69"/>
    <w:rsid w:val="00A740C3"/>
    <w:rsid w:val="00A808C7"/>
    <w:rsid w:val="00A838C3"/>
    <w:rsid w:val="00A84D2E"/>
    <w:rsid w:val="00A86C57"/>
    <w:rsid w:val="00A960CD"/>
    <w:rsid w:val="00AA1ED7"/>
    <w:rsid w:val="00AA7E5F"/>
    <w:rsid w:val="00AB01DE"/>
    <w:rsid w:val="00AB1128"/>
    <w:rsid w:val="00AB4CED"/>
    <w:rsid w:val="00AB667E"/>
    <w:rsid w:val="00AC15B5"/>
    <w:rsid w:val="00AC3223"/>
    <w:rsid w:val="00AC58E2"/>
    <w:rsid w:val="00AE5282"/>
    <w:rsid w:val="00AF797B"/>
    <w:rsid w:val="00B023B5"/>
    <w:rsid w:val="00B06064"/>
    <w:rsid w:val="00B067F0"/>
    <w:rsid w:val="00B15832"/>
    <w:rsid w:val="00B17A50"/>
    <w:rsid w:val="00B24400"/>
    <w:rsid w:val="00B26161"/>
    <w:rsid w:val="00B30145"/>
    <w:rsid w:val="00B423BD"/>
    <w:rsid w:val="00B43222"/>
    <w:rsid w:val="00B44F94"/>
    <w:rsid w:val="00B46CD1"/>
    <w:rsid w:val="00B500ED"/>
    <w:rsid w:val="00B528FF"/>
    <w:rsid w:val="00B53A33"/>
    <w:rsid w:val="00B70FF3"/>
    <w:rsid w:val="00B72C67"/>
    <w:rsid w:val="00B80219"/>
    <w:rsid w:val="00B813B5"/>
    <w:rsid w:val="00B8668E"/>
    <w:rsid w:val="00B8778B"/>
    <w:rsid w:val="00B96B2C"/>
    <w:rsid w:val="00BA0244"/>
    <w:rsid w:val="00BA5CA0"/>
    <w:rsid w:val="00BB2178"/>
    <w:rsid w:val="00BB3B46"/>
    <w:rsid w:val="00BB67DC"/>
    <w:rsid w:val="00BC55FE"/>
    <w:rsid w:val="00BC5BD1"/>
    <w:rsid w:val="00BC5FF9"/>
    <w:rsid w:val="00BD33F4"/>
    <w:rsid w:val="00BE2570"/>
    <w:rsid w:val="00BE621E"/>
    <w:rsid w:val="00BF3A3A"/>
    <w:rsid w:val="00BF4B6C"/>
    <w:rsid w:val="00BF6F4F"/>
    <w:rsid w:val="00BF79FF"/>
    <w:rsid w:val="00C04A5C"/>
    <w:rsid w:val="00C04D36"/>
    <w:rsid w:val="00C07934"/>
    <w:rsid w:val="00C15164"/>
    <w:rsid w:val="00C20BC7"/>
    <w:rsid w:val="00C21F27"/>
    <w:rsid w:val="00C2230C"/>
    <w:rsid w:val="00C24EE1"/>
    <w:rsid w:val="00C25F28"/>
    <w:rsid w:val="00C301FB"/>
    <w:rsid w:val="00C30D71"/>
    <w:rsid w:val="00C318ED"/>
    <w:rsid w:val="00C362E4"/>
    <w:rsid w:val="00C367EC"/>
    <w:rsid w:val="00C400F6"/>
    <w:rsid w:val="00C46731"/>
    <w:rsid w:val="00C46760"/>
    <w:rsid w:val="00C53A0B"/>
    <w:rsid w:val="00C54425"/>
    <w:rsid w:val="00C661C3"/>
    <w:rsid w:val="00C6649E"/>
    <w:rsid w:val="00C67086"/>
    <w:rsid w:val="00C718F3"/>
    <w:rsid w:val="00C75EC3"/>
    <w:rsid w:val="00C8197E"/>
    <w:rsid w:val="00C81BAA"/>
    <w:rsid w:val="00C832B9"/>
    <w:rsid w:val="00C844F0"/>
    <w:rsid w:val="00C84EF1"/>
    <w:rsid w:val="00C858D3"/>
    <w:rsid w:val="00C875AA"/>
    <w:rsid w:val="00CA12B4"/>
    <w:rsid w:val="00CA2CF9"/>
    <w:rsid w:val="00CA3321"/>
    <w:rsid w:val="00CB24E0"/>
    <w:rsid w:val="00CC3BFE"/>
    <w:rsid w:val="00CC55AD"/>
    <w:rsid w:val="00CD65B6"/>
    <w:rsid w:val="00CD7E18"/>
    <w:rsid w:val="00CE0170"/>
    <w:rsid w:val="00CE3CFD"/>
    <w:rsid w:val="00CE4D31"/>
    <w:rsid w:val="00CF018C"/>
    <w:rsid w:val="00CF087C"/>
    <w:rsid w:val="00CF499F"/>
    <w:rsid w:val="00CF53FD"/>
    <w:rsid w:val="00D0038F"/>
    <w:rsid w:val="00D007BF"/>
    <w:rsid w:val="00D047AB"/>
    <w:rsid w:val="00D10D04"/>
    <w:rsid w:val="00D11454"/>
    <w:rsid w:val="00D156D8"/>
    <w:rsid w:val="00D1778C"/>
    <w:rsid w:val="00D22BA0"/>
    <w:rsid w:val="00D27610"/>
    <w:rsid w:val="00D32DF6"/>
    <w:rsid w:val="00D33653"/>
    <w:rsid w:val="00D43A83"/>
    <w:rsid w:val="00D43C52"/>
    <w:rsid w:val="00D47802"/>
    <w:rsid w:val="00D52E04"/>
    <w:rsid w:val="00D54139"/>
    <w:rsid w:val="00D62AC5"/>
    <w:rsid w:val="00D63B7B"/>
    <w:rsid w:val="00D6624F"/>
    <w:rsid w:val="00D66AEA"/>
    <w:rsid w:val="00D72A81"/>
    <w:rsid w:val="00D80E80"/>
    <w:rsid w:val="00D848C8"/>
    <w:rsid w:val="00D901B3"/>
    <w:rsid w:val="00D9041C"/>
    <w:rsid w:val="00D919DB"/>
    <w:rsid w:val="00D96D4E"/>
    <w:rsid w:val="00DA4F3A"/>
    <w:rsid w:val="00DA53DC"/>
    <w:rsid w:val="00DA54C5"/>
    <w:rsid w:val="00DA5C45"/>
    <w:rsid w:val="00DA6DF8"/>
    <w:rsid w:val="00DA782C"/>
    <w:rsid w:val="00DC0C3D"/>
    <w:rsid w:val="00DC1C9B"/>
    <w:rsid w:val="00DC24CF"/>
    <w:rsid w:val="00DD19A8"/>
    <w:rsid w:val="00DD2EE2"/>
    <w:rsid w:val="00DD6959"/>
    <w:rsid w:val="00DE3748"/>
    <w:rsid w:val="00DF0B03"/>
    <w:rsid w:val="00DF4840"/>
    <w:rsid w:val="00E023D5"/>
    <w:rsid w:val="00E02FCA"/>
    <w:rsid w:val="00E066A2"/>
    <w:rsid w:val="00E12E36"/>
    <w:rsid w:val="00E27632"/>
    <w:rsid w:val="00E30493"/>
    <w:rsid w:val="00E31101"/>
    <w:rsid w:val="00E3509D"/>
    <w:rsid w:val="00E41B3B"/>
    <w:rsid w:val="00E42C8D"/>
    <w:rsid w:val="00E51936"/>
    <w:rsid w:val="00E52085"/>
    <w:rsid w:val="00E54811"/>
    <w:rsid w:val="00E57C91"/>
    <w:rsid w:val="00E57E97"/>
    <w:rsid w:val="00E607CD"/>
    <w:rsid w:val="00E616F8"/>
    <w:rsid w:val="00E63868"/>
    <w:rsid w:val="00E64E56"/>
    <w:rsid w:val="00E657D2"/>
    <w:rsid w:val="00E65D9B"/>
    <w:rsid w:val="00E65F8B"/>
    <w:rsid w:val="00E67C80"/>
    <w:rsid w:val="00E7078A"/>
    <w:rsid w:val="00E70C13"/>
    <w:rsid w:val="00E730EF"/>
    <w:rsid w:val="00E74DFD"/>
    <w:rsid w:val="00E82579"/>
    <w:rsid w:val="00E85EA6"/>
    <w:rsid w:val="00E93103"/>
    <w:rsid w:val="00EA1FB4"/>
    <w:rsid w:val="00EA3D0D"/>
    <w:rsid w:val="00EA4649"/>
    <w:rsid w:val="00EA7AF2"/>
    <w:rsid w:val="00EB1266"/>
    <w:rsid w:val="00EB4411"/>
    <w:rsid w:val="00EB51E2"/>
    <w:rsid w:val="00ED008F"/>
    <w:rsid w:val="00ED20A0"/>
    <w:rsid w:val="00ED6664"/>
    <w:rsid w:val="00EE2FA5"/>
    <w:rsid w:val="00EE5506"/>
    <w:rsid w:val="00EF3663"/>
    <w:rsid w:val="00EF5843"/>
    <w:rsid w:val="00F013BF"/>
    <w:rsid w:val="00F045A9"/>
    <w:rsid w:val="00F04A68"/>
    <w:rsid w:val="00F07746"/>
    <w:rsid w:val="00F1036C"/>
    <w:rsid w:val="00F1073F"/>
    <w:rsid w:val="00F12759"/>
    <w:rsid w:val="00F1284E"/>
    <w:rsid w:val="00F14342"/>
    <w:rsid w:val="00F25696"/>
    <w:rsid w:val="00F25DB7"/>
    <w:rsid w:val="00F267ED"/>
    <w:rsid w:val="00F26C82"/>
    <w:rsid w:val="00F27DF0"/>
    <w:rsid w:val="00F341F0"/>
    <w:rsid w:val="00F353A2"/>
    <w:rsid w:val="00F36B39"/>
    <w:rsid w:val="00F37B5E"/>
    <w:rsid w:val="00F52DAA"/>
    <w:rsid w:val="00F56EB1"/>
    <w:rsid w:val="00F6410A"/>
    <w:rsid w:val="00F648EF"/>
    <w:rsid w:val="00F65101"/>
    <w:rsid w:val="00F70B40"/>
    <w:rsid w:val="00F724A3"/>
    <w:rsid w:val="00F74188"/>
    <w:rsid w:val="00F77334"/>
    <w:rsid w:val="00F825B5"/>
    <w:rsid w:val="00F8375C"/>
    <w:rsid w:val="00F84938"/>
    <w:rsid w:val="00FA090B"/>
    <w:rsid w:val="00FA2305"/>
    <w:rsid w:val="00FB2490"/>
    <w:rsid w:val="00FB4A3A"/>
    <w:rsid w:val="00FC1796"/>
    <w:rsid w:val="00FD1D06"/>
    <w:rsid w:val="00FD251D"/>
    <w:rsid w:val="00FD69E0"/>
    <w:rsid w:val="00FE051D"/>
    <w:rsid w:val="00FE447E"/>
    <w:rsid w:val="00FF0382"/>
    <w:rsid w:val="00FF3306"/>
    <w:rsid w:val="012247BE"/>
    <w:rsid w:val="0128CC85"/>
    <w:rsid w:val="0168F255"/>
    <w:rsid w:val="0203787A"/>
    <w:rsid w:val="0250F41B"/>
    <w:rsid w:val="026639F1"/>
    <w:rsid w:val="030358DE"/>
    <w:rsid w:val="03DCEF33"/>
    <w:rsid w:val="041F4F8C"/>
    <w:rsid w:val="0438E4EB"/>
    <w:rsid w:val="0454BCBB"/>
    <w:rsid w:val="058472D7"/>
    <w:rsid w:val="05B617C9"/>
    <w:rsid w:val="07927D66"/>
    <w:rsid w:val="0894AB1E"/>
    <w:rsid w:val="0AB1DCDF"/>
    <w:rsid w:val="0B5B9745"/>
    <w:rsid w:val="0BCA1799"/>
    <w:rsid w:val="0E0220C4"/>
    <w:rsid w:val="0F4E9ABB"/>
    <w:rsid w:val="108341E6"/>
    <w:rsid w:val="113859C0"/>
    <w:rsid w:val="11443581"/>
    <w:rsid w:val="1162F128"/>
    <w:rsid w:val="11B02E1A"/>
    <w:rsid w:val="12B89DB7"/>
    <w:rsid w:val="12BF1BCB"/>
    <w:rsid w:val="133BE2E0"/>
    <w:rsid w:val="133D36DE"/>
    <w:rsid w:val="13FB3DDB"/>
    <w:rsid w:val="144D29BC"/>
    <w:rsid w:val="14BD3742"/>
    <w:rsid w:val="14F5B956"/>
    <w:rsid w:val="16636B24"/>
    <w:rsid w:val="169C3D42"/>
    <w:rsid w:val="16B8CDB4"/>
    <w:rsid w:val="178499B1"/>
    <w:rsid w:val="1839C9C7"/>
    <w:rsid w:val="1880DA0C"/>
    <w:rsid w:val="18D0B469"/>
    <w:rsid w:val="19B1A2C2"/>
    <w:rsid w:val="19C10EB7"/>
    <w:rsid w:val="19EEC867"/>
    <w:rsid w:val="1CF6C66D"/>
    <w:rsid w:val="1D36B5E0"/>
    <w:rsid w:val="1D68DA01"/>
    <w:rsid w:val="1D7EFD99"/>
    <w:rsid w:val="1DF7A608"/>
    <w:rsid w:val="1E069C04"/>
    <w:rsid w:val="1F679453"/>
    <w:rsid w:val="1FC08043"/>
    <w:rsid w:val="213A824E"/>
    <w:rsid w:val="2205F4A5"/>
    <w:rsid w:val="222205BE"/>
    <w:rsid w:val="228FAA90"/>
    <w:rsid w:val="22DC253F"/>
    <w:rsid w:val="22E815BC"/>
    <w:rsid w:val="22F62B80"/>
    <w:rsid w:val="2326FB19"/>
    <w:rsid w:val="2346F61A"/>
    <w:rsid w:val="237CA326"/>
    <w:rsid w:val="239A12E7"/>
    <w:rsid w:val="252FDAC4"/>
    <w:rsid w:val="258A43CC"/>
    <w:rsid w:val="25ECAEDE"/>
    <w:rsid w:val="26A2C2EF"/>
    <w:rsid w:val="26B17CE3"/>
    <w:rsid w:val="281C2C0D"/>
    <w:rsid w:val="285EADFB"/>
    <w:rsid w:val="29F0AA66"/>
    <w:rsid w:val="2ABBA206"/>
    <w:rsid w:val="2CB2A996"/>
    <w:rsid w:val="2D90498E"/>
    <w:rsid w:val="2F023041"/>
    <w:rsid w:val="2FA1B60F"/>
    <w:rsid w:val="2FB477D4"/>
    <w:rsid w:val="3009A506"/>
    <w:rsid w:val="3046BE64"/>
    <w:rsid w:val="30BE2456"/>
    <w:rsid w:val="30BFDC36"/>
    <w:rsid w:val="3151FB3E"/>
    <w:rsid w:val="3154412C"/>
    <w:rsid w:val="31C11615"/>
    <w:rsid w:val="32DA1D32"/>
    <w:rsid w:val="3324C58B"/>
    <w:rsid w:val="33A32F93"/>
    <w:rsid w:val="33B9D5F3"/>
    <w:rsid w:val="3436461F"/>
    <w:rsid w:val="35347DE8"/>
    <w:rsid w:val="3607C8AB"/>
    <w:rsid w:val="364897CD"/>
    <w:rsid w:val="371BEDC4"/>
    <w:rsid w:val="378C7D3F"/>
    <w:rsid w:val="39618FCF"/>
    <w:rsid w:val="3A3FB41F"/>
    <w:rsid w:val="3B992D96"/>
    <w:rsid w:val="3C0EBF4B"/>
    <w:rsid w:val="3C7C4571"/>
    <w:rsid w:val="3CF9332C"/>
    <w:rsid w:val="3D42748D"/>
    <w:rsid w:val="3DA8A4AA"/>
    <w:rsid w:val="3DDA8325"/>
    <w:rsid w:val="3F47962E"/>
    <w:rsid w:val="4067510C"/>
    <w:rsid w:val="40EB7ECE"/>
    <w:rsid w:val="41855FE8"/>
    <w:rsid w:val="426B6403"/>
    <w:rsid w:val="42F6C9FF"/>
    <w:rsid w:val="4306D5FF"/>
    <w:rsid w:val="435A9A1E"/>
    <w:rsid w:val="43F88D6A"/>
    <w:rsid w:val="44BC582D"/>
    <w:rsid w:val="452F23DA"/>
    <w:rsid w:val="46650EAF"/>
    <w:rsid w:val="4735455E"/>
    <w:rsid w:val="478D7A80"/>
    <w:rsid w:val="479D99DD"/>
    <w:rsid w:val="47D0C175"/>
    <w:rsid w:val="48E0CB8D"/>
    <w:rsid w:val="4912645D"/>
    <w:rsid w:val="49572A99"/>
    <w:rsid w:val="499009D0"/>
    <w:rsid w:val="49973DBD"/>
    <w:rsid w:val="4A128C98"/>
    <w:rsid w:val="4A1A3402"/>
    <w:rsid w:val="4A5426B6"/>
    <w:rsid w:val="4A63C9D9"/>
    <w:rsid w:val="4B83C061"/>
    <w:rsid w:val="4C0E3D76"/>
    <w:rsid w:val="4CFA6D64"/>
    <w:rsid w:val="4E890956"/>
    <w:rsid w:val="4EA3C840"/>
    <w:rsid w:val="4EF08E4B"/>
    <w:rsid w:val="4F01168D"/>
    <w:rsid w:val="51642EB8"/>
    <w:rsid w:val="51650C97"/>
    <w:rsid w:val="51C2146B"/>
    <w:rsid w:val="51D4EE9A"/>
    <w:rsid w:val="51FAD1A0"/>
    <w:rsid w:val="543729C6"/>
    <w:rsid w:val="54726685"/>
    <w:rsid w:val="550B4724"/>
    <w:rsid w:val="55C1A3C8"/>
    <w:rsid w:val="5675B5D7"/>
    <w:rsid w:val="571E743D"/>
    <w:rsid w:val="57A2CA5C"/>
    <w:rsid w:val="57B6DFEF"/>
    <w:rsid w:val="5847AD43"/>
    <w:rsid w:val="58607525"/>
    <w:rsid w:val="58F4AE1D"/>
    <w:rsid w:val="59A5004F"/>
    <w:rsid w:val="5A01AF06"/>
    <w:rsid w:val="5A77465A"/>
    <w:rsid w:val="5B20C959"/>
    <w:rsid w:val="5B29DDFA"/>
    <w:rsid w:val="5B82CB8C"/>
    <w:rsid w:val="5B8D49D1"/>
    <w:rsid w:val="5BA7B95D"/>
    <w:rsid w:val="5C08D4AF"/>
    <w:rsid w:val="5C0B3213"/>
    <w:rsid w:val="5C6784B4"/>
    <w:rsid w:val="5D50F8B0"/>
    <w:rsid w:val="5D559F9A"/>
    <w:rsid w:val="5D8444C0"/>
    <w:rsid w:val="5E2D8A0B"/>
    <w:rsid w:val="5E8C7803"/>
    <w:rsid w:val="5EFFBD30"/>
    <w:rsid w:val="5FAEC147"/>
    <w:rsid w:val="5FDCDA9F"/>
    <w:rsid w:val="60172F59"/>
    <w:rsid w:val="603FCC25"/>
    <w:rsid w:val="60749561"/>
    <w:rsid w:val="6110709C"/>
    <w:rsid w:val="6184B50B"/>
    <w:rsid w:val="6214853B"/>
    <w:rsid w:val="62A500BE"/>
    <w:rsid w:val="62B47CCD"/>
    <w:rsid w:val="62BA12C4"/>
    <w:rsid w:val="63B5AB21"/>
    <w:rsid w:val="63F6C7BA"/>
    <w:rsid w:val="640E8BA3"/>
    <w:rsid w:val="64215906"/>
    <w:rsid w:val="64227F95"/>
    <w:rsid w:val="647BB16D"/>
    <w:rsid w:val="64CF014E"/>
    <w:rsid w:val="65A0F8DD"/>
    <w:rsid w:val="66CF2598"/>
    <w:rsid w:val="66FF4E26"/>
    <w:rsid w:val="6779E1EA"/>
    <w:rsid w:val="677DAAE3"/>
    <w:rsid w:val="67B71E51"/>
    <w:rsid w:val="67C29EAF"/>
    <w:rsid w:val="69C53F77"/>
    <w:rsid w:val="69E36124"/>
    <w:rsid w:val="6AA0A9C5"/>
    <w:rsid w:val="6AB6EAFE"/>
    <w:rsid w:val="6AC9C6E5"/>
    <w:rsid w:val="6B3772E6"/>
    <w:rsid w:val="6B5A0BF8"/>
    <w:rsid w:val="6B72FD67"/>
    <w:rsid w:val="6B9462D0"/>
    <w:rsid w:val="6BA2EBF2"/>
    <w:rsid w:val="6C58CF3F"/>
    <w:rsid w:val="6D4C1913"/>
    <w:rsid w:val="6D64CE59"/>
    <w:rsid w:val="6D67476D"/>
    <w:rsid w:val="6D75837F"/>
    <w:rsid w:val="6EFEC7BE"/>
    <w:rsid w:val="6F9A5037"/>
    <w:rsid w:val="71D4B0D8"/>
    <w:rsid w:val="7263EAB4"/>
    <w:rsid w:val="72A2E044"/>
    <w:rsid w:val="731392F5"/>
    <w:rsid w:val="738472BB"/>
    <w:rsid w:val="73E06EE5"/>
    <w:rsid w:val="74119794"/>
    <w:rsid w:val="744F5B17"/>
    <w:rsid w:val="751BB422"/>
    <w:rsid w:val="7597A5FB"/>
    <w:rsid w:val="75A10D1F"/>
    <w:rsid w:val="75A5FA59"/>
    <w:rsid w:val="75DF7F16"/>
    <w:rsid w:val="7629A013"/>
    <w:rsid w:val="76BDCB0D"/>
    <w:rsid w:val="76D9F1D1"/>
    <w:rsid w:val="770449A1"/>
    <w:rsid w:val="7722F18A"/>
    <w:rsid w:val="7725B898"/>
    <w:rsid w:val="77C7632D"/>
    <w:rsid w:val="7800998C"/>
    <w:rsid w:val="78C05B7B"/>
    <w:rsid w:val="7A844295"/>
    <w:rsid w:val="7B29FCED"/>
    <w:rsid w:val="7B5F6132"/>
    <w:rsid w:val="7B81257F"/>
    <w:rsid w:val="7B89D70E"/>
    <w:rsid w:val="7C4312CA"/>
    <w:rsid w:val="7C55087B"/>
    <w:rsid w:val="7CE9EAFF"/>
    <w:rsid w:val="7D6A6AFD"/>
    <w:rsid w:val="7EE2D1CE"/>
    <w:rsid w:val="7FCB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0CC879C"/>
  <w15:chartTrackingRefBased/>
  <w15:docId w15:val="{7EAEC9C2-0D45-4CEB-83C7-2F40DBBB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0EF"/>
    <w:pPr>
      <w:widowControl w:val="0"/>
      <w:spacing w:line="240" w:lineRule="atLeast"/>
    </w:pPr>
    <w:rPr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C563D"/>
    <w:pPr>
      <w:spacing w:after="120"/>
      <w:ind w:left="720"/>
      <w:jc w:val="both"/>
    </w:pPr>
    <w:rPr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table" w:styleId="Tablaconcuadrcula">
    <w:name w:val="Table Grid"/>
    <w:basedOn w:val="Tablanormal"/>
    <w:uiPriority w:val="39"/>
    <w:unhideWhenUsed/>
    <w:rsid w:val="00947A32"/>
    <w:rPr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47A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825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271D8"/>
    <w:pPr>
      <w:ind w:left="720"/>
      <w:contextualSpacing/>
    </w:pPr>
  </w:style>
  <w:style w:type="paragraph" w:customStyle="1" w:styleId="paragraph">
    <w:name w:val="paragraph"/>
    <w:basedOn w:val="Normal"/>
    <w:rsid w:val="00DD2EE2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DD2EE2"/>
  </w:style>
  <w:style w:type="character" w:customStyle="1" w:styleId="eop">
    <w:name w:val="eop"/>
    <w:basedOn w:val="Fuentedeprrafopredeter"/>
    <w:rsid w:val="00DD2EE2"/>
  </w:style>
  <w:style w:type="character" w:customStyle="1" w:styleId="TextoindependienteCar">
    <w:name w:val="Texto independiente Car"/>
    <w:basedOn w:val="Fuentedeprrafopredeter"/>
    <w:link w:val="Textoindependiente"/>
    <w:semiHidden/>
    <w:rsid w:val="008A33E4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B87"/>
    <w:pPr>
      <w:spacing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B87"/>
    <w:rPr>
      <w:rFonts w:ascii="Consolas" w:hAnsi="Consolas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EF3663"/>
    <w:rPr>
      <w:rFonts w:ascii="Arial" w:hAnsi="Arial"/>
      <w:b/>
      <w:lang w:val="es-PE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CA12B4"/>
    <w:rPr>
      <w:rFonts w:ascii="Arial" w:hAnsi="Arial"/>
      <w:b/>
      <w:sz w:val="24"/>
      <w:lang w:val="es-PE" w:eastAsia="en-US"/>
    </w:rPr>
  </w:style>
  <w:style w:type="paragraph" w:styleId="NormalWeb">
    <w:name w:val="Normal (Web)"/>
    <w:basedOn w:val="Normal"/>
    <w:rsid w:val="00515B5C"/>
    <w:pPr>
      <w:widowControl/>
      <w:spacing w:before="120" w:after="240" w:line="360" w:lineRule="atLeast"/>
    </w:pPr>
    <w:rPr>
      <w:color w:val="000000"/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741572"/>
    <w:rPr>
      <w:rFonts w:ascii="Arial" w:hAnsi="Arial"/>
      <w:b/>
      <w:sz w:val="36"/>
      <w:lang w:val="en-US" w:eastAsia="en-US"/>
    </w:rPr>
  </w:style>
  <w:style w:type="table" w:customStyle="1" w:styleId="TableNormal">
    <w:name w:val="Table Normal"/>
    <w:rsid w:val="00E85EA6"/>
    <w:pPr>
      <w:widowControl w:val="0"/>
    </w:pPr>
    <w:rPr>
      <w:lang w:val="es-PE"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Tabla">
    <w:name w:val="EstiloTabla"/>
    <w:basedOn w:val="Descripcin"/>
    <w:link w:val="EstiloTablaCar"/>
    <w:qFormat/>
    <w:rsid w:val="00532B84"/>
    <w:pPr>
      <w:keepNext/>
      <w:widowControl/>
      <w:jc w:val="both"/>
    </w:pPr>
    <w:rPr>
      <w:rFonts w:ascii="Arial" w:eastAsiaTheme="minorHAnsi" w:hAnsi="Arial" w:cs="Arial"/>
      <w:b/>
      <w:i w:val="0"/>
      <w:color w:val="000000" w:themeColor="text1"/>
      <w:sz w:val="20"/>
    </w:rPr>
  </w:style>
  <w:style w:type="character" w:customStyle="1" w:styleId="EstiloTablaCar">
    <w:name w:val="EstiloTabla Car"/>
    <w:basedOn w:val="Fuentedeprrafopredeter"/>
    <w:link w:val="EstiloTabla"/>
    <w:rsid w:val="00532B84"/>
    <w:rPr>
      <w:rFonts w:ascii="Arial" w:eastAsiaTheme="minorHAnsi" w:hAnsi="Arial" w:cs="Arial"/>
      <w:b/>
      <w:iCs/>
      <w:color w:val="000000" w:themeColor="text1"/>
      <w:szCs w:val="18"/>
      <w:lang w:val="es-PE" w:eastAsia="en-U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32B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01CD8"/>
    <w:rPr>
      <w:lang w:val="es-P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8463B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9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70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26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4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5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3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7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19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https://cdn.pixabay.com/photo/2013/07/13/12/38/mouse-160032_960_720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T\2019-II\Dise&#241;o%20y%20Arquitectura%20de%20Software\rup_s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07705-8D68-4166-8073-7D96035FA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3010</TotalTime>
  <Pages>6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Juan</dc:creator>
  <cp:keywords/>
  <dc:description/>
  <cp:lastModifiedBy>RONALD EDUARDO ORDO�EZ QUILLI</cp:lastModifiedBy>
  <cp:revision>277</cp:revision>
  <cp:lastPrinted>1900-01-01T08:00:00Z</cp:lastPrinted>
  <dcterms:created xsi:type="dcterms:W3CDTF">2020-03-31T14:24:00Z</dcterms:created>
  <dcterms:modified xsi:type="dcterms:W3CDTF">2021-01-12T15:05:00Z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