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13F7" w14:textId="5D9BCC67" w:rsidR="00F36B39" w:rsidRPr="00455657" w:rsidRDefault="008238AB" w:rsidP="00CB24E0">
      <w:pPr>
        <w:pStyle w:val="Ttulo"/>
        <w:jc w:val="left"/>
        <w:rPr>
          <w:color w:val="000000" w:themeColor="text1"/>
        </w:rPr>
        <w:sectPr w:rsidR="00F36B39" w:rsidRPr="0045565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8B798" wp14:editId="608BC150">
                <wp:simplePos x="0" y="0"/>
                <wp:positionH relativeFrom="column">
                  <wp:posOffset>5260340</wp:posOffset>
                </wp:positionH>
                <wp:positionV relativeFrom="paragraph">
                  <wp:posOffset>4591050</wp:posOffset>
                </wp:positionV>
                <wp:extent cx="1205865" cy="38100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EFF86" w14:textId="77777777" w:rsidR="00CF087C" w:rsidRDefault="00CF087C" w:rsidP="00CB24E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8B798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14.2pt;margin-top:361.5pt;width:94.95pt;height:3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" filled="f" stroked="f" strokeweight=".5pt">
                <v:textbox>
                  <w:txbxContent>
                    <w:p w14:paraId="210EFF86" w14:textId="77777777" w:rsidR="00CF087C" w:rsidRDefault="00CF087C" w:rsidP="00CB24E0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1EF03" wp14:editId="386F27C0">
                <wp:simplePos x="0" y="0"/>
                <wp:positionH relativeFrom="column">
                  <wp:posOffset>5269865</wp:posOffset>
                </wp:positionH>
                <wp:positionV relativeFrom="paragraph">
                  <wp:posOffset>11391900</wp:posOffset>
                </wp:positionV>
                <wp:extent cx="2239010" cy="31559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78AC" w14:textId="77777777" w:rsidR="00CF087C" w:rsidRDefault="00CF087C" w:rsidP="00741572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1EF0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414.95pt;margin-top:897pt;width:176.3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" filled="f" stroked="f" strokeweight=".5pt">
                <v:textbox>
                  <w:txbxContent>
                    <w:p w14:paraId="6FF478AC" w14:textId="77777777" w:rsidR="00CF087C" w:rsidRDefault="00CF087C" w:rsidP="00741572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2A58" wp14:editId="1D9B6F1F">
                <wp:simplePos x="0" y="0"/>
                <wp:positionH relativeFrom="column">
                  <wp:posOffset>3692525</wp:posOffset>
                </wp:positionH>
                <wp:positionV relativeFrom="paragraph">
                  <wp:posOffset>9758045</wp:posOffset>
                </wp:positionV>
                <wp:extent cx="4225290" cy="21126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5634" w14:textId="24AAF98D" w:rsidR="00CF087C" w:rsidRDefault="00CF087C" w:rsidP="00741572">
                            <w:pPr>
                              <w:rPr>
                                <w:lang w:eastAsia="es-ES_tradnl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142D23" wp14:editId="0E426861">
                                  <wp:extent cx="3933825" cy="1828800"/>
                                  <wp:effectExtent l="0" t="0" r="9525" b="0"/>
                                  <wp:docPr id="39" name="Imagen 39" descr="Mouse, Computer, Hardware, Input, Computer M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 descr="Mouse, Computer, Hardware, Input, Computer M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338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BF575" w14:textId="77777777" w:rsidR="00CF087C" w:rsidRDefault="00CF087C" w:rsidP="00741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A58" id="Cuadro de texto 6" o:spid="_x0000_s1027" type="#_x0000_t202" style="position:absolute;margin-left:290.75pt;margin-top:768.35pt;width:332.7pt;height:16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" filled="f" stroked="f" strokeweight=".5pt">
                <v:textbox>
                  <w:txbxContent>
                    <w:p w14:paraId="6F145634" w14:textId="24AAF98D" w:rsidR="00CF087C" w:rsidRDefault="00CF087C" w:rsidP="00741572">
                      <w:pPr>
                        <w:rPr>
                          <w:lang w:eastAsia="es-ES_tradnl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142D23" wp14:editId="0E426861">
                            <wp:extent cx="3933825" cy="1828800"/>
                            <wp:effectExtent l="0" t="0" r="9525" b="0"/>
                            <wp:docPr id="39" name="Imagen 39" descr="Mouse, Computer, Hardware, Input, Computer M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 descr="Mouse, Computer, Hardware, Input, Computer M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338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3BF575" w14:textId="77777777" w:rsidR="00CF087C" w:rsidRDefault="00CF087C" w:rsidP="00741572"/>
                  </w:txbxContent>
                </v:textbox>
              </v:shape>
            </w:pict>
          </mc:Fallback>
        </mc:AlternateContent>
      </w:r>
      <w:r w:rsidR="00CB24E0">
        <w:rPr>
          <w:noProof/>
        </w:rPr>
        <w:drawing>
          <wp:anchor distT="0" distB="0" distL="114300" distR="114300" simplePos="0" relativeHeight="251658247" behindDoc="1" locked="0" layoutInCell="1" allowOverlap="1" wp14:anchorId="15FF9BEB" wp14:editId="77336BD8">
            <wp:simplePos x="0" y="0"/>
            <wp:positionH relativeFrom="page">
              <wp:align>right</wp:align>
            </wp:positionH>
            <wp:positionV relativeFrom="paragraph">
              <wp:posOffset>7326630</wp:posOffset>
            </wp:positionV>
            <wp:extent cx="3929380" cy="1638300"/>
            <wp:effectExtent l="0" t="0" r="0" b="0"/>
            <wp:wrapNone/>
            <wp:docPr id="41" name="Imagen 41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750BB6" wp14:editId="6671088A">
                <wp:simplePos x="0" y="0"/>
                <wp:positionH relativeFrom="page">
                  <wp:posOffset>1438275</wp:posOffset>
                </wp:positionH>
                <wp:positionV relativeFrom="paragraph">
                  <wp:posOffset>4095750</wp:posOffset>
                </wp:positionV>
                <wp:extent cx="5962650" cy="128587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D2A9" w14:textId="6CC8E741" w:rsidR="00CF087C" w:rsidRDefault="008238AB" w:rsidP="006F1AB8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PDCA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0BB6" id="Cuadro de texto 37" o:spid="_x0000_s1029" type="#_x0000_t202" style="position:absolute;margin-left:113.25pt;margin-top:322.5pt;width:469.5pt;height:101.2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" filled="f" stroked="f" strokeweight=".5pt">
                <v:textbox>
                  <w:txbxContent>
                    <w:p w14:paraId="6D4DD2A9" w14:textId="6CC8E741" w:rsidR="00CF087C" w:rsidRDefault="008238AB" w:rsidP="006F1AB8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PDCA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2AC1E" wp14:editId="792BB503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478405" cy="149161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650AA" w14:textId="77777777" w:rsidR="00CF087C" w:rsidRDefault="00CF087C" w:rsidP="006F1AB8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C1E" id="Cuadro de texto 34" o:spid="_x0000_s1030" type="#_x0000_t202" style="position:absolute;margin-left:298.5pt;margin-top:-27.75pt;width:195.15pt;height:117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" filled="f" stroked="f" strokeweight=".5pt">
                <v:textbox>
                  <w:txbxContent>
                    <w:p w14:paraId="703650AA" w14:textId="77777777" w:rsidR="00CF087C" w:rsidRDefault="00CF087C" w:rsidP="006F1AB8">
                      <w:pPr>
                        <w:rPr>
                          <w:color w:val="37405A"/>
                          <w:sz w:val="160"/>
                        </w:rPr>
                      </w:pPr>
                      <w:r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5AA8AD" wp14:editId="09BE7031">
                <wp:simplePos x="0" y="0"/>
                <wp:positionH relativeFrom="column">
                  <wp:posOffset>-676275</wp:posOffset>
                </wp:positionH>
                <wp:positionV relativeFrom="paragraph">
                  <wp:posOffset>-247650</wp:posOffset>
                </wp:positionV>
                <wp:extent cx="4238625" cy="2049145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AC76" w14:textId="77777777" w:rsidR="00CF087C" w:rsidRPr="00C21F27" w:rsidRDefault="00CF087C" w:rsidP="006F1AB8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A8AD" id="Cuadro de texto 32" o:spid="_x0000_s1031" type="#_x0000_t202" style="position:absolute;margin-left:-53.25pt;margin-top:-19.5pt;width:333.75pt;height:16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" filled="f" stroked="f" strokeweight=".5pt">
                <v:textbox>
                  <w:txbxContent>
                    <w:p w14:paraId="05C7AC76" w14:textId="77777777" w:rsidR="00CF087C" w:rsidRPr="00C21F27" w:rsidRDefault="00CF087C" w:rsidP="006F1AB8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w:drawing>
          <wp:anchor distT="0" distB="0" distL="114300" distR="114300" simplePos="0" relativeHeight="251658242" behindDoc="1" locked="0" layoutInCell="1" allowOverlap="1" wp14:anchorId="0086BE3C" wp14:editId="34F978AD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488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BF9F" w14:textId="60CB5028" w:rsidR="00F36B39" w:rsidRDefault="000A7339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lastRenderedPageBreak/>
        <w:t>Revisión Histórica</w:t>
      </w:r>
    </w:p>
    <w:p w14:paraId="72CEF435" w14:textId="77777777" w:rsidR="00EF3663" w:rsidRPr="00EF3663" w:rsidRDefault="00EF3663" w:rsidP="00EF3663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657" w:rsidRPr="00455657" w14:paraId="578AA815" w14:textId="77777777" w:rsidTr="7C4312CA">
        <w:tc>
          <w:tcPr>
            <w:tcW w:w="2304" w:type="dxa"/>
          </w:tcPr>
          <w:p w14:paraId="51AD2F3F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Fecha</w:t>
            </w:r>
          </w:p>
        </w:tc>
        <w:tc>
          <w:tcPr>
            <w:tcW w:w="1152" w:type="dxa"/>
          </w:tcPr>
          <w:p w14:paraId="7BFA60B8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Versión</w:t>
            </w:r>
          </w:p>
        </w:tc>
        <w:tc>
          <w:tcPr>
            <w:tcW w:w="3744" w:type="dxa"/>
          </w:tcPr>
          <w:p w14:paraId="4F5D7512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4F6101B0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Autor</w:t>
            </w:r>
          </w:p>
        </w:tc>
      </w:tr>
      <w:tr w:rsidR="00455657" w:rsidRPr="00455657" w14:paraId="05EC0EA0" w14:textId="77777777" w:rsidTr="7C4312CA">
        <w:tc>
          <w:tcPr>
            <w:tcW w:w="2304" w:type="dxa"/>
          </w:tcPr>
          <w:p w14:paraId="7D5F2416" w14:textId="509E9F9B" w:rsidR="00F36B39" w:rsidRPr="00455657" w:rsidRDefault="008238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A24542" w:rsidRPr="00455657">
              <w:rPr>
                <w:color w:val="000000" w:themeColor="text1"/>
              </w:rPr>
              <w:t>/</w:t>
            </w:r>
            <w:r w:rsidR="007D365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="00A24542" w:rsidRPr="00455657">
              <w:rPr>
                <w:color w:val="000000" w:themeColor="text1"/>
              </w:rPr>
              <w:t>/20</w:t>
            </w:r>
            <w:r w:rsidR="00846D5A">
              <w:rPr>
                <w:color w:val="000000" w:themeColor="text1"/>
              </w:rPr>
              <w:t>20</w:t>
            </w:r>
          </w:p>
        </w:tc>
        <w:tc>
          <w:tcPr>
            <w:tcW w:w="1152" w:type="dxa"/>
          </w:tcPr>
          <w:p w14:paraId="45F866DD" w14:textId="11670904" w:rsidR="00F36B39" w:rsidRPr="00455657" w:rsidRDefault="007D365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658F0453" w14:textId="68ED730E" w:rsidR="00F36B39" w:rsidRPr="00455657" w:rsidRDefault="00A24542">
            <w:pPr>
              <w:pStyle w:val="Tabletext"/>
              <w:rPr>
                <w:color w:val="000000" w:themeColor="text1"/>
              </w:rPr>
            </w:pPr>
            <w:r w:rsidRPr="00455657">
              <w:rPr>
                <w:color w:val="000000" w:themeColor="text1"/>
              </w:rPr>
              <w:t xml:space="preserve">Primera realización del </w:t>
            </w:r>
            <w:r w:rsidR="008238AB">
              <w:rPr>
                <w:color w:val="000000" w:themeColor="text1"/>
              </w:rPr>
              <w:t>PDCA</w:t>
            </w:r>
          </w:p>
        </w:tc>
        <w:tc>
          <w:tcPr>
            <w:tcW w:w="2304" w:type="dxa"/>
          </w:tcPr>
          <w:p w14:paraId="6375405E" w14:textId="77777777" w:rsidR="00F36B39" w:rsidRDefault="00F724A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Marko Rivas</w:t>
            </w:r>
            <w:r w:rsidR="2F023041" w:rsidRPr="3324C58B">
              <w:rPr>
                <w:color w:val="000000" w:themeColor="text1"/>
              </w:rPr>
              <w:t xml:space="preserve"> Rios</w:t>
            </w:r>
          </w:p>
          <w:p w14:paraId="3AA5CE67" w14:textId="3B661F8A" w:rsidR="008238AB" w:rsidRPr="00455657" w:rsidRDefault="008238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Ronald Ordoñez </w:t>
            </w:r>
            <w:proofErr w:type="spellStart"/>
            <w:r>
              <w:rPr>
                <w:color w:val="000000" w:themeColor="text1"/>
              </w:rPr>
              <w:t>Quilli</w:t>
            </w:r>
            <w:proofErr w:type="spellEnd"/>
          </w:p>
        </w:tc>
      </w:tr>
    </w:tbl>
    <w:p w14:paraId="4D59CBA5" w14:textId="77777777" w:rsidR="00F36B39" w:rsidRPr="00455657" w:rsidRDefault="00F36B39">
      <w:pPr>
        <w:rPr>
          <w:color w:val="000000" w:themeColor="text1"/>
        </w:rPr>
      </w:pPr>
    </w:p>
    <w:p w14:paraId="08E64C44" w14:textId="2DE0A0EA" w:rsidR="008238AB" w:rsidRPr="00455657" w:rsidRDefault="00E54811" w:rsidP="008238AB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84"/>
        <w:gridCol w:w="870"/>
      </w:tblGrid>
      <w:tr w:rsidR="008238AB" w14:paraId="3529FB50" w14:textId="77777777" w:rsidTr="008238AB">
        <w:tc>
          <w:tcPr>
            <w:tcW w:w="1696" w:type="dxa"/>
          </w:tcPr>
          <w:p w14:paraId="70F9C5F4" w14:textId="6A2FBAE2" w:rsidR="008238AB" w:rsidRPr="008238AB" w:rsidRDefault="008238AB" w:rsidP="008238AB">
            <w:pPr>
              <w:pStyle w:val="Ttulo"/>
              <w:rPr>
                <w:b w:val="0"/>
                <w:bCs/>
                <w:sz w:val="28"/>
                <w:szCs w:val="28"/>
              </w:rPr>
            </w:pPr>
            <w:r w:rsidRPr="008238AB">
              <w:rPr>
                <w:b w:val="0"/>
                <w:bCs/>
                <w:sz w:val="28"/>
                <w:szCs w:val="28"/>
              </w:rPr>
              <w:lastRenderedPageBreak/>
              <w:t>Ciclos</w:t>
            </w:r>
          </w:p>
        </w:tc>
        <w:tc>
          <w:tcPr>
            <w:tcW w:w="6784" w:type="dxa"/>
            <w:vAlign w:val="center"/>
          </w:tcPr>
          <w:p w14:paraId="392C182E" w14:textId="372B9B86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 w:val="28"/>
                <w:szCs w:val="28"/>
                <w:lang w:val="es-ES"/>
              </w:rPr>
            </w:pPr>
            <w:r w:rsidRPr="008238AB">
              <w:rPr>
                <w:rFonts w:cs="Arial"/>
                <w:b w:val="0"/>
                <w:bCs/>
                <w:sz w:val="28"/>
                <w:szCs w:val="28"/>
                <w:lang w:val="es-ES"/>
              </w:rPr>
              <w:t>Preguntas</w:t>
            </w:r>
          </w:p>
        </w:tc>
        <w:tc>
          <w:tcPr>
            <w:tcW w:w="870" w:type="dxa"/>
          </w:tcPr>
          <w:p w14:paraId="6BA85DF9" w14:textId="3C562D47" w:rsidR="008238AB" w:rsidRPr="008238AB" w:rsidRDefault="008238AB" w:rsidP="008238AB">
            <w:pPr>
              <w:pStyle w:val="Ttulo"/>
              <w:rPr>
                <w:b w:val="0"/>
                <w:bCs/>
                <w:sz w:val="28"/>
                <w:szCs w:val="28"/>
              </w:rPr>
            </w:pPr>
            <w:proofErr w:type="spellStart"/>
            <w:r w:rsidRPr="008238AB">
              <w:rPr>
                <w:b w:val="0"/>
                <w:bCs/>
                <w:sz w:val="28"/>
                <w:szCs w:val="28"/>
              </w:rPr>
              <w:t>Rspt</w:t>
            </w:r>
            <w:proofErr w:type="spellEnd"/>
            <w:r w:rsidRPr="008238AB">
              <w:rPr>
                <w:b w:val="0"/>
                <w:bCs/>
                <w:sz w:val="28"/>
                <w:szCs w:val="28"/>
              </w:rPr>
              <w:t>.</w:t>
            </w:r>
          </w:p>
        </w:tc>
      </w:tr>
      <w:tr w:rsidR="008238AB" w14:paraId="593E7783" w14:textId="77777777" w:rsidTr="008238AB">
        <w:tc>
          <w:tcPr>
            <w:tcW w:w="1696" w:type="dxa"/>
            <w:vMerge w:val="restart"/>
          </w:tcPr>
          <w:p w14:paraId="311B5725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  <w:p w14:paraId="52F7F602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  <w:p w14:paraId="26FA981B" w14:textId="28082D2A" w:rsidR="008238AB" w:rsidRDefault="008238AB" w:rsidP="008238AB">
            <w:pPr>
              <w:pStyle w:val="Ttulo"/>
              <w:jc w:val="left"/>
              <w:rPr>
                <w:b w:val="0"/>
                <w:bCs/>
                <w:szCs w:val="36"/>
              </w:rPr>
            </w:pPr>
          </w:p>
          <w:p w14:paraId="5CB97BC6" w14:textId="77777777" w:rsidR="008238AB" w:rsidRPr="008238AB" w:rsidRDefault="008238AB" w:rsidP="008238AB"/>
          <w:p w14:paraId="6FE28092" w14:textId="316FBEE1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  <w:r w:rsidRPr="008238AB">
              <w:rPr>
                <w:b w:val="0"/>
                <w:bCs/>
                <w:szCs w:val="36"/>
              </w:rPr>
              <w:t>Plan</w:t>
            </w:r>
          </w:p>
        </w:tc>
        <w:tc>
          <w:tcPr>
            <w:tcW w:w="6784" w:type="dxa"/>
            <w:vAlign w:val="center"/>
          </w:tcPr>
          <w:p w14:paraId="5F6B56E6" w14:textId="72A08DEC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a. ¿Se ha detallado el planteamiento del problema de manera clara y concisa?</w:t>
            </w:r>
          </w:p>
        </w:tc>
        <w:tc>
          <w:tcPr>
            <w:tcW w:w="870" w:type="dxa"/>
          </w:tcPr>
          <w:p w14:paraId="33F1AB1E" w14:textId="09D5551E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18BE94E5" w14:textId="77777777" w:rsidTr="008238AB">
        <w:tc>
          <w:tcPr>
            <w:tcW w:w="1696" w:type="dxa"/>
            <w:vMerge/>
          </w:tcPr>
          <w:p w14:paraId="4C7BBFB8" w14:textId="77777777" w:rsidR="008238AB" w:rsidRPr="008238AB" w:rsidRDefault="008238AB" w:rsidP="008238AB">
            <w:pPr>
              <w:pStyle w:val="Ttulo"/>
              <w:rPr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4276DB99" w14:textId="14719ECF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b. ¿Se han especificado todas las tareas que debe realizar la aplicación?</w:t>
            </w:r>
          </w:p>
        </w:tc>
        <w:tc>
          <w:tcPr>
            <w:tcW w:w="870" w:type="dxa"/>
          </w:tcPr>
          <w:p w14:paraId="64D349AE" w14:textId="1EB41652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7DF9D8E4" w14:textId="77777777" w:rsidTr="008238AB">
        <w:tc>
          <w:tcPr>
            <w:tcW w:w="1696" w:type="dxa"/>
            <w:vMerge/>
          </w:tcPr>
          <w:p w14:paraId="6262D242" w14:textId="77777777" w:rsidR="008238AB" w:rsidRPr="008238AB" w:rsidRDefault="008238AB" w:rsidP="008238AB">
            <w:pPr>
              <w:pStyle w:val="Ttulo"/>
              <w:rPr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429093E" w14:textId="65E61947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 xml:space="preserve">c. Para cada tarea especificada, ¿se ha detallado el contenido de datos/información utilizado por la tarea y el contenido de datos/información que se obtendrá como resultado de </w:t>
            </w:r>
            <w:proofErr w:type="gramStart"/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la misma</w:t>
            </w:r>
            <w:proofErr w:type="gramEnd"/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?</w:t>
            </w:r>
          </w:p>
        </w:tc>
        <w:tc>
          <w:tcPr>
            <w:tcW w:w="870" w:type="dxa"/>
          </w:tcPr>
          <w:p w14:paraId="35544C24" w14:textId="4F809AC4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1697285B" w14:textId="77777777" w:rsidTr="008238AB">
        <w:tc>
          <w:tcPr>
            <w:tcW w:w="1696" w:type="dxa"/>
            <w:vMerge/>
          </w:tcPr>
          <w:p w14:paraId="75029E88" w14:textId="77777777" w:rsidR="008238AB" w:rsidRPr="008238AB" w:rsidRDefault="008238AB" w:rsidP="008238AB">
            <w:pPr>
              <w:pStyle w:val="Ttulo"/>
              <w:rPr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088C36B" w14:textId="4764ADD5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d. ¿Se ha recopilado información sobre el estado actual del problema a solucionar?</w:t>
            </w:r>
          </w:p>
        </w:tc>
        <w:tc>
          <w:tcPr>
            <w:tcW w:w="870" w:type="dxa"/>
          </w:tcPr>
          <w:p w14:paraId="19BD84AA" w14:textId="7E66E166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758627EC" w14:textId="77777777" w:rsidTr="008238AB">
        <w:tc>
          <w:tcPr>
            <w:tcW w:w="1696" w:type="dxa"/>
            <w:vMerge/>
          </w:tcPr>
          <w:p w14:paraId="3FF3EBAF" w14:textId="77777777" w:rsidR="008238AB" w:rsidRPr="008238AB" w:rsidRDefault="008238AB" w:rsidP="008238AB">
            <w:pPr>
              <w:pStyle w:val="Ttulo"/>
              <w:rPr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BA578C0" w14:textId="7C6D9393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e. ¿Se ha identificado y validado las causas fundamentales de la raíz del problema?</w:t>
            </w:r>
          </w:p>
        </w:tc>
        <w:tc>
          <w:tcPr>
            <w:tcW w:w="870" w:type="dxa"/>
          </w:tcPr>
          <w:p w14:paraId="66160336" w14:textId="22A3B10D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7DB673F9" w14:textId="77777777" w:rsidTr="008238AB">
        <w:tc>
          <w:tcPr>
            <w:tcW w:w="1696" w:type="dxa"/>
            <w:vMerge/>
          </w:tcPr>
          <w:p w14:paraId="36B68BDC" w14:textId="77777777" w:rsidR="008238AB" w:rsidRPr="008238AB" w:rsidRDefault="008238AB" w:rsidP="008238AB">
            <w:pPr>
              <w:pStyle w:val="Ttulo"/>
              <w:rPr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14204BF8" w14:textId="12C36E62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f. ¿Se ha diseñado propuestas de solución al problema del proyecto?</w:t>
            </w:r>
          </w:p>
        </w:tc>
        <w:tc>
          <w:tcPr>
            <w:tcW w:w="870" w:type="dxa"/>
          </w:tcPr>
          <w:p w14:paraId="360F22CA" w14:textId="34876A56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78B85166" w14:textId="77777777" w:rsidTr="008238AB">
        <w:tc>
          <w:tcPr>
            <w:tcW w:w="1696" w:type="dxa"/>
            <w:vMerge/>
          </w:tcPr>
          <w:p w14:paraId="5B8C1A6E" w14:textId="77777777" w:rsidR="008238AB" w:rsidRPr="008238AB" w:rsidRDefault="008238AB" w:rsidP="008238AB">
            <w:pPr>
              <w:pStyle w:val="Ttulo"/>
              <w:rPr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28DEDB48" w14:textId="6E6E625E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g. ¿Se ha desarrollado un plan de implementación del proyecto?</w:t>
            </w:r>
          </w:p>
        </w:tc>
        <w:tc>
          <w:tcPr>
            <w:tcW w:w="870" w:type="dxa"/>
          </w:tcPr>
          <w:p w14:paraId="088F3386" w14:textId="54FDE641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567F4393" w14:textId="77777777" w:rsidTr="008238AB">
        <w:tc>
          <w:tcPr>
            <w:tcW w:w="1696" w:type="dxa"/>
            <w:vMerge w:val="restart"/>
          </w:tcPr>
          <w:p w14:paraId="71D6B94F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  <w:p w14:paraId="10CC7E30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  <w:p w14:paraId="45CBBE94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Cs w:val="36"/>
              </w:rPr>
            </w:pPr>
          </w:p>
          <w:p w14:paraId="5217BF53" w14:textId="2C975CB1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  <w:r w:rsidRPr="008238AB">
              <w:rPr>
                <w:rFonts w:cs="Arial"/>
                <w:b w:val="0"/>
                <w:bCs/>
                <w:szCs w:val="36"/>
              </w:rPr>
              <w:t>Do</w:t>
            </w:r>
          </w:p>
        </w:tc>
        <w:tc>
          <w:tcPr>
            <w:tcW w:w="6784" w:type="dxa"/>
            <w:vAlign w:val="center"/>
          </w:tcPr>
          <w:p w14:paraId="7413A3FF" w14:textId="4F39AA7C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a. ¿Se ha establecido roles para la ejecución del proyecto?</w:t>
            </w:r>
          </w:p>
        </w:tc>
        <w:tc>
          <w:tcPr>
            <w:tcW w:w="870" w:type="dxa"/>
          </w:tcPr>
          <w:p w14:paraId="30876D77" w14:textId="65EE8E18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792AE637" w14:textId="77777777" w:rsidTr="008238AB">
        <w:tc>
          <w:tcPr>
            <w:tcW w:w="1696" w:type="dxa"/>
            <w:vMerge/>
          </w:tcPr>
          <w:p w14:paraId="2D90EDD2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2C006609" w14:textId="724E4530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b. ¿Los requerimientos funcionales son suficientes para la implementación del proyecto?</w:t>
            </w:r>
          </w:p>
        </w:tc>
        <w:tc>
          <w:tcPr>
            <w:tcW w:w="870" w:type="dxa"/>
          </w:tcPr>
          <w:p w14:paraId="26572B75" w14:textId="5A9CEF67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118D23D7" w14:textId="77777777" w:rsidTr="008238AB">
        <w:tc>
          <w:tcPr>
            <w:tcW w:w="1696" w:type="dxa"/>
            <w:vMerge/>
          </w:tcPr>
          <w:p w14:paraId="7DCECD74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1ACD68D" w14:textId="3FC14317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c. ¿Los requerimientos están especificados de forma concisa, de modo que se pueda implementar la aplicación sin confusiones?</w:t>
            </w:r>
          </w:p>
        </w:tc>
        <w:tc>
          <w:tcPr>
            <w:tcW w:w="870" w:type="dxa"/>
          </w:tcPr>
          <w:p w14:paraId="5EAF98FE" w14:textId="47D037CC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54613AFB" w14:textId="77777777" w:rsidTr="008238AB">
        <w:tc>
          <w:tcPr>
            <w:tcW w:w="1696" w:type="dxa"/>
            <w:vMerge/>
          </w:tcPr>
          <w:p w14:paraId="6EA4B83C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403CBA6D" w14:textId="74379E8C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d. ¿Se ha recolectado todos los datos suficientes para la implementación del proyecto?</w:t>
            </w:r>
          </w:p>
        </w:tc>
        <w:tc>
          <w:tcPr>
            <w:tcW w:w="870" w:type="dxa"/>
          </w:tcPr>
          <w:p w14:paraId="74C8BF56" w14:textId="50424AFB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6ECE98B7" w14:textId="77777777" w:rsidTr="008238AB">
        <w:tc>
          <w:tcPr>
            <w:tcW w:w="1696" w:type="dxa"/>
            <w:vMerge/>
          </w:tcPr>
          <w:p w14:paraId="31208906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48357CDA" w14:textId="14CA4EDB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e. ¿Es posible implementar todos y cada uno de los requerimientos?</w:t>
            </w:r>
          </w:p>
        </w:tc>
        <w:tc>
          <w:tcPr>
            <w:tcW w:w="870" w:type="dxa"/>
          </w:tcPr>
          <w:p w14:paraId="47039096" w14:textId="71CA4F1A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532AAECA" w14:textId="77777777" w:rsidTr="008238AB">
        <w:tc>
          <w:tcPr>
            <w:tcW w:w="1696" w:type="dxa"/>
            <w:vMerge/>
          </w:tcPr>
          <w:p w14:paraId="06C5969A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652F37A2" w14:textId="303FF3E9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f. ¿Se ha especificado adecuadamente la infraestructura tecnológica para la aplicación?</w:t>
            </w:r>
          </w:p>
        </w:tc>
        <w:tc>
          <w:tcPr>
            <w:tcW w:w="870" w:type="dxa"/>
          </w:tcPr>
          <w:p w14:paraId="5F7629B3" w14:textId="5D1E18AE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200A7360" w14:textId="77777777" w:rsidTr="008238AB">
        <w:tc>
          <w:tcPr>
            <w:tcW w:w="1696" w:type="dxa"/>
            <w:vMerge/>
          </w:tcPr>
          <w:p w14:paraId="27805167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0BFA3FB" w14:textId="207D0F02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g. ¿Se ha desarrollado un manual de usuario para el uso de la aplicación?</w:t>
            </w:r>
          </w:p>
        </w:tc>
        <w:tc>
          <w:tcPr>
            <w:tcW w:w="870" w:type="dxa"/>
          </w:tcPr>
          <w:p w14:paraId="53027334" w14:textId="6FCC54F2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73C03E06" w14:textId="77777777" w:rsidTr="008238AB">
        <w:tc>
          <w:tcPr>
            <w:tcW w:w="1696" w:type="dxa"/>
            <w:vMerge w:val="restart"/>
          </w:tcPr>
          <w:p w14:paraId="23A18AEE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  <w:p w14:paraId="61A02E4C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  <w:p w14:paraId="630E540E" w14:textId="77777777" w:rsidR="008238AB" w:rsidRPr="008238AB" w:rsidRDefault="008238AB" w:rsidP="008238AB">
            <w:pPr>
              <w:pStyle w:val="Ttulo"/>
              <w:jc w:val="left"/>
              <w:rPr>
                <w:b w:val="0"/>
                <w:bCs/>
                <w:szCs w:val="36"/>
              </w:rPr>
            </w:pPr>
          </w:p>
          <w:p w14:paraId="3290FCF0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  <w:p w14:paraId="4BF8F4E1" w14:textId="37BB96B2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  <w:proofErr w:type="spellStart"/>
            <w:r w:rsidRPr="008238AB">
              <w:rPr>
                <w:b w:val="0"/>
                <w:bCs/>
                <w:szCs w:val="36"/>
              </w:rPr>
              <w:t>Check</w:t>
            </w:r>
            <w:proofErr w:type="spellEnd"/>
          </w:p>
        </w:tc>
        <w:tc>
          <w:tcPr>
            <w:tcW w:w="6784" w:type="dxa"/>
            <w:vAlign w:val="center"/>
          </w:tcPr>
          <w:p w14:paraId="28D72EC3" w14:textId="619DD543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a. ¿Se han detallado todas las entradas de la aplicación, incluyendo su origen, su exactitud, su rango de valores y su frecuencia?</w:t>
            </w:r>
          </w:p>
        </w:tc>
        <w:tc>
          <w:tcPr>
            <w:tcW w:w="870" w:type="dxa"/>
          </w:tcPr>
          <w:p w14:paraId="6229AC34" w14:textId="4442A050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78299F88" w14:textId="77777777" w:rsidTr="008238AB">
        <w:tc>
          <w:tcPr>
            <w:tcW w:w="1696" w:type="dxa"/>
            <w:vMerge/>
          </w:tcPr>
          <w:p w14:paraId="3118650A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FE90A07" w14:textId="7F0B5FED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b. ¿Se han especificado todas las salidas de la aplicación, incluyendo su destino, su exactitud, su rango de valores, su frecuencia y su formato?</w:t>
            </w:r>
          </w:p>
        </w:tc>
        <w:tc>
          <w:tcPr>
            <w:tcW w:w="870" w:type="dxa"/>
          </w:tcPr>
          <w:p w14:paraId="7A325667" w14:textId="7AC3516A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72443174" w14:textId="77777777" w:rsidTr="008238AB">
        <w:tc>
          <w:tcPr>
            <w:tcW w:w="1696" w:type="dxa"/>
            <w:vMerge/>
          </w:tcPr>
          <w:p w14:paraId="050D8425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7293456C" w14:textId="726BF936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c. ¿Se ha realizado el análisis para identificar los requerimientos que no se han tenido en cuenta?</w:t>
            </w:r>
          </w:p>
        </w:tc>
        <w:tc>
          <w:tcPr>
            <w:tcW w:w="870" w:type="dxa"/>
          </w:tcPr>
          <w:p w14:paraId="16DB331A" w14:textId="5678C80D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754F2EB6" w14:textId="77777777" w:rsidTr="008238AB">
        <w:tc>
          <w:tcPr>
            <w:tcW w:w="1696" w:type="dxa"/>
            <w:vMerge/>
          </w:tcPr>
          <w:p w14:paraId="3D2A1425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1253A397" w14:textId="522D1F58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d</w:t>
            </w: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. ¿Los requerimientos son completos, tales que, si el producto satisface todos estos requerimientos, será aceptable?</w:t>
            </w:r>
          </w:p>
        </w:tc>
        <w:tc>
          <w:tcPr>
            <w:tcW w:w="870" w:type="dxa"/>
          </w:tcPr>
          <w:p w14:paraId="2DB78AA9" w14:textId="08649D66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37CAE469" w14:textId="77777777" w:rsidTr="008238AB">
        <w:tc>
          <w:tcPr>
            <w:tcW w:w="1696" w:type="dxa"/>
            <w:vMerge/>
          </w:tcPr>
          <w:p w14:paraId="79BFFA98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54FD8A6F" w14:textId="49A8D774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e</w:t>
            </w: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. ¿Es posible implementar todos y cada uno de los requerimientos?</w:t>
            </w:r>
          </w:p>
        </w:tc>
        <w:tc>
          <w:tcPr>
            <w:tcW w:w="870" w:type="dxa"/>
          </w:tcPr>
          <w:p w14:paraId="1DB4AFD9" w14:textId="1B946491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6A8AE7CE" w14:textId="77777777" w:rsidTr="008238AB">
        <w:tc>
          <w:tcPr>
            <w:tcW w:w="1696" w:type="dxa"/>
            <w:vMerge/>
          </w:tcPr>
          <w:p w14:paraId="7DA95C0B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653D1245" w14:textId="5877DEA1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f</w:t>
            </w: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. ¿Se ha establecido la funcionalidad y el comportamiento global de toda la aplicación?</w:t>
            </w:r>
          </w:p>
        </w:tc>
        <w:tc>
          <w:tcPr>
            <w:tcW w:w="870" w:type="dxa"/>
          </w:tcPr>
          <w:p w14:paraId="72F2E011" w14:textId="48D515F0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47C55F87" w14:textId="77777777" w:rsidTr="008238AB">
        <w:tc>
          <w:tcPr>
            <w:tcW w:w="1696" w:type="dxa"/>
            <w:vMerge/>
          </w:tcPr>
          <w:p w14:paraId="6DEBBEF2" w14:textId="77777777" w:rsidR="008238AB" w:rsidRPr="008238AB" w:rsidRDefault="008238AB" w:rsidP="008238AB">
            <w:pPr>
              <w:pStyle w:val="Ttulo"/>
              <w:rPr>
                <w:b w:val="0"/>
                <w:bCs/>
                <w:szCs w:val="36"/>
              </w:rPr>
            </w:pPr>
          </w:p>
        </w:tc>
        <w:tc>
          <w:tcPr>
            <w:tcW w:w="6784" w:type="dxa"/>
            <w:vAlign w:val="center"/>
          </w:tcPr>
          <w:p w14:paraId="08094673" w14:textId="0CA47CCF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g</w:t>
            </w: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. ¿Se ha especificado adecuadamente la infraestructura tecnológica para la aplicación?</w:t>
            </w:r>
          </w:p>
        </w:tc>
        <w:tc>
          <w:tcPr>
            <w:tcW w:w="870" w:type="dxa"/>
          </w:tcPr>
          <w:p w14:paraId="66E0590E" w14:textId="31194C01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b w:val="0"/>
                <w:bCs/>
                <w:sz w:val="22"/>
                <w:szCs w:val="22"/>
              </w:rPr>
            </w:pPr>
            <w:r w:rsidRPr="008238AB">
              <w:rPr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6C5D636B" w14:textId="77777777" w:rsidTr="008238AB">
        <w:tc>
          <w:tcPr>
            <w:tcW w:w="1696" w:type="dxa"/>
            <w:vMerge w:val="restart"/>
          </w:tcPr>
          <w:p w14:paraId="797B8C33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  <w:p w14:paraId="0CB3EAD3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  <w:p w14:paraId="71C0E322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  <w:p w14:paraId="2ACCEF80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Cs w:val="36"/>
              </w:rPr>
            </w:pPr>
          </w:p>
          <w:p w14:paraId="6C19EEE0" w14:textId="77777777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</w:p>
          <w:p w14:paraId="79EE9807" w14:textId="130CC623" w:rsidR="008238AB" w:rsidRPr="008238AB" w:rsidRDefault="008238AB" w:rsidP="008238AB">
            <w:pPr>
              <w:pStyle w:val="Ttulo"/>
              <w:rPr>
                <w:rFonts w:cs="Arial"/>
                <w:b w:val="0"/>
                <w:bCs/>
                <w:szCs w:val="36"/>
              </w:rPr>
            </w:pPr>
            <w:proofErr w:type="spellStart"/>
            <w:r w:rsidRPr="008238AB">
              <w:rPr>
                <w:rFonts w:cs="Arial"/>
                <w:b w:val="0"/>
                <w:bCs/>
                <w:szCs w:val="36"/>
              </w:rPr>
              <w:t>Act</w:t>
            </w:r>
            <w:proofErr w:type="spellEnd"/>
          </w:p>
        </w:tc>
        <w:tc>
          <w:tcPr>
            <w:tcW w:w="6784" w:type="dxa"/>
            <w:vAlign w:val="center"/>
          </w:tcPr>
          <w:p w14:paraId="514B4A84" w14:textId="0754B599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_tradnl"/>
              </w:rPr>
              <w:t>a. ¿Los requerimientos evitan la especificación del diseño?</w:t>
            </w:r>
          </w:p>
        </w:tc>
        <w:tc>
          <w:tcPr>
            <w:tcW w:w="870" w:type="dxa"/>
          </w:tcPr>
          <w:p w14:paraId="50767B1A" w14:textId="3ACA5D0E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22C724AF" w14:textId="77777777" w:rsidTr="008238AB">
        <w:tc>
          <w:tcPr>
            <w:tcW w:w="1696" w:type="dxa"/>
            <w:vMerge/>
          </w:tcPr>
          <w:p w14:paraId="55BBEAF1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25310F1F" w14:textId="57C75073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b. ¿Algunos de los requerimientos tienen que especificarse con mayor detalle?</w:t>
            </w:r>
          </w:p>
        </w:tc>
        <w:tc>
          <w:tcPr>
            <w:tcW w:w="870" w:type="dxa"/>
          </w:tcPr>
          <w:p w14:paraId="661DDD7E" w14:textId="16E5E980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46B24FCE" w14:textId="77777777" w:rsidTr="008238AB">
        <w:tc>
          <w:tcPr>
            <w:tcW w:w="1696" w:type="dxa"/>
            <w:vMerge/>
          </w:tcPr>
          <w:p w14:paraId="4CD7155B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725B1E58" w14:textId="14662984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c. ¿Los requerimientos están en concordancia con el contenido del resto de documentación de la organización o del proyecto?</w:t>
            </w:r>
          </w:p>
        </w:tc>
        <w:tc>
          <w:tcPr>
            <w:tcW w:w="870" w:type="dxa"/>
          </w:tcPr>
          <w:p w14:paraId="2CA81174" w14:textId="123BB561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11FE54A3" w14:textId="77777777" w:rsidTr="008238AB">
        <w:tc>
          <w:tcPr>
            <w:tcW w:w="1696" w:type="dxa"/>
            <w:vMerge/>
          </w:tcPr>
          <w:p w14:paraId="41AC624F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0D444DB0" w14:textId="2E536959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d. ¿Los requerimientos impiden el desarrollo del diseño del sistema?</w:t>
            </w:r>
          </w:p>
        </w:tc>
        <w:tc>
          <w:tcPr>
            <w:tcW w:w="870" w:type="dxa"/>
          </w:tcPr>
          <w:p w14:paraId="10651C60" w14:textId="2EC25898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4363028D" w14:textId="77777777" w:rsidTr="008238AB">
        <w:tc>
          <w:tcPr>
            <w:tcW w:w="1696" w:type="dxa"/>
            <w:vMerge/>
          </w:tcPr>
          <w:p w14:paraId="6BC9AA07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328CCCCC" w14:textId="50FD3E3E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 xml:space="preserve">e. </w:t>
            </w:r>
            <w:r w:rsidRPr="008238AB">
              <w:rPr>
                <w:rFonts w:cs="Arial"/>
                <w:b w:val="0"/>
                <w:bCs/>
                <w:color w:val="000000" w:themeColor="text1"/>
                <w:sz w:val="22"/>
                <w:szCs w:val="22"/>
                <w:lang w:val="es-ES"/>
              </w:rPr>
              <w:t>¿Se ha detallado cada requerimiento con el fin de posibles actualizaciones para mejorar la calidad de software?</w:t>
            </w:r>
          </w:p>
        </w:tc>
        <w:tc>
          <w:tcPr>
            <w:tcW w:w="870" w:type="dxa"/>
          </w:tcPr>
          <w:p w14:paraId="5E998A7F" w14:textId="6478583B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691427CA" w14:textId="77777777" w:rsidTr="008238AB">
        <w:tc>
          <w:tcPr>
            <w:tcW w:w="1696" w:type="dxa"/>
            <w:vMerge/>
          </w:tcPr>
          <w:p w14:paraId="4865C1F3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02CE623F" w14:textId="1E49B23B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f.</w:t>
            </w:r>
            <w:r w:rsidRPr="008238AB">
              <w:rPr>
                <w:rFonts w:cs="Arial"/>
                <w:b w:val="0"/>
                <w:bCs/>
                <w:color w:val="000000" w:themeColor="text1"/>
                <w:sz w:val="22"/>
                <w:szCs w:val="22"/>
                <w:lang w:val="es-ES"/>
              </w:rPr>
              <w:t xml:space="preserve"> ¿</w:t>
            </w: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Se llegaron a resolver los problemas de interpretación con los requerimientos, si es que los hubiera?</w:t>
            </w:r>
          </w:p>
        </w:tc>
        <w:tc>
          <w:tcPr>
            <w:tcW w:w="870" w:type="dxa"/>
          </w:tcPr>
          <w:p w14:paraId="429BABA1" w14:textId="1675A5CF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283454BE" w14:textId="77777777" w:rsidTr="008238AB">
        <w:tc>
          <w:tcPr>
            <w:tcW w:w="1696" w:type="dxa"/>
            <w:vMerge/>
          </w:tcPr>
          <w:p w14:paraId="45475B3B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5D83C105" w14:textId="0C4755E2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 xml:space="preserve">g. </w:t>
            </w:r>
            <w:r w:rsidRPr="008238AB">
              <w:rPr>
                <w:rFonts w:cs="Arial"/>
                <w:b w:val="0"/>
                <w:bCs/>
                <w:color w:val="000000" w:themeColor="text1"/>
                <w:sz w:val="22"/>
                <w:szCs w:val="22"/>
                <w:lang w:val="es-ES"/>
              </w:rPr>
              <w:t>¿Los miembros del equipo ponen de su parte para resolver las diferencias que se presenten en el camino del desarrollo de software</w:t>
            </w: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?</w:t>
            </w:r>
          </w:p>
        </w:tc>
        <w:tc>
          <w:tcPr>
            <w:tcW w:w="870" w:type="dxa"/>
          </w:tcPr>
          <w:p w14:paraId="2290CDCF" w14:textId="26A52890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Si</w:t>
            </w:r>
          </w:p>
        </w:tc>
      </w:tr>
      <w:tr w:rsidR="008238AB" w14:paraId="551A1092" w14:textId="77777777" w:rsidTr="008238AB">
        <w:tc>
          <w:tcPr>
            <w:tcW w:w="1696" w:type="dxa"/>
            <w:vMerge/>
          </w:tcPr>
          <w:p w14:paraId="7AA3CEFE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7948DB88" w14:textId="27B6676A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 xml:space="preserve">h. </w:t>
            </w:r>
            <w:r w:rsidRPr="008238AB">
              <w:rPr>
                <w:rFonts w:cs="Arial"/>
                <w:b w:val="0"/>
                <w:bCs/>
                <w:color w:val="000000" w:themeColor="text1"/>
                <w:sz w:val="22"/>
                <w:szCs w:val="22"/>
                <w:lang w:val="es-ES"/>
              </w:rPr>
              <w:t>¿La metodología</w:t>
            </w:r>
            <w:r w:rsidRPr="008238AB">
              <w:rPr>
                <w:rFonts w:eastAsia="Verdana" w:cs="Arial"/>
                <w:b w:val="0"/>
                <w:bCs/>
                <w:color w:val="000000" w:themeColor="text1"/>
                <w:sz w:val="22"/>
                <w:szCs w:val="22"/>
                <w:lang w:val="es-ES"/>
              </w:rPr>
              <w:t xml:space="preserve"> usada está bien detallada, con el fin de poner en práctica posibles mejoras?</w:t>
            </w:r>
          </w:p>
        </w:tc>
        <w:tc>
          <w:tcPr>
            <w:tcW w:w="870" w:type="dxa"/>
          </w:tcPr>
          <w:p w14:paraId="7B1AFAF2" w14:textId="3484D03D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No</w:t>
            </w:r>
          </w:p>
        </w:tc>
      </w:tr>
      <w:tr w:rsidR="008238AB" w14:paraId="6400D77E" w14:textId="77777777" w:rsidTr="008238AB">
        <w:tc>
          <w:tcPr>
            <w:tcW w:w="1696" w:type="dxa"/>
            <w:vMerge/>
          </w:tcPr>
          <w:p w14:paraId="55147E16" w14:textId="77777777" w:rsidR="008238AB" w:rsidRPr="008238AB" w:rsidRDefault="008238AB" w:rsidP="008238AB">
            <w:pPr>
              <w:pStyle w:val="Ttul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6784" w:type="dxa"/>
            <w:vAlign w:val="center"/>
          </w:tcPr>
          <w:p w14:paraId="0E35F739" w14:textId="1BAA1CB6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  <w:lang w:val="es-ES"/>
              </w:rPr>
              <w:t>i.</w:t>
            </w:r>
            <w:r w:rsidRPr="008238AB">
              <w:rPr>
                <w:rFonts w:cs="Arial"/>
                <w:b w:val="0"/>
                <w:bCs/>
                <w:color w:val="000000" w:themeColor="text1"/>
                <w:sz w:val="22"/>
                <w:szCs w:val="22"/>
                <w:lang w:val="es-ES"/>
              </w:rPr>
              <w:t xml:space="preserve"> ¿Se logro verificar los puntos débiles del desarrollo del software?</w:t>
            </w:r>
          </w:p>
        </w:tc>
        <w:tc>
          <w:tcPr>
            <w:tcW w:w="870" w:type="dxa"/>
          </w:tcPr>
          <w:p w14:paraId="475A0865" w14:textId="07D73F3D" w:rsidR="008238AB" w:rsidRPr="008238AB" w:rsidRDefault="008238AB" w:rsidP="008238AB">
            <w:pPr>
              <w:pStyle w:val="Ttulo"/>
              <w:spacing w:line="276" w:lineRule="auto"/>
              <w:jc w:val="left"/>
              <w:rPr>
                <w:rFonts w:cs="Arial"/>
                <w:b w:val="0"/>
                <w:bCs/>
                <w:sz w:val="22"/>
                <w:szCs w:val="22"/>
              </w:rPr>
            </w:pPr>
            <w:r w:rsidRPr="008238AB">
              <w:rPr>
                <w:rFonts w:cs="Arial"/>
                <w:b w:val="0"/>
                <w:bCs/>
                <w:sz w:val="22"/>
                <w:szCs w:val="22"/>
              </w:rPr>
              <w:t>No</w:t>
            </w:r>
          </w:p>
        </w:tc>
      </w:tr>
    </w:tbl>
    <w:p w14:paraId="7F0AFC15" w14:textId="366CB151" w:rsidR="00677228" w:rsidRDefault="00677228" w:rsidP="008238AB">
      <w:pPr>
        <w:pStyle w:val="Ttulo"/>
        <w:jc w:val="left"/>
      </w:pPr>
    </w:p>
    <w:p w14:paraId="25C1B92E" w14:textId="244BEA34" w:rsidR="003839C1" w:rsidRPr="007D3651" w:rsidRDefault="003839C1" w:rsidP="007D3651">
      <w:pPr>
        <w:widowControl/>
        <w:spacing w:line="240" w:lineRule="auto"/>
      </w:pPr>
    </w:p>
    <w:sectPr w:rsidR="003839C1" w:rsidRPr="007D3651" w:rsidSect="008238AB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76E3C" w14:textId="77777777" w:rsidR="009D1CBE" w:rsidRDefault="009D1CBE">
      <w:pPr>
        <w:spacing w:line="240" w:lineRule="auto"/>
      </w:pPr>
      <w:r>
        <w:separator/>
      </w:r>
    </w:p>
  </w:endnote>
  <w:endnote w:type="continuationSeparator" w:id="0">
    <w:p w14:paraId="24B56722" w14:textId="77777777" w:rsidR="009D1CBE" w:rsidRDefault="009D1CBE">
      <w:pPr>
        <w:spacing w:line="240" w:lineRule="auto"/>
      </w:pPr>
      <w:r>
        <w:continuationSeparator/>
      </w:r>
    </w:p>
  </w:endnote>
  <w:endnote w:type="continuationNotice" w:id="1">
    <w:p w14:paraId="300FB43A" w14:textId="77777777" w:rsidR="009D1CBE" w:rsidRDefault="009D1C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53BFA" w14:textId="77777777" w:rsidR="00CF087C" w:rsidRDefault="00CF08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FAB8C4" w14:textId="77777777" w:rsidR="00CF087C" w:rsidRDefault="00CF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087C" w14:paraId="3D4013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08F84" w14:textId="4A37BADD" w:rsidR="00CF087C" w:rsidRPr="003D206A" w:rsidRDefault="00CF087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AE8476" w14:textId="4ABBCE5F" w:rsidR="00CF087C" w:rsidRPr="003D206A" w:rsidRDefault="00CF087C">
          <w:pPr>
            <w:jc w:val="center"/>
          </w:pPr>
          <w:proofErr w:type="spellStart"/>
          <w:r>
            <w:t>TacnaF&amp;D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C5D9C" w14:textId="77777777" w:rsidR="00CF087C" w:rsidRDefault="00CF087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E296F5C" w14:textId="77777777" w:rsidR="00CF087C" w:rsidRDefault="00CF08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C5D3" w14:textId="77777777" w:rsidR="00CF087C" w:rsidRDefault="00CF0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8F431" w14:textId="77777777" w:rsidR="009D1CBE" w:rsidRDefault="009D1CBE">
      <w:pPr>
        <w:spacing w:line="240" w:lineRule="auto"/>
      </w:pPr>
      <w:r>
        <w:separator/>
      </w:r>
    </w:p>
  </w:footnote>
  <w:footnote w:type="continuationSeparator" w:id="0">
    <w:p w14:paraId="27FCE576" w14:textId="77777777" w:rsidR="009D1CBE" w:rsidRDefault="009D1CBE">
      <w:pPr>
        <w:spacing w:line="240" w:lineRule="auto"/>
      </w:pPr>
      <w:r>
        <w:continuationSeparator/>
      </w:r>
    </w:p>
  </w:footnote>
  <w:footnote w:type="continuationNotice" w:id="1">
    <w:p w14:paraId="6E4D5D42" w14:textId="77777777" w:rsidR="009D1CBE" w:rsidRDefault="009D1C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087C" w14:paraId="5BE60E39" w14:textId="77777777">
      <w:tc>
        <w:tcPr>
          <w:tcW w:w="6379" w:type="dxa"/>
        </w:tcPr>
        <w:p w14:paraId="4B1B0110" w14:textId="612222A9" w:rsidR="00CF087C" w:rsidRPr="000A7339" w:rsidRDefault="00CF087C">
          <w:r>
            <w:t>Aplicación Móvil de Establecimientos de comida y bebidas</w:t>
          </w:r>
        </w:p>
      </w:tc>
      <w:tc>
        <w:tcPr>
          <w:tcW w:w="3179" w:type="dxa"/>
        </w:tcPr>
        <w:p w14:paraId="6604A976" w14:textId="0B6B7906" w:rsidR="00CF087C" w:rsidRPr="000A7339" w:rsidRDefault="00CF087C">
          <w:pPr>
            <w:tabs>
              <w:tab w:val="left" w:pos="1135"/>
            </w:tabs>
            <w:spacing w:before="40"/>
            <w:ind w:right="68"/>
          </w:pPr>
          <w:r w:rsidRPr="000A7339">
            <w:t xml:space="preserve">  Versión:           </w:t>
          </w:r>
          <w:r w:rsidR="007D3651">
            <w:t>1.0</w:t>
          </w:r>
        </w:p>
      </w:tc>
    </w:tr>
    <w:tr w:rsidR="00CF087C" w14:paraId="42EF4023" w14:textId="77777777">
      <w:tc>
        <w:tcPr>
          <w:tcW w:w="6379" w:type="dxa"/>
        </w:tcPr>
        <w:p w14:paraId="23BC924D" w14:textId="46565BB2" w:rsidR="00CF087C" w:rsidRPr="000A7339" w:rsidRDefault="008238AB">
          <w:r>
            <w:t>PDCA</w:t>
          </w:r>
        </w:p>
      </w:tc>
      <w:tc>
        <w:tcPr>
          <w:tcW w:w="3179" w:type="dxa"/>
        </w:tcPr>
        <w:p w14:paraId="1445558A" w14:textId="005ED1AE" w:rsidR="00CF087C" w:rsidRPr="000A7339" w:rsidRDefault="00CF087C">
          <w:r w:rsidRPr="000A7339">
            <w:t xml:space="preserve">  Fecha: </w:t>
          </w:r>
          <w:r w:rsidR="007D3651">
            <w:t xml:space="preserve"> </w:t>
          </w:r>
          <w:r w:rsidR="008238AB">
            <w:t>09</w:t>
          </w:r>
          <w:r w:rsidRPr="000A7339">
            <w:t>/</w:t>
          </w:r>
          <w:r>
            <w:t>1</w:t>
          </w:r>
          <w:r w:rsidR="008238AB">
            <w:t>1</w:t>
          </w:r>
          <w:r w:rsidRPr="000A7339">
            <w:t>/20</w:t>
          </w:r>
          <w:r>
            <w:t>20</w:t>
          </w:r>
        </w:p>
      </w:tc>
    </w:tr>
    <w:tr w:rsidR="00CF087C" w14:paraId="0F2D5EF8" w14:textId="77777777">
      <w:tc>
        <w:tcPr>
          <w:tcW w:w="9558" w:type="dxa"/>
          <w:gridSpan w:val="2"/>
        </w:tcPr>
        <w:p w14:paraId="6F7C509C" w14:textId="7A089546" w:rsidR="00CF087C" w:rsidRPr="000A7339" w:rsidRDefault="00CF087C"/>
      </w:tc>
    </w:tr>
  </w:tbl>
  <w:p w14:paraId="5AA111F4" w14:textId="77777777" w:rsidR="00CF087C" w:rsidRDefault="00CF08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CF56" w14:textId="77777777" w:rsidR="00CF087C" w:rsidRDefault="00CF08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32E95"/>
    <w:multiLevelType w:val="hybridMultilevel"/>
    <w:tmpl w:val="35EE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72E0"/>
    <w:multiLevelType w:val="hybridMultilevel"/>
    <w:tmpl w:val="FFFFFFFF"/>
    <w:lvl w:ilvl="0" w:tplc="AF364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2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E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8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8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3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9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414FDD"/>
    <w:multiLevelType w:val="hybridMultilevel"/>
    <w:tmpl w:val="1A3A9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17D4"/>
    <w:multiLevelType w:val="hybridMultilevel"/>
    <w:tmpl w:val="B8AC208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5844C8"/>
    <w:multiLevelType w:val="multilevel"/>
    <w:tmpl w:val="02DE3E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5CD2E1B"/>
    <w:multiLevelType w:val="hybridMultilevel"/>
    <w:tmpl w:val="FFFFFFFF"/>
    <w:lvl w:ilvl="0" w:tplc="F52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10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A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EB1911"/>
    <w:multiLevelType w:val="hybridMultilevel"/>
    <w:tmpl w:val="FFFFFFFF"/>
    <w:lvl w:ilvl="0" w:tplc="D37CD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24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E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C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89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B1017"/>
    <w:multiLevelType w:val="hybridMultilevel"/>
    <w:tmpl w:val="F4004E22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5F6135"/>
    <w:multiLevelType w:val="hybridMultilevel"/>
    <w:tmpl w:val="FFFFFFFF"/>
    <w:lvl w:ilvl="0" w:tplc="0810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06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C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2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4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0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2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9C4560"/>
    <w:multiLevelType w:val="multilevel"/>
    <w:tmpl w:val="489C4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9F292F"/>
    <w:multiLevelType w:val="hybridMultilevel"/>
    <w:tmpl w:val="A49A389E"/>
    <w:lvl w:ilvl="0" w:tplc="34342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2711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9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432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F62291"/>
    <w:multiLevelType w:val="hybridMultilevel"/>
    <w:tmpl w:val="FFFFFFFF"/>
    <w:lvl w:ilvl="0" w:tplc="7E5E7284">
      <w:start w:val="1"/>
      <w:numFmt w:val="decimal"/>
      <w:lvlText w:val="%1."/>
      <w:lvlJc w:val="left"/>
      <w:pPr>
        <w:ind w:left="720" w:hanging="360"/>
      </w:pPr>
    </w:lvl>
    <w:lvl w:ilvl="1" w:tplc="C2DE3FFA">
      <w:start w:val="1"/>
      <w:numFmt w:val="lowerLetter"/>
      <w:lvlText w:val="%2."/>
      <w:lvlJc w:val="left"/>
      <w:pPr>
        <w:ind w:left="1440" w:hanging="360"/>
      </w:pPr>
    </w:lvl>
    <w:lvl w:ilvl="2" w:tplc="EC0C490C">
      <w:start w:val="1"/>
      <w:numFmt w:val="lowerRoman"/>
      <w:lvlText w:val="%3."/>
      <w:lvlJc w:val="right"/>
      <w:pPr>
        <w:ind w:left="2160" w:hanging="180"/>
      </w:pPr>
    </w:lvl>
    <w:lvl w:ilvl="3" w:tplc="B24ED128">
      <w:start w:val="1"/>
      <w:numFmt w:val="decimal"/>
      <w:lvlText w:val="%4."/>
      <w:lvlJc w:val="left"/>
      <w:pPr>
        <w:ind w:left="2880" w:hanging="360"/>
      </w:pPr>
    </w:lvl>
    <w:lvl w:ilvl="4" w:tplc="8540860A">
      <w:start w:val="1"/>
      <w:numFmt w:val="lowerLetter"/>
      <w:lvlText w:val="%5."/>
      <w:lvlJc w:val="left"/>
      <w:pPr>
        <w:ind w:left="3600" w:hanging="360"/>
      </w:pPr>
    </w:lvl>
    <w:lvl w:ilvl="5" w:tplc="CC5EEC84">
      <w:start w:val="1"/>
      <w:numFmt w:val="lowerRoman"/>
      <w:lvlText w:val="%6."/>
      <w:lvlJc w:val="right"/>
      <w:pPr>
        <w:ind w:left="4320" w:hanging="180"/>
      </w:pPr>
    </w:lvl>
    <w:lvl w:ilvl="6" w:tplc="2416CFC6">
      <w:start w:val="1"/>
      <w:numFmt w:val="decimal"/>
      <w:lvlText w:val="%7."/>
      <w:lvlJc w:val="left"/>
      <w:pPr>
        <w:ind w:left="5040" w:hanging="360"/>
      </w:pPr>
    </w:lvl>
    <w:lvl w:ilvl="7" w:tplc="56CAD51C">
      <w:start w:val="1"/>
      <w:numFmt w:val="lowerLetter"/>
      <w:lvlText w:val="%8."/>
      <w:lvlJc w:val="left"/>
      <w:pPr>
        <w:ind w:left="5760" w:hanging="360"/>
      </w:pPr>
    </w:lvl>
    <w:lvl w:ilvl="8" w:tplc="228EFCE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4B3BBF"/>
    <w:multiLevelType w:val="multilevel"/>
    <w:tmpl w:val="AE96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97" w:hanging="397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66D7DB4"/>
    <w:multiLevelType w:val="hybridMultilevel"/>
    <w:tmpl w:val="7DA47282"/>
    <w:lvl w:ilvl="0" w:tplc="76E6B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C7B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6B5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DC0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4B4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E64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341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ACC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3EC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66E2F47"/>
    <w:multiLevelType w:val="hybridMultilevel"/>
    <w:tmpl w:val="FFFFFFFF"/>
    <w:lvl w:ilvl="0" w:tplc="F1CEF154">
      <w:start w:val="1"/>
      <w:numFmt w:val="decimal"/>
      <w:lvlText w:val="%1."/>
      <w:lvlJc w:val="left"/>
      <w:pPr>
        <w:ind w:left="720" w:hanging="360"/>
      </w:pPr>
    </w:lvl>
    <w:lvl w:ilvl="1" w:tplc="D456636A">
      <w:start w:val="1"/>
      <w:numFmt w:val="lowerLetter"/>
      <w:lvlText w:val="%2."/>
      <w:lvlJc w:val="left"/>
      <w:pPr>
        <w:ind w:left="1440" w:hanging="360"/>
      </w:pPr>
    </w:lvl>
    <w:lvl w:ilvl="2" w:tplc="3DD22D68">
      <w:start w:val="1"/>
      <w:numFmt w:val="lowerRoman"/>
      <w:lvlText w:val="%3."/>
      <w:lvlJc w:val="right"/>
      <w:pPr>
        <w:ind w:left="2160" w:hanging="180"/>
      </w:pPr>
    </w:lvl>
    <w:lvl w:ilvl="3" w:tplc="74B4BBBA">
      <w:start w:val="1"/>
      <w:numFmt w:val="decimal"/>
      <w:lvlText w:val="%4."/>
      <w:lvlJc w:val="left"/>
      <w:pPr>
        <w:ind w:left="2880" w:hanging="360"/>
      </w:pPr>
    </w:lvl>
    <w:lvl w:ilvl="4" w:tplc="5CCEC608">
      <w:start w:val="1"/>
      <w:numFmt w:val="lowerLetter"/>
      <w:lvlText w:val="%5."/>
      <w:lvlJc w:val="left"/>
      <w:pPr>
        <w:ind w:left="3600" w:hanging="360"/>
      </w:pPr>
    </w:lvl>
    <w:lvl w:ilvl="5" w:tplc="B56442FC">
      <w:start w:val="1"/>
      <w:numFmt w:val="lowerRoman"/>
      <w:lvlText w:val="%6."/>
      <w:lvlJc w:val="right"/>
      <w:pPr>
        <w:ind w:left="4320" w:hanging="180"/>
      </w:pPr>
    </w:lvl>
    <w:lvl w:ilvl="6" w:tplc="3C6ED774">
      <w:start w:val="1"/>
      <w:numFmt w:val="decimal"/>
      <w:lvlText w:val="%7."/>
      <w:lvlJc w:val="left"/>
      <w:pPr>
        <w:ind w:left="5040" w:hanging="360"/>
      </w:pPr>
    </w:lvl>
    <w:lvl w:ilvl="7" w:tplc="F4CCBCBC">
      <w:start w:val="1"/>
      <w:numFmt w:val="lowerLetter"/>
      <w:lvlText w:val="%8."/>
      <w:lvlJc w:val="left"/>
      <w:pPr>
        <w:ind w:left="5760" w:hanging="360"/>
      </w:pPr>
    </w:lvl>
    <w:lvl w:ilvl="8" w:tplc="15F0173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E9617F9"/>
    <w:multiLevelType w:val="hybridMultilevel"/>
    <w:tmpl w:val="B610269C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9"/>
  </w:num>
  <w:num w:numId="4">
    <w:abstractNumId w:val="26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6"/>
  </w:num>
  <w:num w:numId="9">
    <w:abstractNumId w:val="5"/>
  </w:num>
  <w:num w:numId="10">
    <w:abstractNumId w:val="17"/>
  </w:num>
  <w:num w:numId="11">
    <w:abstractNumId w:val="13"/>
  </w:num>
  <w:num w:numId="12">
    <w:abstractNumId w:val="34"/>
  </w:num>
  <w:num w:numId="13">
    <w:abstractNumId w:val="12"/>
  </w:num>
  <w:num w:numId="14">
    <w:abstractNumId w:val="9"/>
  </w:num>
  <w:num w:numId="15">
    <w:abstractNumId w:val="33"/>
  </w:num>
  <w:num w:numId="16">
    <w:abstractNumId w:val="23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31"/>
  </w:num>
  <w:num w:numId="22">
    <w:abstractNumId w:val="15"/>
  </w:num>
  <w:num w:numId="23">
    <w:abstractNumId w:val="8"/>
  </w:num>
  <w:num w:numId="24">
    <w:abstractNumId w:val="19"/>
  </w:num>
  <w:num w:numId="25">
    <w:abstractNumId w:val="40"/>
  </w:num>
  <w:num w:numId="26">
    <w:abstractNumId w:val="25"/>
  </w:num>
  <w:num w:numId="27">
    <w:abstractNumId w:val="16"/>
  </w:num>
  <w:num w:numId="28">
    <w:abstractNumId w:val="4"/>
  </w:num>
  <w:num w:numId="29">
    <w:abstractNumId w:val="20"/>
  </w:num>
  <w:num w:numId="30">
    <w:abstractNumId w:val="38"/>
  </w:num>
  <w:num w:numId="31">
    <w:abstractNumId w:val="32"/>
  </w:num>
  <w:num w:numId="32">
    <w:abstractNumId w:val="7"/>
  </w:num>
  <w:num w:numId="33">
    <w:abstractNumId w:val="29"/>
  </w:num>
  <w:num w:numId="34">
    <w:abstractNumId w:val="18"/>
  </w:num>
  <w:num w:numId="35">
    <w:abstractNumId w:val="35"/>
  </w:num>
  <w:num w:numId="36">
    <w:abstractNumId w:val="22"/>
  </w:num>
  <w:num w:numId="37">
    <w:abstractNumId w:val="3"/>
  </w:num>
  <w:num w:numId="38">
    <w:abstractNumId w:val="37"/>
  </w:num>
  <w:num w:numId="39">
    <w:abstractNumId w:val="6"/>
  </w:num>
  <w:num w:numId="40">
    <w:abstractNumId w:val="28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1"/>
    <w:rsid w:val="00000139"/>
    <w:rsid w:val="00001CB1"/>
    <w:rsid w:val="0000774C"/>
    <w:rsid w:val="00011A50"/>
    <w:rsid w:val="00012B30"/>
    <w:rsid w:val="00015071"/>
    <w:rsid w:val="00016450"/>
    <w:rsid w:val="0003007B"/>
    <w:rsid w:val="000361D7"/>
    <w:rsid w:val="000423D7"/>
    <w:rsid w:val="0004326A"/>
    <w:rsid w:val="00047506"/>
    <w:rsid w:val="00060E31"/>
    <w:rsid w:val="0006518C"/>
    <w:rsid w:val="00065631"/>
    <w:rsid w:val="0007328A"/>
    <w:rsid w:val="00075CCD"/>
    <w:rsid w:val="000855D8"/>
    <w:rsid w:val="00085A76"/>
    <w:rsid w:val="00095BF3"/>
    <w:rsid w:val="000A393E"/>
    <w:rsid w:val="000A7339"/>
    <w:rsid w:val="000B3416"/>
    <w:rsid w:val="000C1575"/>
    <w:rsid w:val="000C52C2"/>
    <w:rsid w:val="000D218C"/>
    <w:rsid w:val="000E016D"/>
    <w:rsid w:val="000F4E93"/>
    <w:rsid w:val="000F53C5"/>
    <w:rsid w:val="000F550D"/>
    <w:rsid w:val="00107D42"/>
    <w:rsid w:val="001105AF"/>
    <w:rsid w:val="0011677B"/>
    <w:rsid w:val="001271D8"/>
    <w:rsid w:val="00134B87"/>
    <w:rsid w:val="001355EB"/>
    <w:rsid w:val="00161270"/>
    <w:rsid w:val="001625DE"/>
    <w:rsid w:val="0017617B"/>
    <w:rsid w:val="00177862"/>
    <w:rsid w:val="00183913"/>
    <w:rsid w:val="001906DD"/>
    <w:rsid w:val="001967FC"/>
    <w:rsid w:val="001A06B2"/>
    <w:rsid w:val="001A4589"/>
    <w:rsid w:val="001B3F7E"/>
    <w:rsid w:val="001B4A33"/>
    <w:rsid w:val="001B558F"/>
    <w:rsid w:val="001B76A3"/>
    <w:rsid w:val="001C3ADC"/>
    <w:rsid w:val="001C5054"/>
    <w:rsid w:val="001C519F"/>
    <w:rsid w:val="001C784A"/>
    <w:rsid w:val="001C7C4B"/>
    <w:rsid w:val="001D5D34"/>
    <w:rsid w:val="001D6F92"/>
    <w:rsid w:val="001F3AE7"/>
    <w:rsid w:val="001F73FC"/>
    <w:rsid w:val="001F7A4A"/>
    <w:rsid w:val="00202FB8"/>
    <w:rsid w:val="002033D8"/>
    <w:rsid w:val="00203E86"/>
    <w:rsid w:val="00206998"/>
    <w:rsid w:val="0020749F"/>
    <w:rsid w:val="00215878"/>
    <w:rsid w:val="002165AD"/>
    <w:rsid w:val="00223E00"/>
    <w:rsid w:val="00246236"/>
    <w:rsid w:val="0025188E"/>
    <w:rsid w:val="00260C45"/>
    <w:rsid w:val="00262743"/>
    <w:rsid w:val="00263B52"/>
    <w:rsid w:val="00273AED"/>
    <w:rsid w:val="002764AB"/>
    <w:rsid w:val="0028083E"/>
    <w:rsid w:val="002916CE"/>
    <w:rsid w:val="00291955"/>
    <w:rsid w:val="0029260B"/>
    <w:rsid w:val="002B5848"/>
    <w:rsid w:val="002C7E23"/>
    <w:rsid w:val="002D0D8C"/>
    <w:rsid w:val="002D3DE1"/>
    <w:rsid w:val="002D4211"/>
    <w:rsid w:val="002D4648"/>
    <w:rsid w:val="002D50AA"/>
    <w:rsid w:val="002D5348"/>
    <w:rsid w:val="002E1F2F"/>
    <w:rsid w:val="002E4600"/>
    <w:rsid w:val="002E5A42"/>
    <w:rsid w:val="002F21BB"/>
    <w:rsid w:val="002F2D8B"/>
    <w:rsid w:val="00305734"/>
    <w:rsid w:val="00313A19"/>
    <w:rsid w:val="0032199F"/>
    <w:rsid w:val="003230E9"/>
    <w:rsid w:val="00337E7B"/>
    <w:rsid w:val="00344D24"/>
    <w:rsid w:val="00350B68"/>
    <w:rsid w:val="003536D1"/>
    <w:rsid w:val="003617FD"/>
    <w:rsid w:val="0037339D"/>
    <w:rsid w:val="003803CF"/>
    <w:rsid w:val="003811F7"/>
    <w:rsid w:val="003816B8"/>
    <w:rsid w:val="0038319D"/>
    <w:rsid w:val="003839C1"/>
    <w:rsid w:val="003867E5"/>
    <w:rsid w:val="00391A02"/>
    <w:rsid w:val="00395C02"/>
    <w:rsid w:val="003A02CD"/>
    <w:rsid w:val="003B311D"/>
    <w:rsid w:val="003B42B5"/>
    <w:rsid w:val="003C06B2"/>
    <w:rsid w:val="003D206A"/>
    <w:rsid w:val="003D61AA"/>
    <w:rsid w:val="00412321"/>
    <w:rsid w:val="0042020E"/>
    <w:rsid w:val="00446329"/>
    <w:rsid w:val="0045449E"/>
    <w:rsid w:val="00455657"/>
    <w:rsid w:val="00462064"/>
    <w:rsid w:val="00471746"/>
    <w:rsid w:val="004760DA"/>
    <w:rsid w:val="00476B76"/>
    <w:rsid w:val="00477337"/>
    <w:rsid w:val="00483B82"/>
    <w:rsid w:val="00484342"/>
    <w:rsid w:val="00485D84"/>
    <w:rsid w:val="00491B87"/>
    <w:rsid w:val="00496FAC"/>
    <w:rsid w:val="004979DA"/>
    <w:rsid w:val="004B621E"/>
    <w:rsid w:val="004C16D6"/>
    <w:rsid w:val="004C470D"/>
    <w:rsid w:val="004D4067"/>
    <w:rsid w:val="004D5448"/>
    <w:rsid w:val="004D7B29"/>
    <w:rsid w:val="004E36C6"/>
    <w:rsid w:val="004E52CC"/>
    <w:rsid w:val="004F196E"/>
    <w:rsid w:val="004F61F0"/>
    <w:rsid w:val="00504BA8"/>
    <w:rsid w:val="00505044"/>
    <w:rsid w:val="005071A4"/>
    <w:rsid w:val="00507915"/>
    <w:rsid w:val="00510612"/>
    <w:rsid w:val="00511D1F"/>
    <w:rsid w:val="00513FF5"/>
    <w:rsid w:val="00514097"/>
    <w:rsid w:val="00515B5C"/>
    <w:rsid w:val="00515B7D"/>
    <w:rsid w:val="0053399E"/>
    <w:rsid w:val="0054667B"/>
    <w:rsid w:val="00546966"/>
    <w:rsid w:val="00551083"/>
    <w:rsid w:val="0055704D"/>
    <w:rsid w:val="00561997"/>
    <w:rsid w:val="00573ED9"/>
    <w:rsid w:val="00587E05"/>
    <w:rsid w:val="00593E6A"/>
    <w:rsid w:val="005B2024"/>
    <w:rsid w:val="005B5BCC"/>
    <w:rsid w:val="005C1274"/>
    <w:rsid w:val="005C1769"/>
    <w:rsid w:val="005C36B7"/>
    <w:rsid w:val="005C4BC7"/>
    <w:rsid w:val="005C563D"/>
    <w:rsid w:val="005C64FF"/>
    <w:rsid w:val="005D05C5"/>
    <w:rsid w:val="005D64EC"/>
    <w:rsid w:val="005E00C2"/>
    <w:rsid w:val="005E485C"/>
    <w:rsid w:val="005E4F2B"/>
    <w:rsid w:val="005E60AE"/>
    <w:rsid w:val="005F27D5"/>
    <w:rsid w:val="006069B5"/>
    <w:rsid w:val="00612A25"/>
    <w:rsid w:val="006134A5"/>
    <w:rsid w:val="006220CA"/>
    <w:rsid w:val="00626674"/>
    <w:rsid w:val="00630668"/>
    <w:rsid w:val="006308BD"/>
    <w:rsid w:val="00633E74"/>
    <w:rsid w:val="0064408C"/>
    <w:rsid w:val="00647D6F"/>
    <w:rsid w:val="00650A63"/>
    <w:rsid w:val="00654202"/>
    <w:rsid w:val="00657F1A"/>
    <w:rsid w:val="0066744F"/>
    <w:rsid w:val="00670866"/>
    <w:rsid w:val="00677228"/>
    <w:rsid w:val="00687D71"/>
    <w:rsid w:val="006921C9"/>
    <w:rsid w:val="00696D1E"/>
    <w:rsid w:val="006B34B9"/>
    <w:rsid w:val="006C3EB6"/>
    <w:rsid w:val="006C46E7"/>
    <w:rsid w:val="006C6C58"/>
    <w:rsid w:val="006D1082"/>
    <w:rsid w:val="006D3D11"/>
    <w:rsid w:val="006D5EE0"/>
    <w:rsid w:val="006D7382"/>
    <w:rsid w:val="006E2763"/>
    <w:rsid w:val="006F1178"/>
    <w:rsid w:val="006F1AB8"/>
    <w:rsid w:val="007026C1"/>
    <w:rsid w:val="007028DE"/>
    <w:rsid w:val="00712E17"/>
    <w:rsid w:val="00716011"/>
    <w:rsid w:val="00733C3C"/>
    <w:rsid w:val="00734954"/>
    <w:rsid w:val="00740D5D"/>
    <w:rsid w:val="00741572"/>
    <w:rsid w:val="00744F92"/>
    <w:rsid w:val="007462B6"/>
    <w:rsid w:val="00754652"/>
    <w:rsid w:val="00754A73"/>
    <w:rsid w:val="007761D6"/>
    <w:rsid w:val="007819AE"/>
    <w:rsid w:val="007836E6"/>
    <w:rsid w:val="00790F32"/>
    <w:rsid w:val="007937BB"/>
    <w:rsid w:val="007959B3"/>
    <w:rsid w:val="007A10FE"/>
    <w:rsid w:val="007A17D0"/>
    <w:rsid w:val="007A32CC"/>
    <w:rsid w:val="007A641A"/>
    <w:rsid w:val="007A6F59"/>
    <w:rsid w:val="007B65E1"/>
    <w:rsid w:val="007D3651"/>
    <w:rsid w:val="007D3B1A"/>
    <w:rsid w:val="007E1778"/>
    <w:rsid w:val="007E2F27"/>
    <w:rsid w:val="007E4926"/>
    <w:rsid w:val="00806A36"/>
    <w:rsid w:val="00807991"/>
    <w:rsid w:val="00815E3D"/>
    <w:rsid w:val="008238AB"/>
    <w:rsid w:val="00823A82"/>
    <w:rsid w:val="00834DF2"/>
    <w:rsid w:val="00846D5A"/>
    <w:rsid w:val="00852960"/>
    <w:rsid w:val="00854069"/>
    <w:rsid w:val="008601D3"/>
    <w:rsid w:val="008607CA"/>
    <w:rsid w:val="00862229"/>
    <w:rsid w:val="008762C8"/>
    <w:rsid w:val="00880779"/>
    <w:rsid w:val="00881C86"/>
    <w:rsid w:val="00883F65"/>
    <w:rsid w:val="00893EE3"/>
    <w:rsid w:val="008A33E4"/>
    <w:rsid w:val="008B006B"/>
    <w:rsid w:val="008B26E4"/>
    <w:rsid w:val="008B3FA4"/>
    <w:rsid w:val="008B42EE"/>
    <w:rsid w:val="008C3F72"/>
    <w:rsid w:val="008C605B"/>
    <w:rsid w:val="008D5DE5"/>
    <w:rsid w:val="008D69A4"/>
    <w:rsid w:val="008F2344"/>
    <w:rsid w:val="008F390E"/>
    <w:rsid w:val="008F54E0"/>
    <w:rsid w:val="009308A9"/>
    <w:rsid w:val="00932FC0"/>
    <w:rsid w:val="00937880"/>
    <w:rsid w:val="00937BC5"/>
    <w:rsid w:val="009430B5"/>
    <w:rsid w:val="009473FD"/>
    <w:rsid w:val="00947A32"/>
    <w:rsid w:val="00954E1E"/>
    <w:rsid w:val="009618E8"/>
    <w:rsid w:val="00963CAB"/>
    <w:rsid w:val="0098201F"/>
    <w:rsid w:val="0098774B"/>
    <w:rsid w:val="009957E4"/>
    <w:rsid w:val="009A0603"/>
    <w:rsid w:val="009A1AF4"/>
    <w:rsid w:val="009B0583"/>
    <w:rsid w:val="009B738C"/>
    <w:rsid w:val="009D0FEB"/>
    <w:rsid w:val="009D11C1"/>
    <w:rsid w:val="009D1CBE"/>
    <w:rsid w:val="009E28BE"/>
    <w:rsid w:val="009F1FA5"/>
    <w:rsid w:val="009F2AAA"/>
    <w:rsid w:val="009F4B3F"/>
    <w:rsid w:val="00A14C12"/>
    <w:rsid w:val="00A15ABA"/>
    <w:rsid w:val="00A24542"/>
    <w:rsid w:val="00A36AD6"/>
    <w:rsid w:val="00A46E15"/>
    <w:rsid w:val="00A641A8"/>
    <w:rsid w:val="00A740C3"/>
    <w:rsid w:val="00A808C7"/>
    <w:rsid w:val="00A838C3"/>
    <w:rsid w:val="00A86C57"/>
    <w:rsid w:val="00A960CD"/>
    <w:rsid w:val="00AA7E5F"/>
    <w:rsid w:val="00AB1128"/>
    <w:rsid w:val="00AB4CED"/>
    <w:rsid w:val="00AB667E"/>
    <w:rsid w:val="00AC3223"/>
    <w:rsid w:val="00AC58E2"/>
    <w:rsid w:val="00AE5282"/>
    <w:rsid w:val="00AF797B"/>
    <w:rsid w:val="00B023B5"/>
    <w:rsid w:val="00B06064"/>
    <w:rsid w:val="00B067F0"/>
    <w:rsid w:val="00B15832"/>
    <w:rsid w:val="00B17A50"/>
    <w:rsid w:val="00B24400"/>
    <w:rsid w:val="00B26161"/>
    <w:rsid w:val="00B30145"/>
    <w:rsid w:val="00B43222"/>
    <w:rsid w:val="00B44F94"/>
    <w:rsid w:val="00B46CD1"/>
    <w:rsid w:val="00B500ED"/>
    <w:rsid w:val="00B528FF"/>
    <w:rsid w:val="00B53A33"/>
    <w:rsid w:val="00B80219"/>
    <w:rsid w:val="00B813B5"/>
    <w:rsid w:val="00B8778B"/>
    <w:rsid w:val="00B96B2C"/>
    <w:rsid w:val="00BA0244"/>
    <w:rsid w:val="00BA5CA0"/>
    <w:rsid w:val="00BB2178"/>
    <w:rsid w:val="00BB3B46"/>
    <w:rsid w:val="00BB67DC"/>
    <w:rsid w:val="00BC55FE"/>
    <w:rsid w:val="00BC5BD1"/>
    <w:rsid w:val="00BC5FF9"/>
    <w:rsid w:val="00BD33F4"/>
    <w:rsid w:val="00BE2570"/>
    <w:rsid w:val="00BF3A3A"/>
    <w:rsid w:val="00BF6F4F"/>
    <w:rsid w:val="00BF79FF"/>
    <w:rsid w:val="00C04A5C"/>
    <w:rsid w:val="00C04D36"/>
    <w:rsid w:val="00C07934"/>
    <w:rsid w:val="00C20BC7"/>
    <w:rsid w:val="00C21F27"/>
    <w:rsid w:val="00C24EE1"/>
    <w:rsid w:val="00C301FB"/>
    <w:rsid w:val="00C30D71"/>
    <w:rsid w:val="00C318ED"/>
    <w:rsid w:val="00C362E4"/>
    <w:rsid w:val="00C367EC"/>
    <w:rsid w:val="00C46731"/>
    <w:rsid w:val="00C46760"/>
    <w:rsid w:val="00C6649E"/>
    <w:rsid w:val="00C67086"/>
    <w:rsid w:val="00C718F3"/>
    <w:rsid w:val="00C75EC3"/>
    <w:rsid w:val="00C81BAA"/>
    <w:rsid w:val="00C832B9"/>
    <w:rsid w:val="00C844F0"/>
    <w:rsid w:val="00C84EF1"/>
    <w:rsid w:val="00C858D3"/>
    <w:rsid w:val="00C875AA"/>
    <w:rsid w:val="00CA12B4"/>
    <w:rsid w:val="00CA2CF9"/>
    <w:rsid w:val="00CA3321"/>
    <w:rsid w:val="00CB24E0"/>
    <w:rsid w:val="00CC3BFE"/>
    <w:rsid w:val="00CC55AD"/>
    <w:rsid w:val="00CD65B6"/>
    <w:rsid w:val="00CD7E18"/>
    <w:rsid w:val="00CE0170"/>
    <w:rsid w:val="00CE3CFD"/>
    <w:rsid w:val="00CE4D31"/>
    <w:rsid w:val="00CF087C"/>
    <w:rsid w:val="00CF499F"/>
    <w:rsid w:val="00CF53FD"/>
    <w:rsid w:val="00D007BF"/>
    <w:rsid w:val="00D047AB"/>
    <w:rsid w:val="00D10D04"/>
    <w:rsid w:val="00D11454"/>
    <w:rsid w:val="00D1778C"/>
    <w:rsid w:val="00D22BA0"/>
    <w:rsid w:val="00D32DF6"/>
    <w:rsid w:val="00D43A83"/>
    <w:rsid w:val="00D43C52"/>
    <w:rsid w:val="00D47802"/>
    <w:rsid w:val="00D52E04"/>
    <w:rsid w:val="00D54139"/>
    <w:rsid w:val="00D62AC5"/>
    <w:rsid w:val="00D63B7B"/>
    <w:rsid w:val="00D66AEA"/>
    <w:rsid w:val="00D80E80"/>
    <w:rsid w:val="00D901B3"/>
    <w:rsid w:val="00D9041C"/>
    <w:rsid w:val="00D919DB"/>
    <w:rsid w:val="00D96D4E"/>
    <w:rsid w:val="00DA4F3A"/>
    <w:rsid w:val="00DA53DC"/>
    <w:rsid w:val="00DA54C5"/>
    <w:rsid w:val="00DA6DF8"/>
    <w:rsid w:val="00DA782C"/>
    <w:rsid w:val="00DC0C3D"/>
    <w:rsid w:val="00DC1C9B"/>
    <w:rsid w:val="00DD19A8"/>
    <w:rsid w:val="00DD2EE2"/>
    <w:rsid w:val="00DF0B03"/>
    <w:rsid w:val="00DF4840"/>
    <w:rsid w:val="00E066A2"/>
    <w:rsid w:val="00E12E36"/>
    <w:rsid w:val="00E27632"/>
    <w:rsid w:val="00E30493"/>
    <w:rsid w:val="00E3509D"/>
    <w:rsid w:val="00E41B3B"/>
    <w:rsid w:val="00E52085"/>
    <w:rsid w:val="00E54811"/>
    <w:rsid w:val="00E57C91"/>
    <w:rsid w:val="00E57E97"/>
    <w:rsid w:val="00E607CD"/>
    <w:rsid w:val="00E616F8"/>
    <w:rsid w:val="00E63868"/>
    <w:rsid w:val="00E64E56"/>
    <w:rsid w:val="00E657D2"/>
    <w:rsid w:val="00E65F8B"/>
    <w:rsid w:val="00E67C80"/>
    <w:rsid w:val="00E70C13"/>
    <w:rsid w:val="00E730EF"/>
    <w:rsid w:val="00E82579"/>
    <w:rsid w:val="00E93103"/>
    <w:rsid w:val="00EA1FB4"/>
    <w:rsid w:val="00EA4649"/>
    <w:rsid w:val="00EA7AF2"/>
    <w:rsid w:val="00EB1266"/>
    <w:rsid w:val="00EB4411"/>
    <w:rsid w:val="00ED008F"/>
    <w:rsid w:val="00ED20A0"/>
    <w:rsid w:val="00ED6664"/>
    <w:rsid w:val="00EF3663"/>
    <w:rsid w:val="00F013BF"/>
    <w:rsid w:val="00F045A9"/>
    <w:rsid w:val="00F04A68"/>
    <w:rsid w:val="00F07746"/>
    <w:rsid w:val="00F1036C"/>
    <w:rsid w:val="00F1073F"/>
    <w:rsid w:val="00F14342"/>
    <w:rsid w:val="00F25696"/>
    <w:rsid w:val="00F25DB7"/>
    <w:rsid w:val="00F267ED"/>
    <w:rsid w:val="00F341F0"/>
    <w:rsid w:val="00F36B39"/>
    <w:rsid w:val="00F37B5E"/>
    <w:rsid w:val="00F52DAA"/>
    <w:rsid w:val="00F6410A"/>
    <w:rsid w:val="00F65101"/>
    <w:rsid w:val="00F70B40"/>
    <w:rsid w:val="00F724A3"/>
    <w:rsid w:val="00F74188"/>
    <w:rsid w:val="00F77334"/>
    <w:rsid w:val="00F825B5"/>
    <w:rsid w:val="00F8375C"/>
    <w:rsid w:val="00F84938"/>
    <w:rsid w:val="00FA090B"/>
    <w:rsid w:val="00FA2305"/>
    <w:rsid w:val="00FB2490"/>
    <w:rsid w:val="00FD251D"/>
    <w:rsid w:val="00FD69E0"/>
    <w:rsid w:val="00FE447E"/>
    <w:rsid w:val="012247BE"/>
    <w:rsid w:val="0128CC85"/>
    <w:rsid w:val="0168F255"/>
    <w:rsid w:val="0203787A"/>
    <w:rsid w:val="0250F41B"/>
    <w:rsid w:val="026639F1"/>
    <w:rsid w:val="030358DE"/>
    <w:rsid w:val="03DCEF33"/>
    <w:rsid w:val="041F4F8C"/>
    <w:rsid w:val="0438E4EB"/>
    <w:rsid w:val="0454BCBB"/>
    <w:rsid w:val="058472D7"/>
    <w:rsid w:val="05B617C9"/>
    <w:rsid w:val="07927D66"/>
    <w:rsid w:val="0894AB1E"/>
    <w:rsid w:val="0AB1DCDF"/>
    <w:rsid w:val="0B5B9745"/>
    <w:rsid w:val="0BCA1799"/>
    <w:rsid w:val="0E0220C4"/>
    <w:rsid w:val="0F4E9ABB"/>
    <w:rsid w:val="108341E6"/>
    <w:rsid w:val="113859C0"/>
    <w:rsid w:val="11443581"/>
    <w:rsid w:val="1162F128"/>
    <w:rsid w:val="11B02E1A"/>
    <w:rsid w:val="12B89DB7"/>
    <w:rsid w:val="12BF1BCB"/>
    <w:rsid w:val="133BE2E0"/>
    <w:rsid w:val="133D36DE"/>
    <w:rsid w:val="13FB3DDB"/>
    <w:rsid w:val="144D29BC"/>
    <w:rsid w:val="14BD3742"/>
    <w:rsid w:val="14F5B956"/>
    <w:rsid w:val="16636B24"/>
    <w:rsid w:val="169C3D42"/>
    <w:rsid w:val="16B8CDB4"/>
    <w:rsid w:val="178499B1"/>
    <w:rsid w:val="1839C9C7"/>
    <w:rsid w:val="1880DA0C"/>
    <w:rsid w:val="18D0B469"/>
    <w:rsid w:val="19B1A2C2"/>
    <w:rsid w:val="19C10EB7"/>
    <w:rsid w:val="19EEC867"/>
    <w:rsid w:val="1CF6C66D"/>
    <w:rsid w:val="1D36B5E0"/>
    <w:rsid w:val="1D68DA01"/>
    <w:rsid w:val="1D7EFD99"/>
    <w:rsid w:val="1DF7A608"/>
    <w:rsid w:val="1E069C04"/>
    <w:rsid w:val="1F679453"/>
    <w:rsid w:val="1FC08043"/>
    <w:rsid w:val="213A824E"/>
    <w:rsid w:val="2205F4A5"/>
    <w:rsid w:val="222205BE"/>
    <w:rsid w:val="228FAA90"/>
    <w:rsid w:val="22DC253F"/>
    <w:rsid w:val="22E815BC"/>
    <w:rsid w:val="22F62B80"/>
    <w:rsid w:val="2326FB19"/>
    <w:rsid w:val="2346F61A"/>
    <w:rsid w:val="237CA326"/>
    <w:rsid w:val="239A12E7"/>
    <w:rsid w:val="252FDAC4"/>
    <w:rsid w:val="258A43CC"/>
    <w:rsid w:val="25ECAEDE"/>
    <w:rsid w:val="26A2C2EF"/>
    <w:rsid w:val="26B17CE3"/>
    <w:rsid w:val="281C2C0D"/>
    <w:rsid w:val="285EADFB"/>
    <w:rsid w:val="29F0AA66"/>
    <w:rsid w:val="2ABBA206"/>
    <w:rsid w:val="2CB2A996"/>
    <w:rsid w:val="2D90498E"/>
    <w:rsid w:val="2F023041"/>
    <w:rsid w:val="2FA1B60F"/>
    <w:rsid w:val="2FB477D4"/>
    <w:rsid w:val="3009A506"/>
    <w:rsid w:val="3046BE64"/>
    <w:rsid w:val="30BE2456"/>
    <w:rsid w:val="30BFDC36"/>
    <w:rsid w:val="3151FB3E"/>
    <w:rsid w:val="3154412C"/>
    <w:rsid w:val="31C11615"/>
    <w:rsid w:val="32DA1D32"/>
    <w:rsid w:val="3324C58B"/>
    <w:rsid w:val="33A32F93"/>
    <w:rsid w:val="33B9D5F3"/>
    <w:rsid w:val="3436461F"/>
    <w:rsid w:val="35347DE8"/>
    <w:rsid w:val="3607C8AB"/>
    <w:rsid w:val="364897CD"/>
    <w:rsid w:val="371BEDC4"/>
    <w:rsid w:val="378C7D3F"/>
    <w:rsid w:val="39618FCF"/>
    <w:rsid w:val="3A3FB41F"/>
    <w:rsid w:val="3B992D96"/>
    <w:rsid w:val="3C0EBF4B"/>
    <w:rsid w:val="3C7C4571"/>
    <w:rsid w:val="3CF9332C"/>
    <w:rsid w:val="3D42748D"/>
    <w:rsid w:val="3DA8A4AA"/>
    <w:rsid w:val="3DDA8325"/>
    <w:rsid w:val="3F47962E"/>
    <w:rsid w:val="4067510C"/>
    <w:rsid w:val="40EB7ECE"/>
    <w:rsid w:val="41855FE8"/>
    <w:rsid w:val="426B6403"/>
    <w:rsid w:val="42F6C9FF"/>
    <w:rsid w:val="4306D5FF"/>
    <w:rsid w:val="435A9A1E"/>
    <w:rsid w:val="43F88D6A"/>
    <w:rsid w:val="44BC582D"/>
    <w:rsid w:val="452F23DA"/>
    <w:rsid w:val="46650EAF"/>
    <w:rsid w:val="4735455E"/>
    <w:rsid w:val="478D7A80"/>
    <w:rsid w:val="479D99DD"/>
    <w:rsid w:val="47D0C175"/>
    <w:rsid w:val="48E0CB8D"/>
    <w:rsid w:val="4912645D"/>
    <w:rsid w:val="49572A99"/>
    <w:rsid w:val="499009D0"/>
    <w:rsid w:val="49973DBD"/>
    <w:rsid w:val="4A128C98"/>
    <w:rsid w:val="4A1A3402"/>
    <w:rsid w:val="4A5426B6"/>
    <w:rsid w:val="4A63C9D9"/>
    <w:rsid w:val="4B83C061"/>
    <w:rsid w:val="4C0E3D76"/>
    <w:rsid w:val="4CFA6D64"/>
    <w:rsid w:val="4E890956"/>
    <w:rsid w:val="4EA3C840"/>
    <w:rsid w:val="4EF08E4B"/>
    <w:rsid w:val="4F01168D"/>
    <w:rsid w:val="51642EB8"/>
    <w:rsid w:val="51650C97"/>
    <w:rsid w:val="51C2146B"/>
    <w:rsid w:val="51D4EE9A"/>
    <w:rsid w:val="51FAD1A0"/>
    <w:rsid w:val="543729C6"/>
    <w:rsid w:val="54726685"/>
    <w:rsid w:val="550B4724"/>
    <w:rsid w:val="55C1A3C8"/>
    <w:rsid w:val="5675B5D7"/>
    <w:rsid w:val="571E743D"/>
    <w:rsid w:val="57A2CA5C"/>
    <w:rsid w:val="57B6DFEF"/>
    <w:rsid w:val="5847AD43"/>
    <w:rsid w:val="58607525"/>
    <w:rsid w:val="58F4AE1D"/>
    <w:rsid w:val="59A5004F"/>
    <w:rsid w:val="5A01AF06"/>
    <w:rsid w:val="5A77465A"/>
    <w:rsid w:val="5B20C959"/>
    <w:rsid w:val="5B29DDFA"/>
    <w:rsid w:val="5B82CB8C"/>
    <w:rsid w:val="5B8D49D1"/>
    <w:rsid w:val="5BA7B95D"/>
    <w:rsid w:val="5C08D4AF"/>
    <w:rsid w:val="5C0B3213"/>
    <w:rsid w:val="5C6784B4"/>
    <w:rsid w:val="5D50F8B0"/>
    <w:rsid w:val="5D559F9A"/>
    <w:rsid w:val="5D8444C0"/>
    <w:rsid w:val="5E2D8A0B"/>
    <w:rsid w:val="5E8C7803"/>
    <w:rsid w:val="5EFFBD30"/>
    <w:rsid w:val="5FAEC147"/>
    <w:rsid w:val="5FDCDA9F"/>
    <w:rsid w:val="60172F59"/>
    <w:rsid w:val="603FCC25"/>
    <w:rsid w:val="60749561"/>
    <w:rsid w:val="6110709C"/>
    <w:rsid w:val="6184B50B"/>
    <w:rsid w:val="6214853B"/>
    <w:rsid w:val="62A500BE"/>
    <w:rsid w:val="62B47CCD"/>
    <w:rsid w:val="62BA12C4"/>
    <w:rsid w:val="63B5AB21"/>
    <w:rsid w:val="63F6C7BA"/>
    <w:rsid w:val="640E8BA3"/>
    <w:rsid w:val="64215906"/>
    <w:rsid w:val="64227F95"/>
    <w:rsid w:val="647BB16D"/>
    <w:rsid w:val="64CF014E"/>
    <w:rsid w:val="65A0F8DD"/>
    <w:rsid w:val="66CF2598"/>
    <w:rsid w:val="66FF4E26"/>
    <w:rsid w:val="6779E1EA"/>
    <w:rsid w:val="677DAAE3"/>
    <w:rsid w:val="67B71E51"/>
    <w:rsid w:val="67C29EAF"/>
    <w:rsid w:val="69C53F77"/>
    <w:rsid w:val="69E36124"/>
    <w:rsid w:val="6AA0A9C5"/>
    <w:rsid w:val="6AB6EAFE"/>
    <w:rsid w:val="6AC9C6E5"/>
    <w:rsid w:val="6B3772E6"/>
    <w:rsid w:val="6B5A0BF8"/>
    <w:rsid w:val="6B72FD67"/>
    <w:rsid w:val="6B9462D0"/>
    <w:rsid w:val="6BA2EBF2"/>
    <w:rsid w:val="6C58CF3F"/>
    <w:rsid w:val="6D4C1913"/>
    <w:rsid w:val="6D64CE59"/>
    <w:rsid w:val="6D67476D"/>
    <w:rsid w:val="6D75837F"/>
    <w:rsid w:val="6EFEC7BE"/>
    <w:rsid w:val="6F9A5037"/>
    <w:rsid w:val="71D4B0D8"/>
    <w:rsid w:val="7263EAB4"/>
    <w:rsid w:val="72A2E044"/>
    <w:rsid w:val="731392F5"/>
    <w:rsid w:val="738472BB"/>
    <w:rsid w:val="73E06EE5"/>
    <w:rsid w:val="74119794"/>
    <w:rsid w:val="744F5B17"/>
    <w:rsid w:val="751BB422"/>
    <w:rsid w:val="7597A5FB"/>
    <w:rsid w:val="75A10D1F"/>
    <w:rsid w:val="75A5FA59"/>
    <w:rsid w:val="75DF7F16"/>
    <w:rsid w:val="7629A013"/>
    <w:rsid w:val="76BDCB0D"/>
    <w:rsid w:val="76D9F1D1"/>
    <w:rsid w:val="770449A1"/>
    <w:rsid w:val="7722F18A"/>
    <w:rsid w:val="7725B898"/>
    <w:rsid w:val="77C7632D"/>
    <w:rsid w:val="7800998C"/>
    <w:rsid w:val="78C05B7B"/>
    <w:rsid w:val="7A844295"/>
    <w:rsid w:val="7B29FCED"/>
    <w:rsid w:val="7B5F6132"/>
    <w:rsid w:val="7B81257F"/>
    <w:rsid w:val="7B89D70E"/>
    <w:rsid w:val="7C4312CA"/>
    <w:rsid w:val="7C55087B"/>
    <w:rsid w:val="7CE9EAFF"/>
    <w:rsid w:val="7D6A6AFD"/>
    <w:rsid w:val="7EE2D1CE"/>
    <w:rsid w:val="7FC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C879C"/>
  <w15:chartTrackingRefBased/>
  <w15:docId w15:val="{7EAEC9C2-0D45-4CEB-83C7-2F40DBB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EF"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C563D"/>
    <w:pPr>
      <w:spacing w:after="120"/>
      <w:ind w:left="720"/>
      <w:jc w:val="both"/>
    </w:pPr>
    <w:rPr>
      <w:color w:val="000000" w:themeColor="text1"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table" w:styleId="Tablaconcuadrcula">
    <w:name w:val="Table Grid"/>
    <w:basedOn w:val="Tablanormal"/>
    <w:uiPriority w:val="39"/>
    <w:unhideWhenUsed/>
    <w:rsid w:val="00947A32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7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825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271D8"/>
    <w:pPr>
      <w:ind w:left="720"/>
      <w:contextualSpacing/>
    </w:pPr>
  </w:style>
  <w:style w:type="paragraph" w:customStyle="1" w:styleId="paragraph">
    <w:name w:val="paragraph"/>
    <w:basedOn w:val="Normal"/>
    <w:rsid w:val="00DD2EE2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D2EE2"/>
  </w:style>
  <w:style w:type="character" w:customStyle="1" w:styleId="eop">
    <w:name w:val="eop"/>
    <w:basedOn w:val="Fuentedeprrafopredeter"/>
    <w:rsid w:val="00DD2EE2"/>
  </w:style>
  <w:style w:type="character" w:customStyle="1" w:styleId="TextoindependienteCar">
    <w:name w:val="Texto independiente Car"/>
    <w:basedOn w:val="Fuentedeprrafopredeter"/>
    <w:link w:val="Textoindependiente"/>
    <w:semiHidden/>
    <w:rsid w:val="008A33E4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87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87"/>
    <w:rPr>
      <w:rFonts w:ascii="Consolas" w:hAnsi="Consolas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F3663"/>
    <w:rPr>
      <w:rFonts w:ascii="Arial" w:hAnsi="Arial"/>
      <w:b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CA12B4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rsid w:val="00515B5C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741572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cdn.pixabay.com/photo/2013/07/13/12/38/mouse-160032_960_720.p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https://cdn.pixabay.com/photo/2013/07/13/12/38/mouse-160032_960_720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T\2019-II\Dise&#241;o%20y%20Arquitectura%20de%20Software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C40-CA81-4406-97ED-343EE1C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</TotalTime>
  <Pages>4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Juan</dc:creator>
  <cp:keywords/>
  <dc:description/>
  <cp:lastModifiedBy>Marko Antonio Rivas Rios</cp:lastModifiedBy>
  <cp:revision>2</cp:revision>
  <cp:lastPrinted>1900-01-01T08:00:00Z</cp:lastPrinted>
  <dcterms:created xsi:type="dcterms:W3CDTF">2020-11-09T14:52:00Z</dcterms:created>
  <dcterms:modified xsi:type="dcterms:W3CDTF">2020-11-09T14:52:00Z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